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B059E5">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August 19</w:t>
      </w:r>
      <w:r w:rsidR="00976B08">
        <w:rPr>
          <w:rFonts w:ascii="Calibri" w:eastAsia="Calibri" w:hAnsi="Calibri"/>
          <w:b/>
          <w:color w:val="2E75B5"/>
          <w:sz w:val="32"/>
          <w:szCs w:val="32"/>
        </w:rPr>
        <w:t>, 2019</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B059E5" w:rsidP="00D12E54">
      <w:pPr>
        <w:spacing w:after="0" w:line="240" w:lineRule="auto"/>
      </w:pPr>
      <w:r>
        <w:t xml:space="preserve">President Carson </w:t>
      </w:r>
      <w:r w:rsidR="00822AFD">
        <w:t>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rsidR="00781756" w:rsidRPr="00C804FF" w:rsidRDefault="00781756" w:rsidP="00781756">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rsidR="00A9526F" w:rsidRDefault="00A9526F" w:rsidP="00A9526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Jim Dominik, Emergency Services Department </w:t>
      </w:r>
    </w:p>
    <w:p w:rsidR="00BE5D4D" w:rsidRDefault="00BE5D4D"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Pr>
          <w:rFonts w:eastAsia="Times New Roman"/>
        </w:rPr>
        <w:t>Rob Farr, Finance and Administration</w:t>
      </w:r>
    </w:p>
    <w:p w:rsidR="00D90AC8" w:rsidRDefault="00EC6B6A" w:rsidP="00EC6B6A">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rsidR="00B059E5" w:rsidRPr="00C804FF" w:rsidRDefault="00B059E5" w:rsidP="00B059E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rsidR="00EC6B6A" w:rsidRPr="00EC6B6A" w:rsidRDefault="00EC6B6A" w:rsidP="00EC6B6A">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p>
    <w:p w:rsidR="00D90AC8" w:rsidRDefault="00822AFD" w:rsidP="00D12E54">
      <w:pPr>
        <w:spacing w:after="0"/>
        <w:rPr>
          <w:b/>
          <w:u w:val="single"/>
        </w:rPr>
      </w:pPr>
      <w:r>
        <w:rPr>
          <w:b/>
          <w:u w:val="single"/>
        </w:rPr>
        <w:t>Also Present</w:t>
      </w:r>
    </w:p>
    <w:p w:rsidR="008F5064" w:rsidRDefault="008F5064" w:rsidP="008F5064">
      <w:pPr>
        <w:spacing w:after="0"/>
      </w:pPr>
      <w:r>
        <w:t>Village Administrator, Michelle Shapiro</w:t>
      </w:r>
    </w:p>
    <w:p w:rsidR="003F10CC" w:rsidRDefault="003F10CC" w:rsidP="003F10CC">
      <w:pPr>
        <w:spacing w:after="0" w:line="240" w:lineRule="auto"/>
      </w:pPr>
      <w:r>
        <w:t>Village Clerk, Kim Lundgren</w:t>
      </w:r>
    </w:p>
    <w:p w:rsidR="00395A4B" w:rsidRDefault="00395A4B" w:rsidP="00395A4B">
      <w:pPr>
        <w:spacing w:after="0" w:line="240" w:lineRule="auto"/>
      </w:pPr>
      <w:r>
        <w:t xml:space="preserve">Village Engineer, Brian </w:t>
      </w:r>
      <w:proofErr w:type="spellStart"/>
      <w:r>
        <w:t>Wesolowski</w:t>
      </w:r>
      <w:proofErr w:type="spellEnd"/>
      <w:r>
        <w:t xml:space="preserve">, </w:t>
      </w:r>
      <w:proofErr w:type="spellStart"/>
      <w:r>
        <w:t>Gewalt</w:t>
      </w:r>
      <w:proofErr w:type="spellEnd"/>
      <w:r>
        <w:t xml:space="preserve"> Hamilton</w:t>
      </w:r>
    </w:p>
    <w:p w:rsidR="00B059E5" w:rsidRDefault="006120D9" w:rsidP="00B059E5">
      <w:pPr>
        <w:spacing w:after="0" w:line="240" w:lineRule="auto"/>
      </w:pPr>
      <w:r>
        <w:t>Bob Hammer, Building Commissioner</w:t>
      </w:r>
    </w:p>
    <w:p w:rsidR="00E9497C" w:rsidRDefault="00E9497C" w:rsidP="00D12E54">
      <w:pPr>
        <w:spacing w:after="0" w:line="240" w:lineRule="auto"/>
      </w:pPr>
    </w:p>
    <w:p w:rsidR="00752CF8" w:rsidRDefault="00752CF8" w:rsidP="00D12E54">
      <w:pPr>
        <w:spacing w:after="0" w:line="240" w:lineRule="auto"/>
        <w:rPr>
          <w:b/>
          <w:u w:val="single"/>
        </w:rPr>
      </w:pPr>
      <w:r w:rsidRPr="00752CF8">
        <w:rPr>
          <w:b/>
          <w:u w:val="single"/>
        </w:rPr>
        <w:t>Absent</w:t>
      </w:r>
    </w:p>
    <w:p w:rsidR="00B059E5" w:rsidRDefault="00B059E5" w:rsidP="00B059E5">
      <w:pPr>
        <w:spacing w:after="0"/>
      </w:pPr>
      <w:r>
        <w:t xml:space="preserve">Village Attorney, Bruce </w:t>
      </w:r>
      <w:proofErr w:type="spellStart"/>
      <w:r>
        <w:t>Huvard</w:t>
      </w:r>
      <w:proofErr w:type="spellEnd"/>
    </w:p>
    <w:p w:rsidR="00B059E5" w:rsidRDefault="00B059E5" w:rsidP="00B059E5">
      <w:pPr>
        <w:spacing w:after="0" w:line="240" w:lineRule="auto"/>
      </w:pPr>
      <w:r>
        <w:t xml:space="preserve">Police Chief, Dennis </w:t>
      </w:r>
      <w:proofErr w:type="spellStart"/>
      <w:r>
        <w:t>McEnerney</w:t>
      </w:r>
      <w:proofErr w:type="spellEnd"/>
    </w:p>
    <w:p w:rsidR="00781756" w:rsidRPr="00D131AD" w:rsidRDefault="00781756" w:rsidP="00E9497C">
      <w:pPr>
        <w:spacing w:after="0" w:line="240" w:lineRule="auto"/>
        <w:rPr>
          <w:b/>
          <w:u w:val="single"/>
        </w:rPr>
      </w:pPr>
    </w:p>
    <w:p w:rsidR="00D90AC8" w:rsidRDefault="00822AFD" w:rsidP="00E9497C">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E9497C">
      <w:pPr>
        <w:spacing w:after="0" w:line="240" w:lineRule="auto"/>
      </w:pPr>
    </w:p>
    <w:p w:rsidR="00DA6869" w:rsidRP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proofErr w:type="spellStart"/>
      <w:r w:rsidR="00B059E5">
        <w:rPr>
          <w:rFonts w:eastAsia="Times New Roman"/>
        </w:rPr>
        <w:t>Kalogerakos</w:t>
      </w:r>
      <w:proofErr w:type="spellEnd"/>
      <w:r w:rsidR="00781756">
        <w:rPr>
          <w:rFonts w:eastAsia="Times New Roman"/>
        </w:rPr>
        <w:t xml:space="preserve"> </w:t>
      </w:r>
      <w:r w:rsidR="00270439">
        <w:rPr>
          <w:rFonts w:eastAsia="Times New Roman"/>
        </w:rPr>
        <w:t xml:space="preserve">moved to approve the </w:t>
      </w:r>
      <w:r w:rsidR="00B059E5">
        <w:rPr>
          <w:rFonts w:eastAsia="Times New Roman"/>
        </w:rPr>
        <w:t>July</w:t>
      </w:r>
      <w:r w:rsidR="00752CF8">
        <w:rPr>
          <w:rFonts w:eastAsia="Times New Roman"/>
        </w:rPr>
        <w:t xml:space="preserve"> </w:t>
      </w:r>
      <w:r w:rsidR="000D3CBE">
        <w:rPr>
          <w:rFonts w:eastAsia="Times New Roman"/>
        </w:rPr>
        <w:t xml:space="preserve">minutes. </w:t>
      </w:r>
      <w:r w:rsidR="00CB5B91">
        <w:rPr>
          <w:rFonts w:eastAsia="Times New Roman"/>
        </w:rPr>
        <w:t xml:space="preserve"> </w:t>
      </w:r>
      <w:r w:rsidR="000D3CBE">
        <w:rPr>
          <w:rFonts w:eastAsia="Times New Roman"/>
        </w:rPr>
        <w:t xml:space="preserve">Trustee </w:t>
      </w:r>
      <w:r w:rsidR="00B059E5">
        <w:rPr>
          <w:rFonts w:eastAsia="Times New Roman"/>
        </w:rPr>
        <w:t xml:space="preserve">Der </w:t>
      </w:r>
      <w:proofErr w:type="spellStart"/>
      <w:r w:rsidR="00B059E5">
        <w:rPr>
          <w:rFonts w:eastAsia="Times New Roman"/>
        </w:rPr>
        <w:t>Avedisian</w:t>
      </w:r>
      <w:proofErr w:type="spellEnd"/>
      <w:r w:rsidR="00B059E5">
        <w:rPr>
          <w:rFonts w:eastAsia="Times New Roman"/>
        </w:rPr>
        <w:t xml:space="preserve"> </w:t>
      </w:r>
      <w:r w:rsidRPr="00DA6869">
        <w:rPr>
          <w:rFonts w:eastAsia="Times New Roman"/>
        </w:rPr>
        <w:t xml:space="preserve">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1E0E34" w:rsidRPr="001E0E34" w:rsidRDefault="00752CF8" w:rsidP="00D12E54">
      <w:pPr>
        <w:spacing w:after="0" w:line="240" w:lineRule="auto"/>
      </w:pPr>
      <w:r>
        <w:t>There were no guests present</w:t>
      </w:r>
      <w:r w:rsidR="001E0E34">
        <w:t xml:space="preserve">.  </w:t>
      </w:r>
    </w:p>
    <w:p w:rsidR="00F367BD" w:rsidRDefault="00F367BD" w:rsidP="00F367BD">
      <w:pPr>
        <w:spacing w:after="0" w:line="240" w:lineRule="auto"/>
        <w:rPr>
          <w:b/>
          <w:color w:val="0070C0"/>
          <w:sz w:val="28"/>
          <w:szCs w:val="28"/>
        </w:rPr>
      </w:pPr>
    </w:p>
    <w:p w:rsidR="00D90AC8" w:rsidRDefault="00822AFD" w:rsidP="00F367BD">
      <w:pPr>
        <w:spacing w:after="0" w:line="240" w:lineRule="auto"/>
        <w:rPr>
          <w:b/>
          <w:color w:val="0070C0"/>
          <w:sz w:val="28"/>
          <w:szCs w:val="28"/>
        </w:rPr>
      </w:pPr>
      <w:r>
        <w:rPr>
          <w:b/>
          <w:color w:val="0070C0"/>
          <w:sz w:val="28"/>
          <w:szCs w:val="28"/>
        </w:rPr>
        <w:t xml:space="preserve">Police Report </w:t>
      </w:r>
    </w:p>
    <w:p w:rsidR="00D90AC8" w:rsidRDefault="00D90AC8" w:rsidP="00F367BD">
      <w:pPr>
        <w:spacing w:after="0" w:line="240" w:lineRule="auto"/>
      </w:pPr>
    </w:p>
    <w:p w:rsidR="000F4488" w:rsidRDefault="00854EFD" w:rsidP="00F367BD">
      <w:pPr>
        <w:spacing w:after="0" w:line="240" w:lineRule="auto"/>
      </w:pPr>
      <w:r w:rsidRPr="00854EFD">
        <w:t xml:space="preserve">Chief </w:t>
      </w:r>
      <w:proofErr w:type="spellStart"/>
      <w:r w:rsidRPr="00854EFD">
        <w:t>McEnerney</w:t>
      </w:r>
      <w:proofErr w:type="spellEnd"/>
      <w:r w:rsidRPr="00854EFD">
        <w:t xml:space="preserve"> </w:t>
      </w:r>
      <w:r w:rsidR="00B059E5">
        <w:t>distributed his report prior to the meeting.  Of note, the</w:t>
      </w:r>
      <w:r w:rsidR="006120D9">
        <w:t xml:space="preserve"> police have noted </w:t>
      </w:r>
      <w:r w:rsidR="00B059E5">
        <w:t xml:space="preserve">no additional traffic in the Village as a result of the construction on Golf Road.  </w:t>
      </w:r>
      <w:r w:rsidR="00EC6B6A">
        <w:t xml:space="preserve">  </w:t>
      </w:r>
      <w:r w:rsidR="00752CF8">
        <w:t xml:space="preserve">  </w:t>
      </w:r>
      <w:r w:rsidR="00F95F20">
        <w:t xml:space="preserve">  </w:t>
      </w:r>
    </w:p>
    <w:p w:rsidR="000F4488" w:rsidRDefault="000F4488" w:rsidP="00F367BD">
      <w:pPr>
        <w:spacing w:after="0" w:line="240" w:lineRule="auto"/>
      </w:pPr>
    </w:p>
    <w:p w:rsidR="00B431A3" w:rsidRDefault="00B431A3" w:rsidP="00B059E5">
      <w:pPr>
        <w:rPr>
          <w:b/>
          <w:color w:val="0070C0"/>
          <w:sz w:val="28"/>
          <w:szCs w:val="28"/>
        </w:rPr>
      </w:pPr>
    </w:p>
    <w:p w:rsidR="00B431A3" w:rsidRDefault="00B431A3" w:rsidP="00B059E5">
      <w:pPr>
        <w:rPr>
          <w:b/>
          <w:color w:val="0070C0"/>
          <w:sz w:val="28"/>
          <w:szCs w:val="28"/>
        </w:rPr>
      </w:pPr>
    </w:p>
    <w:p w:rsidR="00B059E5" w:rsidRDefault="00B059E5" w:rsidP="00B059E5">
      <w:pPr>
        <w:rPr>
          <w:b/>
          <w:color w:val="0070C0"/>
          <w:sz w:val="28"/>
          <w:szCs w:val="28"/>
        </w:rPr>
      </w:pPr>
      <w:r>
        <w:rPr>
          <w:b/>
          <w:color w:val="0070C0"/>
          <w:sz w:val="28"/>
          <w:szCs w:val="28"/>
        </w:rPr>
        <w:lastRenderedPageBreak/>
        <w:t>Online Permit Processing</w:t>
      </w:r>
    </w:p>
    <w:p w:rsidR="00B059E5" w:rsidRDefault="00B059E5" w:rsidP="00F367BD">
      <w:r>
        <w:t xml:space="preserve">President Carson spoke with Jerry </w:t>
      </w:r>
      <w:proofErr w:type="spellStart"/>
      <w:r>
        <w:t>Daus</w:t>
      </w:r>
      <w:proofErr w:type="spellEnd"/>
      <w:r>
        <w:t xml:space="preserve"> who recommends a document portal that would handle permit processing as well as Village documentation.  He recommends the Village Board </w:t>
      </w:r>
      <w:r w:rsidR="006120D9">
        <w:t xml:space="preserve">and staff </w:t>
      </w:r>
      <w:r>
        <w:t>be licensed users to</w:t>
      </w:r>
      <w:r w:rsidR="00E528FE">
        <w:t xml:space="preserve">taling $1,200-$1,500 per year.  We will ask Jerry </w:t>
      </w:r>
      <w:proofErr w:type="spellStart"/>
      <w:r w:rsidR="00E528FE">
        <w:t>Daus</w:t>
      </w:r>
      <w:proofErr w:type="spellEnd"/>
      <w:r w:rsidR="00E528FE">
        <w:t xml:space="preserve"> to recommend a vendor</w:t>
      </w:r>
      <w:r w:rsidR="008F7B14">
        <w:t>,</w:t>
      </w:r>
      <w:r w:rsidR="004271E6">
        <w:t xml:space="preserve"> or multiple vendors</w:t>
      </w:r>
      <w:r w:rsidR="008F7B14">
        <w:t>,</w:t>
      </w:r>
      <w:r w:rsidR="00E528FE">
        <w:t xml:space="preserve"> to the Board.  </w:t>
      </w:r>
    </w:p>
    <w:p w:rsidR="004271E6" w:rsidRDefault="004271E6" w:rsidP="00F367BD">
      <w:pPr>
        <w:rPr>
          <w:b/>
          <w:color w:val="0070C0"/>
          <w:sz w:val="28"/>
          <w:szCs w:val="28"/>
        </w:rPr>
      </w:pPr>
      <w:r>
        <w:t>Bob Hammer said the resident at 67 Overlook contacted him regarding the fees assessed by the Village for the shed</w:t>
      </w:r>
      <w:r w:rsidR="00B431A3">
        <w:t xml:space="preserve"> built on his property</w:t>
      </w:r>
      <w:r>
        <w:t xml:space="preserve">.  He claims the fees are high.  The resident did not apply for a permit for the building of the shed.  President Carson said we should check with Attorney Bruce </w:t>
      </w:r>
      <w:proofErr w:type="spellStart"/>
      <w:r>
        <w:t>Huvard</w:t>
      </w:r>
      <w:proofErr w:type="spellEnd"/>
      <w:r>
        <w:t xml:space="preserve"> </w:t>
      </w:r>
      <w:r w:rsidR="006120D9">
        <w:t xml:space="preserve">regarding a plan for responding </w:t>
      </w:r>
      <w:r>
        <w:t xml:space="preserve"> to the resident.  </w:t>
      </w:r>
    </w:p>
    <w:p w:rsidR="00F95F20" w:rsidRDefault="00F95F20" w:rsidP="00F367BD">
      <w:pPr>
        <w:rPr>
          <w:b/>
          <w:color w:val="0070C0"/>
          <w:sz w:val="28"/>
          <w:szCs w:val="28"/>
        </w:rPr>
      </w:pPr>
      <w:r>
        <w:rPr>
          <w:b/>
          <w:color w:val="0070C0"/>
          <w:sz w:val="28"/>
          <w:szCs w:val="28"/>
        </w:rPr>
        <w:t>Engineer’s Report</w:t>
      </w:r>
    </w:p>
    <w:p w:rsidR="004271E6" w:rsidRDefault="004271E6" w:rsidP="00F367BD">
      <w:r>
        <w:t>Brian</w:t>
      </w:r>
      <w:r w:rsidR="00B431A3">
        <w:t xml:space="preserve"> </w:t>
      </w:r>
      <w:proofErr w:type="spellStart"/>
      <w:r w:rsidR="00B431A3">
        <w:t>Wesolowski</w:t>
      </w:r>
      <w:proofErr w:type="spellEnd"/>
      <w:r>
        <w:t xml:space="preserve"> said he met with the G</w:t>
      </w:r>
      <w:r w:rsidR="006120D9">
        <w:t>lenview Club</w:t>
      </w:r>
      <w:r>
        <w:t xml:space="preserve"> and a couple residents who have sewers underneath their property</w:t>
      </w:r>
      <w:r w:rsidR="00B431A3">
        <w:t xml:space="preserve"> regarding the upcoming sewer project</w:t>
      </w:r>
      <w:r w:rsidR="006120D9">
        <w:t>.  The Club</w:t>
      </w:r>
      <w:r>
        <w:t xml:space="preserve"> was </w:t>
      </w:r>
      <w:r w:rsidR="006120D9">
        <w:t>OK</w:t>
      </w:r>
      <w:r>
        <w:t xml:space="preserve"> with the work</w:t>
      </w:r>
      <w:r w:rsidR="00B431A3">
        <w:t>,</w:t>
      </w:r>
      <w:r>
        <w:t xml:space="preserve"> however </w:t>
      </w:r>
      <w:r w:rsidR="006120D9">
        <w:t>certain</w:t>
      </w:r>
      <w:r>
        <w:t xml:space="preserve"> residents did not want contractors walking across their property.  The contractor is suggesting we wait until winter so we are not digging on the golf course</w:t>
      </w:r>
      <w:r w:rsidR="00B431A3">
        <w:t xml:space="preserve"> until after golf season, and he</w:t>
      </w:r>
      <w:r>
        <w:t xml:space="preserve"> </w:t>
      </w:r>
      <w:r w:rsidR="00B431A3">
        <w:t xml:space="preserve">will </w:t>
      </w:r>
      <w:r>
        <w:t xml:space="preserve">work with the residents to access their property.  </w:t>
      </w:r>
    </w:p>
    <w:p w:rsidR="008F7B14" w:rsidRDefault="004271E6" w:rsidP="00F367BD">
      <w:proofErr w:type="spellStart"/>
      <w:r>
        <w:t>Nicor</w:t>
      </w:r>
      <w:proofErr w:type="spellEnd"/>
      <w:r>
        <w:t xml:space="preserve"> Gas has submitted a Julie locater ticket for the Village of Golf.  The Village was unaware of any work scheduled to be done.  </w:t>
      </w:r>
      <w:proofErr w:type="spellStart"/>
      <w:r>
        <w:t>Nicor</w:t>
      </w:r>
      <w:proofErr w:type="spellEnd"/>
      <w:r>
        <w:t xml:space="preserve"> sent Brian engineering plans to relocate and reinstall gas mains in the Village. </w:t>
      </w:r>
    </w:p>
    <w:p w:rsidR="004271E6" w:rsidRPr="00B431A3" w:rsidRDefault="008F7B14" w:rsidP="00F367BD">
      <w:r>
        <w:t xml:space="preserve">After working with the Village of Glenview </w:t>
      </w:r>
      <w:r w:rsidR="006120D9">
        <w:t>concerning the sanitary sewer connection near Overlook and Orchard</w:t>
      </w:r>
      <w:r>
        <w:t xml:space="preserve">, an Intergovernmental Agreement was </w:t>
      </w:r>
      <w:r w:rsidR="006120D9">
        <w:t>exchanged between legal counsel</w:t>
      </w:r>
      <w:r>
        <w:t>.  The new</w:t>
      </w:r>
      <w:r w:rsidR="00B431A3">
        <w:t>ly appointed</w:t>
      </w:r>
      <w:r>
        <w:t xml:space="preserve"> Village Attorney for Glenview said they are no longer interested in providing sewer connections to the Village of Golf.  </w:t>
      </w:r>
      <w:r w:rsidR="00AC066B">
        <w:t xml:space="preserve">President Carson suggested he meet with the Glenview Village Manager to discuss </w:t>
      </w:r>
      <w:r w:rsidR="006120D9">
        <w:t xml:space="preserve">the planned project and </w:t>
      </w:r>
      <w:r w:rsidR="00AC066B">
        <w:t>all the work done thus far.  Brian was hoping to put the work out for bids this coming week.  Without the Village of Glenview Attorney’s approval Brian said we canno</w:t>
      </w:r>
      <w:r w:rsidR="00B431A3">
        <w:t xml:space="preserve">t apply for permits right now.  </w:t>
      </w:r>
      <w:r w:rsidR="00B31517">
        <w:t xml:space="preserve">President Carson said we should suggest a meeting to discuss the matter further.  </w:t>
      </w:r>
    </w:p>
    <w:p w:rsidR="00D90AC8" w:rsidRDefault="00822AFD" w:rsidP="00970A7C">
      <w:pPr>
        <w:rPr>
          <w:b/>
          <w:color w:val="0070C0"/>
          <w:sz w:val="28"/>
          <w:szCs w:val="28"/>
        </w:rPr>
      </w:pPr>
      <w:r>
        <w:rPr>
          <w:b/>
          <w:color w:val="0070C0"/>
          <w:sz w:val="28"/>
          <w:szCs w:val="28"/>
        </w:rPr>
        <w:t>Legislative Matters</w:t>
      </w:r>
    </w:p>
    <w:p w:rsidR="002567D1" w:rsidRDefault="00B31517" w:rsidP="00B31517">
      <w:r>
        <w:t xml:space="preserve">Trustee Farr informed </w:t>
      </w:r>
      <w:proofErr w:type="spellStart"/>
      <w:r>
        <w:t>everyone</w:t>
      </w:r>
      <w:proofErr w:type="spellEnd"/>
      <w:r>
        <w:t xml:space="preserve"> of the </w:t>
      </w:r>
      <w:r w:rsidRPr="00B431A3">
        <w:rPr>
          <w:i/>
        </w:rPr>
        <w:t>Ordinance Providing for the Issuance of $800,000 of General Obligation Bonds Series 2019 for the Village of Golf for the Purpose of Financing Infrastructure Improvements Providing for the Levy and Collection of a Direct Annual Tax For the Payment of Principal and Interest on Said Bonds and Authorizing the Sale of Said Bonds to First American Bank</w:t>
      </w:r>
      <w:r>
        <w:t xml:space="preserve">.  The Bond </w:t>
      </w:r>
      <w:r w:rsidR="006120D9">
        <w:t>repayment schedule will extend</w:t>
      </w:r>
      <w:r w:rsidR="00B431A3">
        <w:t xml:space="preserve"> over 10 years.  T</w:t>
      </w:r>
      <w:r>
        <w:t>he first year will be</w:t>
      </w:r>
      <w:r w:rsidR="00B431A3">
        <w:t xml:space="preserve"> at a rate of</w:t>
      </w:r>
      <w:r>
        <w:t xml:space="preserve"> 2.13%</w:t>
      </w:r>
      <w:r w:rsidR="00B431A3">
        <w:t>,</w:t>
      </w:r>
      <w:r>
        <w:t xml:space="preserve"> and will climb to 2.71% in 2029.  In order for us to receive these rates we have to have a reasonable expectation</w:t>
      </w:r>
      <w:r w:rsidR="001001C6">
        <w:t xml:space="preserve"> the Village can meet the following</w:t>
      </w:r>
      <w:r>
        <w:t xml:space="preserve"> three conditions:</w:t>
      </w:r>
    </w:p>
    <w:p w:rsidR="00B31517" w:rsidRDefault="000A54B9" w:rsidP="00B31517">
      <w:pPr>
        <w:pStyle w:val="ListParagraph"/>
        <w:numPr>
          <w:ilvl w:val="0"/>
          <w:numId w:val="3"/>
        </w:numPr>
      </w:pPr>
      <w:r>
        <w:t xml:space="preserve">We plan to spend at least 85% of the money within the first three years.  </w:t>
      </w:r>
    </w:p>
    <w:p w:rsidR="000A54B9" w:rsidRDefault="000A54B9" w:rsidP="00B31517">
      <w:pPr>
        <w:pStyle w:val="ListParagraph"/>
        <w:numPr>
          <w:ilvl w:val="0"/>
          <w:numId w:val="3"/>
        </w:numPr>
      </w:pPr>
      <w:r>
        <w:t xml:space="preserve">We expect to be under contract for 5% of the money within the first six months.  </w:t>
      </w:r>
    </w:p>
    <w:p w:rsidR="000A54B9" w:rsidRDefault="000A54B9" w:rsidP="00B31517">
      <w:pPr>
        <w:pStyle w:val="ListParagraph"/>
        <w:numPr>
          <w:ilvl w:val="0"/>
          <w:numId w:val="3"/>
        </w:numPr>
      </w:pPr>
      <w:r>
        <w:t xml:space="preserve">Spend the money with due diligence. </w:t>
      </w:r>
    </w:p>
    <w:p w:rsidR="000A54B9" w:rsidRDefault="006120D9" w:rsidP="000A54B9">
      <w:r>
        <w:lastRenderedPageBreak/>
        <w:t>As</w:t>
      </w:r>
      <w:r w:rsidR="000A54B9">
        <w:t xml:space="preserve"> we are able to adhere to the three preceding conditions, we can move forward with the bond offering.  </w:t>
      </w:r>
      <w:r w:rsidR="001001C6">
        <w:t xml:space="preserve">Due to the issue with Glenview’s approval of the sewer connections, </w:t>
      </w:r>
      <w:r w:rsidR="000A54B9">
        <w:t xml:space="preserve">Trustee Farr </w:t>
      </w:r>
      <w:r w:rsidR="001001C6">
        <w:t xml:space="preserve">inquired what projects should be done first.  Brian will look into what project makes sense to do first.  </w:t>
      </w:r>
    </w:p>
    <w:p w:rsidR="001001C6" w:rsidRDefault="001001C6" w:rsidP="000A54B9">
      <w:r>
        <w:t>President Carson said the Bond Ordinance provides for the issuance of General Obligation bonds for the purpose of paying the costs of infrastructure improvements.  The bonds are issuable without referendum pursuant to the home rule powers of the Village.  The Bond Ordinance provides for the levy of taxes sufficient to pay the bonds and the Ordinance provides many details for the bonds including tax exempt status covenants, provision for terms and form of the bonds appropria</w:t>
      </w:r>
      <w:r w:rsidR="00B431A3">
        <w:t xml:space="preserve">tions and the purchaser thereof, </w:t>
      </w:r>
      <w:r>
        <w:t xml:space="preserve">namely First American Bank.  </w:t>
      </w:r>
    </w:p>
    <w:p w:rsidR="001001C6" w:rsidRDefault="001001C6" w:rsidP="001001C6">
      <w:pPr>
        <w:spacing w:after="0" w:line="240" w:lineRule="auto"/>
      </w:pPr>
      <w:r>
        <w:t xml:space="preserve">Trustee </w:t>
      </w:r>
      <w:proofErr w:type="spellStart"/>
      <w:r>
        <w:t>Kalogerakos</w:t>
      </w:r>
      <w:proofErr w:type="spellEnd"/>
      <w:r>
        <w:t xml:space="preserve"> moved to approve the Bond Ordinance as stated above.  Trustee Dominik seconded the motion.  </w:t>
      </w:r>
    </w:p>
    <w:p w:rsidR="001001C6" w:rsidRDefault="001001C6" w:rsidP="001001C6">
      <w:pPr>
        <w:spacing w:after="0" w:line="240" w:lineRule="auto"/>
      </w:pPr>
    </w:p>
    <w:p w:rsidR="001001C6" w:rsidRDefault="001001C6" w:rsidP="001001C6">
      <w:pPr>
        <w:spacing w:after="0" w:line="240" w:lineRule="auto"/>
      </w:pPr>
      <w:r>
        <w:t>The motion was approved by roll call vote as follows:</w:t>
      </w:r>
    </w:p>
    <w:p w:rsidR="001001C6" w:rsidRDefault="001001C6" w:rsidP="001001C6">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Tony </w:t>
      </w:r>
      <w:proofErr w:type="spellStart"/>
      <w:r>
        <w:t>Kalogerakos</w:t>
      </w:r>
      <w:proofErr w:type="spellEnd"/>
      <w:r>
        <w:t>, Julie Tillman (6)</w:t>
      </w:r>
    </w:p>
    <w:p w:rsidR="001001C6" w:rsidRDefault="001001C6" w:rsidP="001001C6">
      <w:pPr>
        <w:spacing w:after="0" w:line="240" w:lineRule="auto"/>
      </w:pPr>
      <w:r>
        <w:t>Nays: (0)</w:t>
      </w:r>
    </w:p>
    <w:p w:rsidR="001001C6" w:rsidRDefault="001001C6" w:rsidP="000A54B9">
      <w:r>
        <w:t>Absent:  (0)</w:t>
      </w:r>
    </w:p>
    <w:p w:rsidR="001001C6" w:rsidRDefault="001001C6" w:rsidP="001001C6">
      <w:pPr>
        <w:spacing w:after="100" w:line="240" w:lineRule="auto"/>
        <w:rPr>
          <w:b/>
          <w:color w:val="0070C0"/>
          <w:sz w:val="28"/>
          <w:szCs w:val="28"/>
        </w:rPr>
      </w:pPr>
      <w:r>
        <w:rPr>
          <w:b/>
          <w:color w:val="0070C0"/>
          <w:sz w:val="28"/>
          <w:szCs w:val="28"/>
        </w:rPr>
        <w:t>One Briar Road Transition</w:t>
      </w:r>
    </w:p>
    <w:p w:rsidR="001001C6" w:rsidRPr="007627E7" w:rsidRDefault="001001C6" w:rsidP="007627E7">
      <w:pPr>
        <w:spacing w:after="100" w:line="240" w:lineRule="auto"/>
        <w:rPr>
          <w:b/>
          <w:color w:val="0070C0"/>
          <w:sz w:val="28"/>
          <w:szCs w:val="28"/>
        </w:rPr>
      </w:pPr>
      <w:r>
        <w:t>With the existing recorded instruments on the building</w:t>
      </w:r>
      <w:r w:rsidR="00B431A3">
        <w:t xml:space="preserve"> at 1 Briar Road</w:t>
      </w:r>
      <w:r>
        <w:t xml:space="preserve">, the building cannot be sold or leased without the approval of the majority of the Village Trustees.  In order to </w:t>
      </w:r>
      <w:r w:rsidR="006120D9">
        <w:t xml:space="preserve">help </w:t>
      </w:r>
      <w:r>
        <w:t>make the property mar</w:t>
      </w:r>
      <w:r w:rsidR="007627E7">
        <w:t>ketable, Western Golf Association</w:t>
      </w:r>
      <w:r>
        <w:t xml:space="preserve"> </w:t>
      </w:r>
      <w:r w:rsidR="007627E7">
        <w:t xml:space="preserve">(WGA) </w:t>
      </w:r>
      <w:r>
        <w:t>pr</w:t>
      </w:r>
      <w:r w:rsidR="007627E7">
        <w:t xml:space="preserve">oposes we provide a statement of what uses the Village </w:t>
      </w:r>
      <w:r w:rsidR="006120D9">
        <w:t>would permit</w:t>
      </w:r>
      <w:r w:rsidR="007627E7">
        <w:t>.  A potential buyer</w:t>
      </w:r>
      <w:r w:rsidR="00B431A3">
        <w:t>, who</w:t>
      </w:r>
      <w:r w:rsidR="007627E7">
        <w:t xml:space="preserve"> has </w:t>
      </w:r>
      <w:r w:rsidR="00B431A3">
        <w:t xml:space="preserve">a financial planning business, is interested in purchasing </w:t>
      </w:r>
      <w:r w:rsidR="007627E7">
        <w:t xml:space="preserve">1 Briar Road.  </w:t>
      </w:r>
      <w:r w:rsidR="006120D9">
        <w:t>It is reported that the usage would be low impact on the neighborhood.  The potential buyer</w:t>
      </w:r>
      <w:r w:rsidR="007627E7">
        <w:t xml:space="preserve"> would not require signage outside the building and the Village’s use of the building </w:t>
      </w:r>
      <w:r w:rsidR="006120D9">
        <w:t xml:space="preserve">would remain </w:t>
      </w:r>
      <w:r w:rsidR="007627E7">
        <w:t>the same.  President Carson s</w:t>
      </w:r>
      <w:r w:rsidR="006120D9">
        <w:t>uggested</w:t>
      </w:r>
      <w:r w:rsidR="007627E7">
        <w:t xml:space="preserve"> we should wait to see if the potential buyer can reach a deal with WGA.  If </w:t>
      </w:r>
      <w:r w:rsidR="001142AB">
        <w:t xml:space="preserve">they come to terms on a possible purchase and sale, we can then discuss appropriate documentation of the Village’s rights in and use of </w:t>
      </w:r>
      <w:r w:rsidR="007627E7">
        <w:t>the building</w:t>
      </w:r>
      <w:r w:rsidR="001142AB">
        <w:t xml:space="preserve"> and related issues</w:t>
      </w:r>
      <w:r w:rsidR="007627E7">
        <w:t xml:space="preserve">.    </w:t>
      </w:r>
    </w:p>
    <w:p w:rsidR="00504A92" w:rsidRDefault="00040F80" w:rsidP="00970A7C">
      <w:pPr>
        <w:spacing w:after="100" w:line="240" w:lineRule="auto"/>
        <w:rPr>
          <w:b/>
          <w:color w:val="0070C0"/>
          <w:sz w:val="28"/>
          <w:szCs w:val="28"/>
        </w:rPr>
      </w:pPr>
      <w:r>
        <w:rPr>
          <w:b/>
          <w:color w:val="0070C0"/>
          <w:sz w:val="28"/>
          <w:szCs w:val="28"/>
        </w:rPr>
        <w:t>R</w:t>
      </w:r>
      <w:r w:rsidR="00822AFD">
        <w:rPr>
          <w:b/>
          <w:color w:val="0070C0"/>
          <w:sz w:val="28"/>
          <w:szCs w:val="28"/>
        </w:rPr>
        <w:t>eports</w:t>
      </w:r>
    </w:p>
    <w:p w:rsidR="009C02F8" w:rsidRPr="00527BD2" w:rsidRDefault="00822AFD" w:rsidP="00970A7C">
      <w:pPr>
        <w:rPr>
          <w:b/>
          <w:i/>
          <w:u w:val="single"/>
        </w:rPr>
      </w:pPr>
      <w:r>
        <w:rPr>
          <w:b/>
          <w:i/>
          <w:u w:val="single"/>
        </w:rPr>
        <w:t>Approval of Bills</w:t>
      </w:r>
    </w:p>
    <w:p w:rsidR="0009225A" w:rsidRDefault="0009225A" w:rsidP="00970A7C">
      <w:pPr>
        <w:spacing w:after="0" w:line="240" w:lineRule="auto"/>
      </w:pPr>
      <w:r>
        <w:t xml:space="preserve">Trustee </w:t>
      </w:r>
      <w:r w:rsidR="000F4488">
        <w:t xml:space="preserve">Der </w:t>
      </w:r>
      <w:proofErr w:type="spellStart"/>
      <w:r w:rsidR="000F4488">
        <w:t>Avedisian</w:t>
      </w:r>
      <w:proofErr w:type="spellEnd"/>
      <w:r w:rsidR="00970A7C">
        <w:t xml:space="preserve"> </w:t>
      </w:r>
      <w:r w:rsidR="00074EF8">
        <w:t>m</w:t>
      </w:r>
      <w:r>
        <w:t xml:space="preserve">oved to approve the monthly transaction report as prepared by Village Administrator Michelle Shapiro.  Trustee </w:t>
      </w:r>
      <w:r w:rsidR="00970A7C">
        <w:t>Farr</w:t>
      </w:r>
      <w:r w:rsidR="00B8591A">
        <w:t xml:space="preserve"> </w:t>
      </w:r>
      <w:r>
        <w:t xml:space="preserve">seconded the motion.  </w:t>
      </w:r>
    </w:p>
    <w:p w:rsidR="00B05419" w:rsidRDefault="00B05419" w:rsidP="00970A7C">
      <w:pPr>
        <w:spacing w:after="0" w:line="240" w:lineRule="auto"/>
      </w:pPr>
    </w:p>
    <w:p w:rsidR="0079164F" w:rsidRDefault="0079164F" w:rsidP="00970A7C">
      <w:pPr>
        <w:spacing w:after="0" w:line="240" w:lineRule="auto"/>
      </w:pPr>
      <w:r>
        <w:t>The motion was approved by roll call vote as follows:</w:t>
      </w:r>
    </w:p>
    <w:p w:rsidR="0079164F" w:rsidRDefault="0079164F" w:rsidP="00970A7C">
      <w:pPr>
        <w:spacing w:after="0" w:line="240" w:lineRule="auto"/>
      </w:pPr>
      <w:r>
        <w:t xml:space="preserve">Ayes:  </w:t>
      </w:r>
      <w:r w:rsidR="00074EF8">
        <w:t xml:space="preserve">Joe </w:t>
      </w:r>
      <w:proofErr w:type="spellStart"/>
      <w:r w:rsidR="00074EF8">
        <w:t>Annotti</w:t>
      </w:r>
      <w:proofErr w:type="spellEnd"/>
      <w:r w:rsidR="00074EF8">
        <w:t xml:space="preserve">, </w:t>
      </w:r>
      <w:r>
        <w:t xml:space="preserve">Bob Der </w:t>
      </w:r>
      <w:proofErr w:type="spellStart"/>
      <w:r>
        <w:t>Avedisian</w:t>
      </w:r>
      <w:proofErr w:type="spellEnd"/>
      <w:r>
        <w:t xml:space="preserve">, </w:t>
      </w:r>
      <w:r w:rsidR="009C02F8">
        <w:t xml:space="preserve">Jim Dominik, </w:t>
      </w:r>
      <w:r w:rsidR="00B8591A">
        <w:t>Rob Farr</w:t>
      </w:r>
      <w:r w:rsidR="000F4488">
        <w:t xml:space="preserve">, </w:t>
      </w:r>
      <w:r w:rsidR="00970A7C">
        <w:t xml:space="preserve">Tony </w:t>
      </w:r>
      <w:proofErr w:type="spellStart"/>
      <w:r w:rsidR="00970A7C">
        <w:t>Kalogerakos</w:t>
      </w:r>
      <w:proofErr w:type="spellEnd"/>
      <w:r w:rsidR="007627E7">
        <w:t>, Julie Tillman</w:t>
      </w:r>
      <w:r>
        <w:t xml:space="preserve"> (</w:t>
      </w:r>
      <w:r w:rsidR="007627E7">
        <w:t>6</w:t>
      </w:r>
      <w:r>
        <w:t>)</w:t>
      </w:r>
    </w:p>
    <w:p w:rsidR="0079164F" w:rsidRDefault="0079164F" w:rsidP="00970A7C">
      <w:pPr>
        <w:spacing w:after="0" w:line="240" w:lineRule="auto"/>
      </w:pPr>
      <w:r>
        <w:t>Nays: (0)</w:t>
      </w:r>
    </w:p>
    <w:p w:rsidR="0079164F" w:rsidRDefault="009C02F8" w:rsidP="00970A7C">
      <w:r>
        <w:t>Absent:</w:t>
      </w:r>
      <w:r w:rsidR="00074EF8">
        <w:t xml:space="preserve"> </w:t>
      </w:r>
      <w:r w:rsidR="007627E7">
        <w:t xml:space="preserve"> (0</w:t>
      </w:r>
      <w:r w:rsidR="00074EF8">
        <w:t>)</w:t>
      </w:r>
    </w:p>
    <w:p w:rsidR="00D90AC8" w:rsidRDefault="00822AFD" w:rsidP="00970A7C">
      <w:pPr>
        <w:spacing w:after="0" w:line="240" w:lineRule="auto"/>
        <w:rPr>
          <w:b/>
          <w:i/>
          <w:u w:val="single"/>
        </w:rPr>
      </w:pPr>
      <w:r w:rsidRPr="00D119D3">
        <w:rPr>
          <w:b/>
          <w:i/>
          <w:color w:val="auto"/>
          <w:u w:val="single"/>
        </w:rPr>
        <w:t>Emergenc</w:t>
      </w:r>
      <w:r w:rsidRPr="001D0F47">
        <w:rPr>
          <w:b/>
          <w:i/>
          <w:color w:val="auto"/>
          <w:u w:val="single"/>
        </w:rPr>
        <w:t>y</w:t>
      </w:r>
      <w:r w:rsidR="00D119D3">
        <w:rPr>
          <w:b/>
          <w:i/>
          <w:u w:val="single"/>
        </w:rPr>
        <w:t xml:space="preserve"> Services Department</w:t>
      </w:r>
    </w:p>
    <w:p w:rsidR="00D90AC8" w:rsidRDefault="00D90AC8" w:rsidP="00970A7C">
      <w:pPr>
        <w:spacing w:after="0" w:line="240" w:lineRule="auto"/>
      </w:pPr>
    </w:p>
    <w:p w:rsidR="00124FD4" w:rsidRDefault="00074EF8" w:rsidP="00970A7C">
      <w:pPr>
        <w:spacing w:after="0" w:line="240" w:lineRule="auto"/>
        <w:rPr>
          <w:b/>
          <w:i/>
          <w:u w:val="single"/>
        </w:rPr>
      </w:pPr>
      <w:r>
        <w:t xml:space="preserve">Trustee Dominik </w:t>
      </w:r>
      <w:r w:rsidR="00970A7C">
        <w:t xml:space="preserve">said he is still working with the Village of Glenview regarding the </w:t>
      </w:r>
      <w:r w:rsidR="004F0E54">
        <w:t xml:space="preserve">side letter for the </w:t>
      </w:r>
      <w:r w:rsidR="00722042">
        <w:t xml:space="preserve">fire services </w:t>
      </w:r>
      <w:r w:rsidR="00970A7C">
        <w:t xml:space="preserve">agreement. </w:t>
      </w:r>
    </w:p>
    <w:p w:rsidR="00124FD4" w:rsidRDefault="00124FD4" w:rsidP="00970A7C">
      <w:pPr>
        <w:spacing w:after="0" w:line="240" w:lineRule="auto"/>
        <w:rPr>
          <w:b/>
          <w:i/>
          <w:u w:val="single"/>
        </w:rPr>
      </w:pPr>
    </w:p>
    <w:p w:rsidR="00D90AC8" w:rsidRDefault="00822AFD" w:rsidP="00970A7C">
      <w:pPr>
        <w:spacing w:after="0" w:line="240" w:lineRule="auto"/>
        <w:rPr>
          <w:b/>
          <w:i/>
          <w:u w:val="single"/>
        </w:rPr>
      </w:pPr>
      <w:r>
        <w:rPr>
          <w:b/>
          <w:i/>
          <w:u w:val="single"/>
        </w:rPr>
        <w:t>Building and Zoning Department</w:t>
      </w:r>
    </w:p>
    <w:p w:rsidR="0079164F" w:rsidRDefault="0079164F" w:rsidP="00970A7C">
      <w:pPr>
        <w:spacing w:after="0" w:line="240" w:lineRule="auto"/>
        <w:rPr>
          <w:b/>
          <w:i/>
          <w:u w:val="single"/>
        </w:rPr>
      </w:pPr>
    </w:p>
    <w:p w:rsidR="00545566" w:rsidRDefault="000542B1" w:rsidP="00970A7C">
      <w:pPr>
        <w:spacing w:after="0" w:line="240" w:lineRule="auto"/>
        <w:rPr>
          <w:b/>
          <w:i/>
          <w:u w:val="single"/>
        </w:rPr>
      </w:pPr>
      <w:r>
        <w:t xml:space="preserve">Trustee Tillman </w:t>
      </w:r>
      <w:r w:rsidR="00961A79">
        <w:t xml:space="preserve">had nothing </w:t>
      </w:r>
      <w:r w:rsidR="001142AB">
        <w:t xml:space="preserve">further </w:t>
      </w:r>
      <w:r w:rsidR="00961A79">
        <w:t xml:space="preserve">to report.  </w:t>
      </w:r>
    </w:p>
    <w:p w:rsidR="00545566" w:rsidRDefault="00545566" w:rsidP="00970A7C">
      <w:pPr>
        <w:spacing w:after="0" w:line="240" w:lineRule="auto"/>
        <w:rPr>
          <w:b/>
          <w:i/>
          <w:u w:val="single"/>
        </w:rPr>
      </w:pPr>
    </w:p>
    <w:p w:rsidR="00482E6A" w:rsidRDefault="00482E6A" w:rsidP="00970A7C">
      <w:pPr>
        <w:spacing w:after="0" w:line="240" w:lineRule="auto"/>
        <w:rPr>
          <w:b/>
          <w:i/>
          <w:u w:val="single"/>
        </w:rPr>
      </w:pPr>
      <w:r>
        <w:rPr>
          <w:b/>
          <w:i/>
          <w:u w:val="single"/>
        </w:rPr>
        <w:t xml:space="preserve">Public Buildings and Grounds Department </w:t>
      </w:r>
      <w:r w:rsidR="00FF1FE9">
        <w:rPr>
          <w:b/>
          <w:i/>
          <w:u w:val="single"/>
        </w:rPr>
        <w:t xml:space="preserve">   </w:t>
      </w:r>
    </w:p>
    <w:p w:rsidR="00482E6A" w:rsidRDefault="00482E6A" w:rsidP="00970A7C">
      <w:pPr>
        <w:spacing w:after="0" w:line="240" w:lineRule="auto"/>
      </w:pPr>
    </w:p>
    <w:p w:rsidR="00DD25FA" w:rsidRDefault="003664AF" w:rsidP="00970A7C">
      <w:pPr>
        <w:spacing w:after="0" w:line="240" w:lineRule="auto"/>
      </w:pPr>
      <w:r>
        <w:t>T</w:t>
      </w:r>
      <w:r w:rsidR="00DD25FA">
        <w:t xml:space="preserve">rustee </w:t>
      </w:r>
      <w:proofErr w:type="spellStart"/>
      <w:r w:rsidR="00DD25FA">
        <w:t>Annotti</w:t>
      </w:r>
      <w:proofErr w:type="spellEnd"/>
      <w:r w:rsidR="00961A79">
        <w:t xml:space="preserve"> mentioned that some homes with parkways on both ends of the lot have not been well maintained.  He asked who was responsible for maintaining the back of some of the homes </w:t>
      </w:r>
      <w:r w:rsidR="001142AB">
        <w:t xml:space="preserve">on the south side of </w:t>
      </w:r>
      <w:r w:rsidR="00EB5418">
        <w:t>Overlook near Orchard Lane.  Bob Hammer</w:t>
      </w:r>
      <w:r w:rsidR="001142AB">
        <w:t xml:space="preserve"> </w:t>
      </w:r>
      <w:r w:rsidR="00961A79">
        <w:t xml:space="preserve">will mention the issue to the residents and provide an update at the next meeting.  </w:t>
      </w:r>
    </w:p>
    <w:p w:rsidR="00CD4456" w:rsidRDefault="00CD4456" w:rsidP="00701151">
      <w:pPr>
        <w:spacing w:after="0" w:line="240" w:lineRule="auto"/>
        <w:rPr>
          <w:b/>
          <w:color w:val="0070C0"/>
          <w:sz w:val="28"/>
          <w:szCs w:val="28"/>
        </w:rPr>
      </w:pPr>
    </w:p>
    <w:p w:rsidR="00D90AC8" w:rsidRDefault="00822AFD">
      <w:pPr>
        <w:spacing w:after="0" w:line="240" w:lineRule="auto"/>
      </w:pPr>
      <w:r>
        <w:rPr>
          <w:b/>
          <w:i/>
          <w:u w:val="single"/>
        </w:rPr>
        <w:t>Finance and Administration Department</w:t>
      </w:r>
      <w:r>
        <w:t xml:space="preserve"> </w:t>
      </w:r>
    </w:p>
    <w:p w:rsidR="009937A5" w:rsidRDefault="009937A5">
      <w:pPr>
        <w:spacing w:after="0" w:line="240" w:lineRule="auto"/>
        <w:rPr>
          <w:b/>
          <w:i/>
          <w:u w:val="single"/>
        </w:rPr>
      </w:pPr>
    </w:p>
    <w:p w:rsidR="00CD4456" w:rsidRDefault="00353CC8" w:rsidP="00970A7C">
      <w:pPr>
        <w:spacing w:after="0" w:line="240" w:lineRule="auto"/>
      </w:pPr>
      <w:r>
        <w:t>Trustee Farr</w:t>
      </w:r>
      <w:r w:rsidR="003664AF">
        <w:t xml:space="preserve"> </w:t>
      </w:r>
      <w:r w:rsidR="00263C4E">
        <w:t>s</w:t>
      </w:r>
      <w:r w:rsidR="00970A7C">
        <w:t xml:space="preserve">aid our cash position is strong. </w:t>
      </w:r>
      <w:r w:rsidR="00961A79">
        <w:t xml:space="preserve"> The second installment bills are coming in.  Finances are in line with budget.  </w:t>
      </w:r>
      <w:bookmarkStart w:id="0" w:name="_GoBack"/>
      <w:bookmarkEnd w:id="0"/>
    </w:p>
    <w:p w:rsidR="009161AA" w:rsidRDefault="009161AA" w:rsidP="00280E27">
      <w:pPr>
        <w:spacing w:after="0" w:line="240" w:lineRule="auto"/>
        <w:rPr>
          <w:b/>
          <w:i/>
          <w:u w:val="single"/>
        </w:rPr>
      </w:pPr>
    </w:p>
    <w:p w:rsidR="00D90AC8" w:rsidRDefault="00822AFD" w:rsidP="00280E27">
      <w:pPr>
        <w:spacing w:after="0" w:line="240" w:lineRule="auto"/>
        <w:rPr>
          <w:b/>
          <w:i/>
          <w:u w:val="single"/>
        </w:rPr>
      </w:pPr>
      <w:r>
        <w:rPr>
          <w:b/>
          <w:i/>
          <w:u w:val="single"/>
        </w:rPr>
        <w:t xml:space="preserve">Streets and Sanitation Department </w:t>
      </w:r>
    </w:p>
    <w:p w:rsidR="00CB12BA" w:rsidRDefault="00CB12BA" w:rsidP="00280E27">
      <w:pPr>
        <w:spacing w:after="0" w:line="240" w:lineRule="auto"/>
      </w:pPr>
    </w:p>
    <w:p w:rsidR="006C543B" w:rsidRDefault="00275964" w:rsidP="00280E27">
      <w:pPr>
        <w:spacing w:after="0" w:line="240" w:lineRule="auto"/>
      </w:pPr>
      <w:r>
        <w:t xml:space="preserve">Trustee </w:t>
      </w:r>
      <w:proofErr w:type="spellStart"/>
      <w:r>
        <w:t>Kalogerakos</w:t>
      </w:r>
      <w:proofErr w:type="spellEnd"/>
      <w:r>
        <w:t xml:space="preserve"> </w:t>
      </w:r>
      <w:r w:rsidR="00961A79">
        <w:t>contacted Illinois Department of Transportation regarding the project on Golf</w:t>
      </w:r>
      <w:r w:rsidR="001142AB">
        <w:t xml:space="preserve"> Road</w:t>
      </w:r>
      <w:r w:rsidR="00961A79">
        <w:t xml:space="preserve">.  He has not heard from them at the time of the meeting.  </w:t>
      </w:r>
    </w:p>
    <w:p w:rsidR="00A63D04" w:rsidRDefault="00A63D04" w:rsidP="00280E27">
      <w:pPr>
        <w:spacing w:after="0" w:line="240" w:lineRule="auto"/>
        <w:rPr>
          <w:b/>
          <w:i/>
          <w:u w:val="single"/>
        </w:rPr>
      </w:pPr>
    </w:p>
    <w:p w:rsidR="00D90AC8" w:rsidRDefault="00822AFD" w:rsidP="00280E27">
      <w:pPr>
        <w:spacing w:after="0" w:line="240" w:lineRule="auto"/>
        <w:rPr>
          <w:b/>
          <w:i/>
          <w:u w:val="single"/>
        </w:rPr>
      </w:pPr>
      <w:r>
        <w:rPr>
          <w:b/>
          <w:i/>
          <w:u w:val="single"/>
        </w:rPr>
        <w:t>Utilities Department</w:t>
      </w:r>
    </w:p>
    <w:p w:rsidR="00D90AC8" w:rsidRDefault="00D90AC8" w:rsidP="00280E27">
      <w:pPr>
        <w:spacing w:after="0" w:line="240" w:lineRule="auto"/>
        <w:rPr>
          <w:b/>
          <w:i/>
          <w:u w:val="single"/>
        </w:rPr>
      </w:pPr>
    </w:p>
    <w:p w:rsidR="00DA48F4" w:rsidRDefault="00363280" w:rsidP="00961A79">
      <w:pPr>
        <w:spacing w:after="0" w:line="240" w:lineRule="auto"/>
      </w:pPr>
      <w:bookmarkStart w:id="1" w:name="_3znysh7" w:colFirst="0" w:colLast="0"/>
      <w:bookmarkEnd w:id="1"/>
      <w:r w:rsidRPr="00363280">
        <w:t xml:space="preserve">Trustee Der </w:t>
      </w:r>
      <w:proofErr w:type="spellStart"/>
      <w:r w:rsidRPr="00363280">
        <w:t>Avedisian</w:t>
      </w:r>
      <w:proofErr w:type="spellEnd"/>
      <w:r w:rsidRPr="00363280">
        <w:t xml:space="preserve"> </w:t>
      </w:r>
      <w:r w:rsidR="00961A79">
        <w:t xml:space="preserve">said all cross connections have complied.  He was hoping to have the refuse contract ready for the Board to review but it is in legal review.  He hopes to have it at the September meeting.  </w:t>
      </w:r>
    </w:p>
    <w:p w:rsidR="00961A79" w:rsidRDefault="00961A79" w:rsidP="00961A79">
      <w:pPr>
        <w:spacing w:after="0" w:line="240" w:lineRule="auto"/>
      </w:pPr>
    </w:p>
    <w:p w:rsidR="00961A79" w:rsidRDefault="00961A79" w:rsidP="00961A79">
      <w:pPr>
        <w:spacing w:after="0" w:line="240" w:lineRule="auto"/>
      </w:pPr>
      <w:r>
        <w:t>Our current meter</w:t>
      </w:r>
      <w:r w:rsidR="00B431A3">
        <w:t xml:space="preserve"> reader for the Village would like to retire. </w:t>
      </w:r>
      <w:r>
        <w:t xml:space="preserve">  Trustee Der </w:t>
      </w:r>
      <w:proofErr w:type="spellStart"/>
      <w:r>
        <w:t>Avedisian</w:t>
      </w:r>
      <w:proofErr w:type="spellEnd"/>
      <w:r>
        <w:t xml:space="preserve"> will look into finding a replacement for him.  </w:t>
      </w:r>
    </w:p>
    <w:p w:rsidR="00961A79" w:rsidRDefault="00961A79" w:rsidP="00961A79">
      <w:pPr>
        <w:spacing w:after="0" w:line="240" w:lineRule="auto"/>
      </w:pPr>
    </w:p>
    <w:p w:rsidR="00961A79" w:rsidRDefault="00961A79" w:rsidP="00961A79">
      <w:pPr>
        <w:spacing w:after="0" w:line="240" w:lineRule="auto"/>
      </w:pPr>
      <w:r>
        <w:t xml:space="preserve">Our water loss report has been reviewed by Glenview.  They have asked for an explanation for our unaccounted water loss.  </w:t>
      </w:r>
      <w:r w:rsidR="001142AB">
        <w:t>The water loss numbers fluctuate widely.</w:t>
      </w:r>
      <w:r>
        <w:t xml:space="preserve">  He will meet with Glenview regarding an action plan and report back to the Board.  </w:t>
      </w:r>
    </w:p>
    <w:p w:rsidR="004E1A9A" w:rsidRDefault="004E1A9A" w:rsidP="00280E27">
      <w:pPr>
        <w:spacing w:after="0" w:line="240" w:lineRule="auto"/>
      </w:pPr>
    </w:p>
    <w:p w:rsidR="0014110E" w:rsidRDefault="00822AFD" w:rsidP="00280E27">
      <w:pPr>
        <w:spacing w:after="0" w:line="240" w:lineRule="auto"/>
        <w:rPr>
          <w:b/>
          <w:color w:val="0070C0"/>
          <w:sz w:val="28"/>
          <w:szCs w:val="28"/>
        </w:rPr>
      </w:pPr>
      <w:r>
        <w:rPr>
          <w:b/>
          <w:color w:val="0070C0"/>
          <w:sz w:val="28"/>
          <w:szCs w:val="28"/>
        </w:rPr>
        <w:t xml:space="preserve">President’s Report  </w:t>
      </w:r>
    </w:p>
    <w:p w:rsidR="0014110E" w:rsidRDefault="0014110E" w:rsidP="00280E27">
      <w:pPr>
        <w:spacing w:after="0" w:line="240" w:lineRule="auto"/>
        <w:rPr>
          <w:color w:val="auto"/>
        </w:rPr>
      </w:pPr>
    </w:p>
    <w:p w:rsidR="00CD715C" w:rsidRDefault="00CD715C" w:rsidP="00280E27">
      <w:pPr>
        <w:spacing w:after="0" w:line="240" w:lineRule="auto"/>
        <w:rPr>
          <w:color w:val="auto"/>
        </w:rPr>
      </w:pPr>
      <w:r>
        <w:rPr>
          <w:color w:val="auto"/>
        </w:rPr>
        <w:t xml:space="preserve">There was no report.  </w:t>
      </w:r>
    </w:p>
    <w:p w:rsidR="00960571" w:rsidRDefault="00960571" w:rsidP="00280E27">
      <w:pPr>
        <w:spacing w:after="0" w:line="240" w:lineRule="auto"/>
        <w:rPr>
          <w:b/>
          <w:color w:val="0070C0"/>
          <w:sz w:val="28"/>
          <w:szCs w:val="28"/>
        </w:rPr>
      </w:pPr>
    </w:p>
    <w:p w:rsidR="00D90AC8" w:rsidRDefault="00822AFD" w:rsidP="00280E27">
      <w:pPr>
        <w:spacing w:after="0" w:line="240" w:lineRule="auto"/>
        <w:rPr>
          <w:b/>
          <w:color w:val="0070C0"/>
          <w:sz w:val="28"/>
          <w:szCs w:val="28"/>
        </w:rPr>
      </w:pPr>
      <w:r>
        <w:rPr>
          <w:b/>
          <w:color w:val="0070C0"/>
          <w:sz w:val="28"/>
          <w:szCs w:val="28"/>
        </w:rPr>
        <w:t xml:space="preserve">Adjourn </w:t>
      </w:r>
    </w:p>
    <w:p w:rsidR="004E1A9A" w:rsidRDefault="004E1A9A" w:rsidP="00280E27">
      <w:pPr>
        <w:spacing w:after="0" w:line="240" w:lineRule="auto"/>
      </w:pPr>
    </w:p>
    <w:p w:rsidR="00D90AC8" w:rsidRDefault="00822AFD" w:rsidP="00280E27">
      <w:pPr>
        <w:spacing w:after="0" w:line="240" w:lineRule="auto"/>
      </w:pPr>
      <w:r>
        <w:t xml:space="preserve">Trustee </w:t>
      </w:r>
      <w:r w:rsidR="00162403">
        <w:t xml:space="preserve">Der </w:t>
      </w:r>
      <w:proofErr w:type="spellStart"/>
      <w:r w:rsidR="00162403">
        <w:t>Avedisian</w:t>
      </w:r>
      <w:proofErr w:type="spellEnd"/>
      <w:r w:rsidR="00162403">
        <w:t xml:space="preserve"> </w:t>
      </w:r>
      <w:r>
        <w:t xml:space="preserve">moved to adjourn the meeting. </w:t>
      </w:r>
      <w:r w:rsidR="00174621">
        <w:t xml:space="preserve"> </w:t>
      </w:r>
      <w:r w:rsidR="009937A5">
        <w:t xml:space="preserve">Trustee </w:t>
      </w:r>
      <w:proofErr w:type="spellStart"/>
      <w:r w:rsidR="00524C38">
        <w:t>Kalogerakos</w:t>
      </w:r>
      <w:proofErr w:type="spellEnd"/>
      <w:r w:rsidR="0093181D">
        <w:t xml:space="preserve"> </w:t>
      </w:r>
      <w:r>
        <w:t>seconded the motion. The motion passed unanimously. T</w:t>
      </w:r>
      <w:r w:rsidR="00E005E0">
        <w:t>h</w:t>
      </w:r>
      <w:r w:rsidR="008B3D02">
        <w:t>e m</w:t>
      </w:r>
      <w:r w:rsidR="0014110E">
        <w:t xml:space="preserve">eeting was </w:t>
      </w:r>
      <w:r w:rsidR="00524C38">
        <w:t>adjourned at 8:30</w:t>
      </w:r>
      <w:r w:rsidR="00604641">
        <w:t>pm</w:t>
      </w:r>
      <w:r>
        <w:t>.</w:t>
      </w:r>
    </w:p>
    <w:p w:rsidR="00D90AC8" w:rsidRDefault="00D90AC8" w:rsidP="00280E27">
      <w:pPr>
        <w:spacing w:after="0" w:line="240" w:lineRule="auto"/>
      </w:pPr>
    </w:p>
    <w:p w:rsidR="00D90AC8" w:rsidRDefault="00822AFD" w:rsidP="00280E27">
      <w:pPr>
        <w:spacing w:after="0" w:line="240" w:lineRule="auto"/>
      </w:pPr>
      <w:r>
        <w:t>Respectfully submitted,</w:t>
      </w:r>
    </w:p>
    <w:p w:rsidR="00D90AC8" w:rsidRDefault="00822AFD" w:rsidP="00280E27">
      <w:pPr>
        <w:spacing w:after="0" w:line="240" w:lineRule="auto"/>
      </w:pPr>
      <w:r>
        <w:t>Kim Lundgren,</w:t>
      </w:r>
    </w:p>
    <w:p w:rsidR="00313524" w:rsidRDefault="00822AFD" w:rsidP="00280E27">
      <w:pPr>
        <w:spacing w:after="0" w:line="240" w:lineRule="auto"/>
      </w:pPr>
      <w:r>
        <w:t>Village Clerk</w:t>
      </w:r>
    </w:p>
    <w:p w:rsidR="00C446B1" w:rsidRDefault="00313524" w:rsidP="00280E27">
      <w:pPr>
        <w:tabs>
          <w:tab w:val="left" w:pos="1305"/>
        </w:tabs>
      </w:pPr>
      <w:r>
        <w:tab/>
      </w:r>
    </w:p>
    <w:p w:rsidR="000A3419" w:rsidRDefault="000A3419" w:rsidP="000A3419">
      <w:pPr>
        <w:tabs>
          <w:tab w:val="left" w:pos="1305"/>
        </w:tabs>
        <w:spacing w:after="0" w:line="180" w:lineRule="exact"/>
      </w:pPr>
    </w:p>
    <w:p w:rsidR="00F91276" w:rsidRDefault="00F91276" w:rsidP="00F91276">
      <w:pPr>
        <w:tabs>
          <w:tab w:val="left" w:pos="1305"/>
        </w:tabs>
        <w:spacing w:after="0" w:line="180" w:lineRule="exact"/>
      </w:pPr>
    </w:p>
    <w:p w:rsidR="001142AB" w:rsidRPr="00313524" w:rsidRDefault="001142AB" w:rsidP="001142AB">
      <w:pPr>
        <w:tabs>
          <w:tab w:val="left" w:pos="1305"/>
        </w:tabs>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4847-7519-7604, v. 1</w:t>
      </w:r>
      <w:r>
        <w:rPr>
          <w:rFonts w:ascii="Arial" w:hAnsi="Arial" w:cs="Arial"/>
          <w:color w:val="auto"/>
          <w:sz w:val="16"/>
        </w:rPr>
        <w:fldChar w:fldCharType="end"/>
      </w:r>
    </w:p>
    <w:sectPr w:rsidR="001142AB" w:rsidRPr="00313524"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EB5418">
      <w:rPr>
        <w:noProof/>
      </w:rPr>
      <w:t>4</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AF37D3"/>
    <w:multiLevelType w:val="hybridMultilevel"/>
    <w:tmpl w:val="F800C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355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47-7519-7604, v. 1"/>
    <w:docVar w:name="ndGeneratedStampLocation" w:val="LastPage"/>
  </w:docVars>
  <w:rsids>
    <w:rsidRoot w:val="00D90AC8"/>
    <w:rsid w:val="000009BE"/>
    <w:rsid w:val="000017E5"/>
    <w:rsid w:val="000113CE"/>
    <w:rsid w:val="000153C6"/>
    <w:rsid w:val="00015696"/>
    <w:rsid w:val="00017138"/>
    <w:rsid w:val="00026278"/>
    <w:rsid w:val="00026E73"/>
    <w:rsid w:val="0002768E"/>
    <w:rsid w:val="00030135"/>
    <w:rsid w:val="00033350"/>
    <w:rsid w:val="000379C3"/>
    <w:rsid w:val="00040F80"/>
    <w:rsid w:val="00046080"/>
    <w:rsid w:val="000542B1"/>
    <w:rsid w:val="00060E9C"/>
    <w:rsid w:val="00067A4F"/>
    <w:rsid w:val="00071363"/>
    <w:rsid w:val="00074AF3"/>
    <w:rsid w:val="00074EF8"/>
    <w:rsid w:val="00083C29"/>
    <w:rsid w:val="00084CD1"/>
    <w:rsid w:val="000904BF"/>
    <w:rsid w:val="00091BF1"/>
    <w:rsid w:val="0009225A"/>
    <w:rsid w:val="0009449D"/>
    <w:rsid w:val="000A3419"/>
    <w:rsid w:val="000A460B"/>
    <w:rsid w:val="000A4749"/>
    <w:rsid w:val="000A54B9"/>
    <w:rsid w:val="000A63D0"/>
    <w:rsid w:val="000A7AFC"/>
    <w:rsid w:val="000C0544"/>
    <w:rsid w:val="000D3CBE"/>
    <w:rsid w:val="000E48FB"/>
    <w:rsid w:val="000F19C4"/>
    <w:rsid w:val="000F235C"/>
    <w:rsid w:val="000F2888"/>
    <w:rsid w:val="000F4488"/>
    <w:rsid w:val="000F6622"/>
    <w:rsid w:val="001001C6"/>
    <w:rsid w:val="001006F7"/>
    <w:rsid w:val="00103606"/>
    <w:rsid w:val="0011170D"/>
    <w:rsid w:val="001119D0"/>
    <w:rsid w:val="00111A29"/>
    <w:rsid w:val="001142AB"/>
    <w:rsid w:val="00114B7E"/>
    <w:rsid w:val="00116B8D"/>
    <w:rsid w:val="00124FD4"/>
    <w:rsid w:val="00130903"/>
    <w:rsid w:val="0014110E"/>
    <w:rsid w:val="00146FFA"/>
    <w:rsid w:val="00153295"/>
    <w:rsid w:val="00156DC0"/>
    <w:rsid w:val="00162279"/>
    <w:rsid w:val="00162403"/>
    <w:rsid w:val="0016276C"/>
    <w:rsid w:val="00174621"/>
    <w:rsid w:val="00177E07"/>
    <w:rsid w:val="001814EC"/>
    <w:rsid w:val="0018165F"/>
    <w:rsid w:val="001859AF"/>
    <w:rsid w:val="00192265"/>
    <w:rsid w:val="00195B36"/>
    <w:rsid w:val="001A390D"/>
    <w:rsid w:val="001B3B59"/>
    <w:rsid w:val="001B5147"/>
    <w:rsid w:val="001B5267"/>
    <w:rsid w:val="001B6386"/>
    <w:rsid w:val="001B7D20"/>
    <w:rsid w:val="001C0276"/>
    <w:rsid w:val="001C69CF"/>
    <w:rsid w:val="001D0F47"/>
    <w:rsid w:val="001D1D17"/>
    <w:rsid w:val="001D4456"/>
    <w:rsid w:val="001E0E34"/>
    <w:rsid w:val="001E17CA"/>
    <w:rsid w:val="001E512F"/>
    <w:rsid w:val="001E5C19"/>
    <w:rsid w:val="001F039D"/>
    <w:rsid w:val="001F679B"/>
    <w:rsid w:val="00200A68"/>
    <w:rsid w:val="00201E8B"/>
    <w:rsid w:val="00211388"/>
    <w:rsid w:val="002302B5"/>
    <w:rsid w:val="00233907"/>
    <w:rsid w:val="00235295"/>
    <w:rsid w:val="00244C8C"/>
    <w:rsid w:val="00245B76"/>
    <w:rsid w:val="002505B2"/>
    <w:rsid w:val="00251713"/>
    <w:rsid w:val="002567D1"/>
    <w:rsid w:val="0025724A"/>
    <w:rsid w:val="00261345"/>
    <w:rsid w:val="00261933"/>
    <w:rsid w:val="00261E82"/>
    <w:rsid w:val="00263C4E"/>
    <w:rsid w:val="00270439"/>
    <w:rsid w:val="00272A0A"/>
    <w:rsid w:val="00275964"/>
    <w:rsid w:val="00276448"/>
    <w:rsid w:val="00276F56"/>
    <w:rsid w:val="00280E27"/>
    <w:rsid w:val="00284E87"/>
    <w:rsid w:val="00295136"/>
    <w:rsid w:val="002A1608"/>
    <w:rsid w:val="002A310D"/>
    <w:rsid w:val="002A4BE4"/>
    <w:rsid w:val="002A4C64"/>
    <w:rsid w:val="002A6933"/>
    <w:rsid w:val="002A72BA"/>
    <w:rsid w:val="002B3D8D"/>
    <w:rsid w:val="002B44FA"/>
    <w:rsid w:val="002D04AC"/>
    <w:rsid w:val="002D53AA"/>
    <w:rsid w:val="002D59E3"/>
    <w:rsid w:val="002D658C"/>
    <w:rsid w:val="002E07B7"/>
    <w:rsid w:val="002E3D04"/>
    <w:rsid w:val="002E4C41"/>
    <w:rsid w:val="00302AF7"/>
    <w:rsid w:val="00303C19"/>
    <w:rsid w:val="00307200"/>
    <w:rsid w:val="00313524"/>
    <w:rsid w:val="00321ACA"/>
    <w:rsid w:val="0032306F"/>
    <w:rsid w:val="00325858"/>
    <w:rsid w:val="00327B75"/>
    <w:rsid w:val="00340EE8"/>
    <w:rsid w:val="00345778"/>
    <w:rsid w:val="00347F01"/>
    <w:rsid w:val="00350EEF"/>
    <w:rsid w:val="00351C04"/>
    <w:rsid w:val="00353CC8"/>
    <w:rsid w:val="00356C4A"/>
    <w:rsid w:val="00360BEF"/>
    <w:rsid w:val="00363280"/>
    <w:rsid w:val="00365923"/>
    <w:rsid w:val="00365C26"/>
    <w:rsid w:val="003663F6"/>
    <w:rsid w:val="003664AF"/>
    <w:rsid w:val="00377AAB"/>
    <w:rsid w:val="00393BE3"/>
    <w:rsid w:val="003948F5"/>
    <w:rsid w:val="00395A4B"/>
    <w:rsid w:val="003971EE"/>
    <w:rsid w:val="003A2116"/>
    <w:rsid w:val="003A525F"/>
    <w:rsid w:val="003A63DF"/>
    <w:rsid w:val="003C233D"/>
    <w:rsid w:val="003E23B6"/>
    <w:rsid w:val="003F10CC"/>
    <w:rsid w:val="003F18A0"/>
    <w:rsid w:val="003F215A"/>
    <w:rsid w:val="003F32C6"/>
    <w:rsid w:val="003F3857"/>
    <w:rsid w:val="0040019C"/>
    <w:rsid w:val="0041193C"/>
    <w:rsid w:val="00413754"/>
    <w:rsid w:val="00421335"/>
    <w:rsid w:val="004271E6"/>
    <w:rsid w:val="0043260B"/>
    <w:rsid w:val="00443143"/>
    <w:rsid w:val="0045205B"/>
    <w:rsid w:val="00463D42"/>
    <w:rsid w:val="00482E6A"/>
    <w:rsid w:val="00492BB0"/>
    <w:rsid w:val="00492BCE"/>
    <w:rsid w:val="004944D1"/>
    <w:rsid w:val="00496247"/>
    <w:rsid w:val="004C7DA1"/>
    <w:rsid w:val="004D1CB8"/>
    <w:rsid w:val="004E1A9A"/>
    <w:rsid w:val="004F0E54"/>
    <w:rsid w:val="004F639D"/>
    <w:rsid w:val="0050028C"/>
    <w:rsid w:val="00504A92"/>
    <w:rsid w:val="00513811"/>
    <w:rsid w:val="005144CC"/>
    <w:rsid w:val="005154C2"/>
    <w:rsid w:val="00515966"/>
    <w:rsid w:val="005168E7"/>
    <w:rsid w:val="00524337"/>
    <w:rsid w:val="00524C38"/>
    <w:rsid w:val="00527BD2"/>
    <w:rsid w:val="00535BC2"/>
    <w:rsid w:val="00543F33"/>
    <w:rsid w:val="00544D9F"/>
    <w:rsid w:val="00545566"/>
    <w:rsid w:val="005459CE"/>
    <w:rsid w:val="00554D0C"/>
    <w:rsid w:val="00560EB7"/>
    <w:rsid w:val="005657F8"/>
    <w:rsid w:val="00570AB7"/>
    <w:rsid w:val="00575937"/>
    <w:rsid w:val="00575984"/>
    <w:rsid w:val="00583698"/>
    <w:rsid w:val="00584FDF"/>
    <w:rsid w:val="005A08CD"/>
    <w:rsid w:val="005B4384"/>
    <w:rsid w:val="005B6BA6"/>
    <w:rsid w:val="005C393A"/>
    <w:rsid w:val="005E2AA0"/>
    <w:rsid w:val="005E3FED"/>
    <w:rsid w:val="005F2503"/>
    <w:rsid w:val="005F335C"/>
    <w:rsid w:val="005F3BA9"/>
    <w:rsid w:val="00601E1C"/>
    <w:rsid w:val="00604641"/>
    <w:rsid w:val="00607521"/>
    <w:rsid w:val="006120D9"/>
    <w:rsid w:val="00612824"/>
    <w:rsid w:val="00613B26"/>
    <w:rsid w:val="00617755"/>
    <w:rsid w:val="00620369"/>
    <w:rsid w:val="00620512"/>
    <w:rsid w:val="0062184F"/>
    <w:rsid w:val="00625A0A"/>
    <w:rsid w:val="00627417"/>
    <w:rsid w:val="006321EB"/>
    <w:rsid w:val="00641C53"/>
    <w:rsid w:val="00642930"/>
    <w:rsid w:val="00643A0A"/>
    <w:rsid w:val="00650C63"/>
    <w:rsid w:val="006540CE"/>
    <w:rsid w:val="0066094F"/>
    <w:rsid w:val="00665272"/>
    <w:rsid w:val="006671D6"/>
    <w:rsid w:val="006727D6"/>
    <w:rsid w:val="00675271"/>
    <w:rsid w:val="006767DD"/>
    <w:rsid w:val="00677532"/>
    <w:rsid w:val="00680E12"/>
    <w:rsid w:val="006822EB"/>
    <w:rsid w:val="0068259A"/>
    <w:rsid w:val="00684BEF"/>
    <w:rsid w:val="0069243F"/>
    <w:rsid w:val="00693A42"/>
    <w:rsid w:val="006A57E8"/>
    <w:rsid w:val="006A64FD"/>
    <w:rsid w:val="006B4583"/>
    <w:rsid w:val="006B4E74"/>
    <w:rsid w:val="006C543B"/>
    <w:rsid w:val="006C5D87"/>
    <w:rsid w:val="006D2FB5"/>
    <w:rsid w:val="006D78B0"/>
    <w:rsid w:val="007004AA"/>
    <w:rsid w:val="00701151"/>
    <w:rsid w:val="007069ED"/>
    <w:rsid w:val="00710BA4"/>
    <w:rsid w:val="00710FC5"/>
    <w:rsid w:val="00713C94"/>
    <w:rsid w:val="007174D0"/>
    <w:rsid w:val="007208E0"/>
    <w:rsid w:val="00722042"/>
    <w:rsid w:val="00723513"/>
    <w:rsid w:val="0072437F"/>
    <w:rsid w:val="00725E59"/>
    <w:rsid w:val="007304BE"/>
    <w:rsid w:val="00731B26"/>
    <w:rsid w:val="00732006"/>
    <w:rsid w:val="007504BB"/>
    <w:rsid w:val="00750521"/>
    <w:rsid w:val="007507D2"/>
    <w:rsid w:val="007514E7"/>
    <w:rsid w:val="00752CF8"/>
    <w:rsid w:val="007627E7"/>
    <w:rsid w:val="00763DB4"/>
    <w:rsid w:val="0077087F"/>
    <w:rsid w:val="00772793"/>
    <w:rsid w:val="007742E0"/>
    <w:rsid w:val="00781756"/>
    <w:rsid w:val="00783A8F"/>
    <w:rsid w:val="0079164F"/>
    <w:rsid w:val="00793E75"/>
    <w:rsid w:val="007A6CCD"/>
    <w:rsid w:val="007A739F"/>
    <w:rsid w:val="007C08D0"/>
    <w:rsid w:val="007C24D1"/>
    <w:rsid w:val="007C5013"/>
    <w:rsid w:val="007D12AC"/>
    <w:rsid w:val="007D6E5D"/>
    <w:rsid w:val="007D7183"/>
    <w:rsid w:val="007E112D"/>
    <w:rsid w:val="007E5275"/>
    <w:rsid w:val="007E7281"/>
    <w:rsid w:val="007F20E0"/>
    <w:rsid w:val="007F6DF0"/>
    <w:rsid w:val="00805E98"/>
    <w:rsid w:val="00806BBE"/>
    <w:rsid w:val="00822AFD"/>
    <w:rsid w:val="00830231"/>
    <w:rsid w:val="00830955"/>
    <w:rsid w:val="00832F43"/>
    <w:rsid w:val="00833C76"/>
    <w:rsid w:val="00844C0C"/>
    <w:rsid w:val="00854EFD"/>
    <w:rsid w:val="00863394"/>
    <w:rsid w:val="008736B5"/>
    <w:rsid w:val="008803E6"/>
    <w:rsid w:val="0088149A"/>
    <w:rsid w:val="008819CC"/>
    <w:rsid w:val="00891165"/>
    <w:rsid w:val="0089458B"/>
    <w:rsid w:val="008A6941"/>
    <w:rsid w:val="008B3093"/>
    <w:rsid w:val="008B3D02"/>
    <w:rsid w:val="008C3F79"/>
    <w:rsid w:val="008D2ED3"/>
    <w:rsid w:val="008D32E8"/>
    <w:rsid w:val="008D45BB"/>
    <w:rsid w:val="008E293F"/>
    <w:rsid w:val="008E3885"/>
    <w:rsid w:val="008E6179"/>
    <w:rsid w:val="008F1446"/>
    <w:rsid w:val="008F1AFD"/>
    <w:rsid w:val="008F5064"/>
    <w:rsid w:val="008F7B14"/>
    <w:rsid w:val="00905DA2"/>
    <w:rsid w:val="00906E63"/>
    <w:rsid w:val="0091253E"/>
    <w:rsid w:val="00914B3F"/>
    <w:rsid w:val="009161AA"/>
    <w:rsid w:val="0092457D"/>
    <w:rsid w:val="009259D2"/>
    <w:rsid w:val="00925EC8"/>
    <w:rsid w:val="0093143F"/>
    <w:rsid w:val="0093181D"/>
    <w:rsid w:val="009366E4"/>
    <w:rsid w:val="00946179"/>
    <w:rsid w:val="00947A52"/>
    <w:rsid w:val="00950985"/>
    <w:rsid w:val="00951664"/>
    <w:rsid w:val="00955CE9"/>
    <w:rsid w:val="00960571"/>
    <w:rsid w:val="00961A79"/>
    <w:rsid w:val="0096210B"/>
    <w:rsid w:val="00967C5E"/>
    <w:rsid w:val="00970A7C"/>
    <w:rsid w:val="00976905"/>
    <w:rsid w:val="00976AED"/>
    <w:rsid w:val="00976B08"/>
    <w:rsid w:val="009778FC"/>
    <w:rsid w:val="00983882"/>
    <w:rsid w:val="0098560E"/>
    <w:rsid w:val="00985B49"/>
    <w:rsid w:val="00986001"/>
    <w:rsid w:val="009937A5"/>
    <w:rsid w:val="009B02A9"/>
    <w:rsid w:val="009B2572"/>
    <w:rsid w:val="009B2ADE"/>
    <w:rsid w:val="009B72E1"/>
    <w:rsid w:val="009C02F8"/>
    <w:rsid w:val="009C2964"/>
    <w:rsid w:val="009C60BF"/>
    <w:rsid w:val="009D5AD2"/>
    <w:rsid w:val="009E0430"/>
    <w:rsid w:val="009E25D7"/>
    <w:rsid w:val="009E2AFC"/>
    <w:rsid w:val="009E3ED6"/>
    <w:rsid w:val="009E6C9B"/>
    <w:rsid w:val="009F448A"/>
    <w:rsid w:val="00A03B57"/>
    <w:rsid w:val="00A161B3"/>
    <w:rsid w:val="00A20797"/>
    <w:rsid w:val="00A20AE9"/>
    <w:rsid w:val="00A21844"/>
    <w:rsid w:val="00A2186F"/>
    <w:rsid w:val="00A2430F"/>
    <w:rsid w:val="00A266ED"/>
    <w:rsid w:val="00A32A56"/>
    <w:rsid w:val="00A348A8"/>
    <w:rsid w:val="00A520CA"/>
    <w:rsid w:val="00A54A34"/>
    <w:rsid w:val="00A63D04"/>
    <w:rsid w:val="00A66765"/>
    <w:rsid w:val="00A702F3"/>
    <w:rsid w:val="00A71CA2"/>
    <w:rsid w:val="00A76B15"/>
    <w:rsid w:val="00A86F17"/>
    <w:rsid w:val="00A94C5B"/>
    <w:rsid w:val="00A94F8F"/>
    <w:rsid w:val="00A9526F"/>
    <w:rsid w:val="00AA2A5C"/>
    <w:rsid w:val="00AA3824"/>
    <w:rsid w:val="00AB01C9"/>
    <w:rsid w:val="00AB41B0"/>
    <w:rsid w:val="00AB4828"/>
    <w:rsid w:val="00AB7FF9"/>
    <w:rsid w:val="00AC066B"/>
    <w:rsid w:val="00AC1590"/>
    <w:rsid w:val="00AC4838"/>
    <w:rsid w:val="00AD1980"/>
    <w:rsid w:val="00AD6931"/>
    <w:rsid w:val="00AE04BD"/>
    <w:rsid w:val="00AE1527"/>
    <w:rsid w:val="00AE5D24"/>
    <w:rsid w:val="00AF04BF"/>
    <w:rsid w:val="00AF4188"/>
    <w:rsid w:val="00B04C73"/>
    <w:rsid w:val="00B05419"/>
    <w:rsid w:val="00B059E5"/>
    <w:rsid w:val="00B10183"/>
    <w:rsid w:val="00B101C6"/>
    <w:rsid w:val="00B142F9"/>
    <w:rsid w:val="00B240CD"/>
    <w:rsid w:val="00B27899"/>
    <w:rsid w:val="00B31517"/>
    <w:rsid w:val="00B35EE8"/>
    <w:rsid w:val="00B36044"/>
    <w:rsid w:val="00B37946"/>
    <w:rsid w:val="00B431A3"/>
    <w:rsid w:val="00B573FC"/>
    <w:rsid w:val="00B60A9C"/>
    <w:rsid w:val="00B63ACB"/>
    <w:rsid w:val="00B641CB"/>
    <w:rsid w:val="00B8591A"/>
    <w:rsid w:val="00B85CE1"/>
    <w:rsid w:val="00B908CF"/>
    <w:rsid w:val="00B92E49"/>
    <w:rsid w:val="00B96AB4"/>
    <w:rsid w:val="00BA00D1"/>
    <w:rsid w:val="00BA0E3F"/>
    <w:rsid w:val="00BA672E"/>
    <w:rsid w:val="00BB6E23"/>
    <w:rsid w:val="00BB7B30"/>
    <w:rsid w:val="00BC1B38"/>
    <w:rsid w:val="00BC21DC"/>
    <w:rsid w:val="00BC294C"/>
    <w:rsid w:val="00BC2B84"/>
    <w:rsid w:val="00BD0C16"/>
    <w:rsid w:val="00BD1CAB"/>
    <w:rsid w:val="00BD2B81"/>
    <w:rsid w:val="00BE0A7E"/>
    <w:rsid w:val="00BE3B37"/>
    <w:rsid w:val="00BE5D4D"/>
    <w:rsid w:val="00BF261E"/>
    <w:rsid w:val="00C05CA6"/>
    <w:rsid w:val="00C13E3A"/>
    <w:rsid w:val="00C146F9"/>
    <w:rsid w:val="00C2439E"/>
    <w:rsid w:val="00C269F0"/>
    <w:rsid w:val="00C31870"/>
    <w:rsid w:val="00C34AA8"/>
    <w:rsid w:val="00C35442"/>
    <w:rsid w:val="00C3588C"/>
    <w:rsid w:val="00C42BBE"/>
    <w:rsid w:val="00C442FC"/>
    <w:rsid w:val="00C446B1"/>
    <w:rsid w:val="00C44D4E"/>
    <w:rsid w:val="00C460B1"/>
    <w:rsid w:val="00C5106C"/>
    <w:rsid w:val="00C619CE"/>
    <w:rsid w:val="00C665B3"/>
    <w:rsid w:val="00C66792"/>
    <w:rsid w:val="00C77921"/>
    <w:rsid w:val="00C804FF"/>
    <w:rsid w:val="00C86F3F"/>
    <w:rsid w:val="00C87368"/>
    <w:rsid w:val="00CA2F40"/>
    <w:rsid w:val="00CA4A85"/>
    <w:rsid w:val="00CA53F7"/>
    <w:rsid w:val="00CA58DE"/>
    <w:rsid w:val="00CA6184"/>
    <w:rsid w:val="00CA684C"/>
    <w:rsid w:val="00CA74C9"/>
    <w:rsid w:val="00CB12BA"/>
    <w:rsid w:val="00CB21B3"/>
    <w:rsid w:val="00CB486F"/>
    <w:rsid w:val="00CB5B91"/>
    <w:rsid w:val="00CB79C9"/>
    <w:rsid w:val="00CC1474"/>
    <w:rsid w:val="00CC27F1"/>
    <w:rsid w:val="00CD199E"/>
    <w:rsid w:val="00CD4456"/>
    <w:rsid w:val="00CD5772"/>
    <w:rsid w:val="00CD5C37"/>
    <w:rsid w:val="00CD715C"/>
    <w:rsid w:val="00CE0181"/>
    <w:rsid w:val="00CE1490"/>
    <w:rsid w:val="00CE76CC"/>
    <w:rsid w:val="00CE7B74"/>
    <w:rsid w:val="00D00306"/>
    <w:rsid w:val="00D04AC4"/>
    <w:rsid w:val="00D04FB0"/>
    <w:rsid w:val="00D074A1"/>
    <w:rsid w:val="00D07662"/>
    <w:rsid w:val="00D119D3"/>
    <w:rsid w:val="00D119F9"/>
    <w:rsid w:val="00D12E54"/>
    <w:rsid w:val="00D131AD"/>
    <w:rsid w:val="00D2139B"/>
    <w:rsid w:val="00D259AF"/>
    <w:rsid w:val="00D26345"/>
    <w:rsid w:val="00D32B40"/>
    <w:rsid w:val="00D34788"/>
    <w:rsid w:val="00D516F2"/>
    <w:rsid w:val="00D51BFF"/>
    <w:rsid w:val="00D51F95"/>
    <w:rsid w:val="00D52D68"/>
    <w:rsid w:val="00D546F1"/>
    <w:rsid w:val="00D56D5F"/>
    <w:rsid w:val="00D62020"/>
    <w:rsid w:val="00D7350A"/>
    <w:rsid w:val="00D74D13"/>
    <w:rsid w:val="00D750A4"/>
    <w:rsid w:val="00D75B40"/>
    <w:rsid w:val="00D808E4"/>
    <w:rsid w:val="00D823A9"/>
    <w:rsid w:val="00D90AC8"/>
    <w:rsid w:val="00D969CC"/>
    <w:rsid w:val="00DA48F4"/>
    <w:rsid w:val="00DA6869"/>
    <w:rsid w:val="00DB2DF7"/>
    <w:rsid w:val="00DB53A9"/>
    <w:rsid w:val="00DB5DF7"/>
    <w:rsid w:val="00DC2ED4"/>
    <w:rsid w:val="00DC6743"/>
    <w:rsid w:val="00DD25FA"/>
    <w:rsid w:val="00DD2948"/>
    <w:rsid w:val="00DD6263"/>
    <w:rsid w:val="00DD6F73"/>
    <w:rsid w:val="00DF0AE0"/>
    <w:rsid w:val="00DF34A2"/>
    <w:rsid w:val="00E005E0"/>
    <w:rsid w:val="00E00E82"/>
    <w:rsid w:val="00E044DD"/>
    <w:rsid w:val="00E07875"/>
    <w:rsid w:val="00E17A25"/>
    <w:rsid w:val="00E22A28"/>
    <w:rsid w:val="00E35D09"/>
    <w:rsid w:val="00E40A94"/>
    <w:rsid w:val="00E46802"/>
    <w:rsid w:val="00E47B0A"/>
    <w:rsid w:val="00E528FE"/>
    <w:rsid w:val="00E57685"/>
    <w:rsid w:val="00E66F4F"/>
    <w:rsid w:val="00E85F40"/>
    <w:rsid w:val="00E91689"/>
    <w:rsid w:val="00E9497C"/>
    <w:rsid w:val="00EA1BE3"/>
    <w:rsid w:val="00EA4B1F"/>
    <w:rsid w:val="00EA4D74"/>
    <w:rsid w:val="00EA5ACD"/>
    <w:rsid w:val="00EB0153"/>
    <w:rsid w:val="00EB12E8"/>
    <w:rsid w:val="00EB1DA8"/>
    <w:rsid w:val="00EB3E64"/>
    <w:rsid w:val="00EB5418"/>
    <w:rsid w:val="00EB7BD6"/>
    <w:rsid w:val="00EC053B"/>
    <w:rsid w:val="00EC1DB5"/>
    <w:rsid w:val="00EC373F"/>
    <w:rsid w:val="00EC6B6A"/>
    <w:rsid w:val="00ED11AB"/>
    <w:rsid w:val="00ED3D7E"/>
    <w:rsid w:val="00ED7B11"/>
    <w:rsid w:val="00EE25CA"/>
    <w:rsid w:val="00EE3AEA"/>
    <w:rsid w:val="00EE5FBC"/>
    <w:rsid w:val="00F05FEE"/>
    <w:rsid w:val="00F1062D"/>
    <w:rsid w:val="00F319CD"/>
    <w:rsid w:val="00F3493B"/>
    <w:rsid w:val="00F367BD"/>
    <w:rsid w:val="00F473B9"/>
    <w:rsid w:val="00F5058F"/>
    <w:rsid w:val="00F52C91"/>
    <w:rsid w:val="00F63BB4"/>
    <w:rsid w:val="00F64418"/>
    <w:rsid w:val="00F6795B"/>
    <w:rsid w:val="00F71709"/>
    <w:rsid w:val="00F75648"/>
    <w:rsid w:val="00F775F2"/>
    <w:rsid w:val="00F827BD"/>
    <w:rsid w:val="00F91276"/>
    <w:rsid w:val="00F93506"/>
    <w:rsid w:val="00F94934"/>
    <w:rsid w:val="00F95F20"/>
    <w:rsid w:val="00FA73F3"/>
    <w:rsid w:val="00FB2F16"/>
    <w:rsid w:val="00FB42C9"/>
    <w:rsid w:val="00FB4E1E"/>
    <w:rsid w:val="00FB5A44"/>
    <w:rsid w:val="00FC31D4"/>
    <w:rsid w:val="00FC45B5"/>
    <w:rsid w:val="00FD3847"/>
    <w:rsid w:val="00FE1032"/>
    <w:rsid w:val="00FF1FE9"/>
    <w:rsid w:val="00FF2189"/>
    <w:rsid w:val="00FF2A8D"/>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21"/>
    <o:shapelayout v:ext="edit">
      <o:idmap v:ext="edit" data="1"/>
    </o:shapelayout>
  </w:shapeDefaults>
  <w:decimalSymbol w:val="."/>
  <w:listSeparator w:val=","/>
  <w15:docId w15:val="{41F424EC-755E-4289-991A-0F9FC981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C57DD-DAE7-484C-A521-ED241D8F9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D08F2352.dotm</Template>
  <TotalTime>2</TotalTime>
  <Pages>4</Pages>
  <Words>1334</Words>
  <Characters>6918</Characters>
  <Application>Microsoft Office Word</Application>
  <DocSecurity>0</DocSecurity>
  <PresentationFormat/>
  <Lines>163</Lines>
  <Paragraphs>77</Paragraphs>
  <ScaleCrop>false</ScaleCrop>
  <HeadingPairs>
    <vt:vector size="2" baseType="variant">
      <vt:variant>
        <vt:lpstr>Title</vt:lpstr>
      </vt:variant>
      <vt:variant>
        <vt:i4>1</vt:i4>
      </vt:variant>
    </vt:vector>
  </HeadingPairs>
  <TitlesOfParts>
    <vt:vector size="1" baseType="lpstr">
      <vt:lpstr>August 2019 VOG Meeting Minutes.docx</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2019 VOG Meeting Minutes.docx</dc:title>
  <dc:creator>Kim Lundgren</dc:creator>
  <cp:lastModifiedBy>Kim Lundgren</cp:lastModifiedBy>
  <cp:revision>3</cp:revision>
  <cp:lastPrinted>2019-07-08T20:29:00Z</cp:lastPrinted>
  <dcterms:created xsi:type="dcterms:W3CDTF">2019-09-06T20:15:00Z</dcterms:created>
  <dcterms:modified xsi:type="dcterms:W3CDTF">2019-09-23T18:12:00Z</dcterms:modified>
</cp:coreProperties>
</file>