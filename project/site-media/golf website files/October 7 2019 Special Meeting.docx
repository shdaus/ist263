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C8" w:rsidRDefault="005B6BA6" w:rsidP="00360BE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/>
          <w:b/>
          <w:color w:val="2E75B5"/>
          <w:sz w:val="32"/>
          <w:szCs w:val="32"/>
        </w:rPr>
        <w:t xml:space="preserve">Village </w:t>
      </w:r>
      <w:r w:rsidR="00822AFD">
        <w:rPr>
          <w:rFonts w:ascii="Calibri" w:eastAsia="Calibri" w:hAnsi="Calibri"/>
          <w:b/>
          <w:color w:val="2E75B5"/>
          <w:sz w:val="32"/>
          <w:szCs w:val="32"/>
        </w:rPr>
        <w:t>of Golf</w:t>
      </w:r>
    </w:p>
    <w:p w:rsidR="00D90AC8" w:rsidRDefault="002028A3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October 7</w:t>
      </w:r>
      <w:r w:rsidR="00976B08">
        <w:rPr>
          <w:rFonts w:ascii="Calibri" w:eastAsia="Calibri" w:hAnsi="Calibri"/>
          <w:b/>
          <w:color w:val="2E75B5"/>
          <w:sz w:val="32"/>
          <w:szCs w:val="32"/>
        </w:rPr>
        <w:t>, 2019</w:t>
      </w:r>
    </w:p>
    <w:p w:rsidR="00D90AC8" w:rsidRDefault="00822AFD">
      <w:pPr>
        <w:pStyle w:val="Title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Village Board Meeting</w:t>
      </w:r>
      <w:r w:rsidR="002028A3">
        <w:rPr>
          <w:rFonts w:ascii="Calibri" w:eastAsia="Calibri" w:hAnsi="Calibri"/>
          <w:b/>
          <w:color w:val="2E75B5"/>
          <w:sz w:val="32"/>
          <w:szCs w:val="32"/>
        </w:rPr>
        <w:t xml:space="preserve"> – Special Meeting</w:t>
      </w:r>
    </w:p>
    <w:p w:rsidR="00D90AC8" w:rsidRDefault="00822AFD" w:rsidP="00D12E54">
      <w:pPr>
        <w:pStyle w:val="Heading1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Call to Order</w:t>
      </w:r>
    </w:p>
    <w:p w:rsidR="00D90AC8" w:rsidRDefault="002028A3" w:rsidP="00D12E54">
      <w:pPr>
        <w:spacing w:after="0" w:line="240" w:lineRule="auto"/>
      </w:pPr>
      <w:r>
        <w:t>President Carson</w:t>
      </w:r>
      <w:r w:rsidR="00B059E5">
        <w:t xml:space="preserve"> </w:t>
      </w:r>
      <w:r w:rsidR="00822AFD">
        <w:t>called the meeting to order at 7:00 p.m.</w:t>
      </w:r>
    </w:p>
    <w:p w:rsidR="00D90AC8" w:rsidRDefault="00D90AC8" w:rsidP="00D12E54">
      <w:pPr>
        <w:spacing w:after="0" w:line="240" w:lineRule="auto"/>
      </w:pPr>
    </w:p>
    <w:p w:rsidR="00D90AC8" w:rsidRDefault="00822AFD" w:rsidP="00D12E54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:rsid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</w:p>
    <w:p w:rsid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>Bob Der Avedisian, Water and Utilities</w:t>
      </w:r>
    </w:p>
    <w:p w:rsidR="002028A3" w:rsidRDefault="002028A3" w:rsidP="002028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>
        <w:rPr>
          <w:rFonts w:eastAsia="Times New Roman"/>
        </w:rPr>
        <w:t>Rob Farr, Finance and Administration (via speaker phone)</w:t>
      </w:r>
    </w:p>
    <w:p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:rsidR="00B059E5" w:rsidRPr="00C804FF" w:rsidRDefault="00B059E5" w:rsidP="00B059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:rsidR="00EC6B6A" w:rsidRPr="00EC6B6A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</w:p>
    <w:p w:rsidR="00D90AC8" w:rsidRDefault="00822AFD" w:rsidP="00D12E54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:rsidR="003F10CC" w:rsidRDefault="003F10CC" w:rsidP="003F10CC">
      <w:pPr>
        <w:spacing w:after="0" w:line="240" w:lineRule="auto"/>
      </w:pPr>
      <w:r>
        <w:t>Village Clerk, Kim Lundgren</w:t>
      </w:r>
    </w:p>
    <w:p w:rsidR="00395A4B" w:rsidRDefault="00395A4B" w:rsidP="00395A4B">
      <w:pPr>
        <w:spacing w:after="0" w:line="240" w:lineRule="auto"/>
      </w:pPr>
      <w:r>
        <w:t xml:space="preserve">Village Engineer, Brian </w:t>
      </w:r>
      <w:proofErr w:type="spellStart"/>
      <w:r>
        <w:t>Wesolowski</w:t>
      </w:r>
      <w:proofErr w:type="spellEnd"/>
      <w:r>
        <w:t xml:space="preserve">, </w:t>
      </w:r>
      <w:proofErr w:type="spellStart"/>
      <w:r>
        <w:t>Gewalt</w:t>
      </w:r>
      <w:proofErr w:type="spellEnd"/>
      <w:r>
        <w:t xml:space="preserve"> Hamilton</w:t>
      </w:r>
    </w:p>
    <w:p w:rsidR="00E9497C" w:rsidRDefault="00E9497C" w:rsidP="00D12E54">
      <w:pPr>
        <w:spacing w:after="0" w:line="240" w:lineRule="auto"/>
      </w:pPr>
    </w:p>
    <w:p w:rsidR="00752CF8" w:rsidRDefault="00752CF8" w:rsidP="00D12E54">
      <w:pPr>
        <w:spacing w:after="0" w:line="240" w:lineRule="auto"/>
        <w:rPr>
          <w:b/>
          <w:u w:val="single"/>
        </w:rPr>
      </w:pPr>
      <w:r w:rsidRPr="00752CF8">
        <w:rPr>
          <w:b/>
          <w:u w:val="single"/>
        </w:rPr>
        <w:t>Absent</w:t>
      </w:r>
    </w:p>
    <w:p w:rsidR="006878E4" w:rsidRPr="00C804FF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Jim Dominik, Emergency Services Department </w:t>
      </w:r>
    </w:p>
    <w:p w:rsidR="006878E4" w:rsidRDefault="006878E4" w:rsidP="006878E4">
      <w:pPr>
        <w:spacing w:after="0"/>
      </w:pPr>
      <w:r>
        <w:t>Village Administrator, Michelle Shapiro</w:t>
      </w:r>
    </w:p>
    <w:p w:rsidR="002028A3" w:rsidRDefault="002028A3" w:rsidP="002028A3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</w:p>
    <w:p w:rsidR="002028A3" w:rsidRDefault="002028A3" w:rsidP="002028A3">
      <w:pPr>
        <w:spacing w:after="0" w:line="240" w:lineRule="auto"/>
      </w:pPr>
      <w:r>
        <w:t xml:space="preserve">Police Chief, Dennis </w:t>
      </w:r>
      <w:proofErr w:type="spellStart"/>
      <w:r>
        <w:t>McEnerney</w:t>
      </w:r>
      <w:proofErr w:type="spellEnd"/>
    </w:p>
    <w:p w:rsidR="002028A3" w:rsidRDefault="002028A3" w:rsidP="006878E4">
      <w:pPr>
        <w:spacing w:after="0"/>
      </w:pPr>
    </w:p>
    <w:p w:rsidR="00D90AC8" w:rsidRDefault="002028A3" w:rsidP="00E9497C">
      <w:pPr>
        <w:pStyle w:val="Heading1"/>
        <w:spacing w:before="0" w:line="240" w:lineRule="auto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Approval of Bid</w:t>
      </w:r>
    </w:p>
    <w:p w:rsidR="005B6BA6" w:rsidRDefault="005B6BA6" w:rsidP="00E9497C">
      <w:pPr>
        <w:spacing w:after="0" w:line="240" w:lineRule="auto"/>
      </w:pPr>
    </w:p>
    <w:p w:rsidR="001142AB" w:rsidRDefault="002028A3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President Carson </w:t>
      </w:r>
      <w:r w:rsidR="00843071">
        <w:rPr>
          <w:rFonts w:eastAsia="Times New Roman"/>
        </w:rPr>
        <w:t>confirmed</w:t>
      </w:r>
      <w:r>
        <w:rPr>
          <w:rFonts w:eastAsia="Times New Roman"/>
        </w:rPr>
        <w:t xml:space="preserve"> we </w:t>
      </w:r>
      <w:r w:rsidR="00843071">
        <w:rPr>
          <w:rFonts w:eastAsia="Times New Roman"/>
        </w:rPr>
        <w:t>are</w:t>
      </w:r>
      <w:r>
        <w:rPr>
          <w:rFonts w:eastAsia="Times New Roman"/>
        </w:rPr>
        <w:t xml:space="preserve"> meeting </w:t>
      </w:r>
      <w:r w:rsidR="00843071">
        <w:rPr>
          <w:rFonts w:eastAsia="Times New Roman"/>
        </w:rPr>
        <w:t xml:space="preserve">to consider the bids </w:t>
      </w:r>
      <w:r>
        <w:rPr>
          <w:rFonts w:eastAsia="Times New Roman"/>
        </w:rPr>
        <w:t>regarding the infrastructure project</w:t>
      </w:r>
      <w:r w:rsidR="002B2028">
        <w:rPr>
          <w:rFonts w:eastAsia="Times New Roman"/>
        </w:rPr>
        <w:t xml:space="preserve"> for the Village</w:t>
      </w:r>
      <w:r>
        <w:rPr>
          <w:rFonts w:eastAsia="Times New Roman"/>
        </w:rPr>
        <w:t xml:space="preserve"> and to select </w:t>
      </w:r>
      <w:r w:rsidR="00843071">
        <w:rPr>
          <w:rFonts w:eastAsia="Times New Roman"/>
        </w:rPr>
        <w:t>the contractor for the project.</w:t>
      </w:r>
      <w:r>
        <w:rPr>
          <w:rFonts w:eastAsia="Times New Roman"/>
        </w:rPr>
        <w:t xml:space="preserve">  </w:t>
      </w:r>
    </w:p>
    <w:p w:rsidR="002028A3" w:rsidRDefault="002028A3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028A3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Brian </w:t>
      </w:r>
      <w:proofErr w:type="spellStart"/>
      <w:r>
        <w:rPr>
          <w:rFonts w:eastAsia="Times New Roman"/>
        </w:rPr>
        <w:t>Wesolowski</w:t>
      </w:r>
      <w:proofErr w:type="spellEnd"/>
      <w:r>
        <w:rPr>
          <w:rFonts w:eastAsia="Times New Roman"/>
        </w:rPr>
        <w:t xml:space="preserve"> </w:t>
      </w:r>
      <w:r w:rsidR="00843071">
        <w:rPr>
          <w:rFonts w:eastAsia="Times New Roman"/>
        </w:rPr>
        <w:t>reported that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Gewalt</w:t>
      </w:r>
      <w:proofErr w:type="spellEnd"/>
      <w:r>
        <w:rPr>
          <w:rFonts w:eastAsia="Times New Roman"/>
        </w:rPr>
        <w:t xml:space="preserve"> received 3 bids f</w:t>
      </w:r>
      <w:r w:rsidR="00843071">
        <w:rPr>
          <w:rFonts w:eastAsia="Times New Roman"/>
        </w:rPr>
        <w:t>r</w:t>
      </w:r>
      <w:r>
        <w:rPr>
          <w:rFonts w:eastAsia="Times New Roman"/>
        </w:rPr>
        <w:t>om 9 contractors solicited for the work</w:t>
      </w:r>
      <w:r w:rsidR="002B2028">
        <w:rPr>
          <w:rFonts w:eastAsia="Times New Roman"/>
        </w:rPr>
        <w:t xml:space="preserve"> on Blossom Lane and Overlook Drive</w:t>
      </w:r>
      <w:r>
        <w:rPr>
          <w:rFonts w:eastAsia="Times New Roman"/>
        </w:rPr>
        <w:t>.</w:t>
      </w:r>
      <w:r w:rsidR="00523183">
        <w:rPr>
          <w:rFonts w:eastAsia="Times New Roman"/>
        </w:rPr>
        <w:t xml:space="preserve">  Of the 3 bids, the lowest bid was $522,088 and the highest bid was $614,725. </w:t>
      </w:r>
      <w:r w:rsidR="00843071">
        <w:rPr>
          <w:rFonts w:eastAsia="Times New Roman"/>
        </w:rPr>
        <w:t xml:space="preserve">The low bid is </w:t>
      </w:r>
      <w:r w:rsidR="00523183">
        <w:rPr>
          <w:rFonts w:eastAsia="Times New Roman"/>
        </w:rPr>
        <w:t xml:space="preserve">$60,000 over </w:t>
      </w:r>
      <w:r w:rsidR="00843071">
        <w:rPr>
          <w:rFonts w:eastAsia="Times New Roman"/>
        </w:rPr>
        <w:t xml:space="preserve">the </w:t>
      </w:r>
      <w:r w:rsidR="00523183">
        <w:rPr>
          <w:rFonts w:eastAsia="Times New Roman"/>
        </w:rPr>
        <w:t xml:space="preserve">budget </w:t>
      </w:r>
      <w:r w:rsidR="00843071">
        <w:rPr>
          <w:rFonts w:eastAsia="Times New Roman"/>
        </w:rPr>
        <w:t xml:space="preserve">that we based the </w:t>
      </w:r>
      <w:r w:rsidR="00523183">
        <w:rPr>
          <w:rFonts w:eastAsia="Times New Roman"/>
        </w:rPr>
        <w:t xml:space="preserve">bond </w:t>
      </w:r>
      <w:r w:rsidR="00843071">
        <w:rPr>
          <w:rFonts w:eastAsia="Times New Roman"/>
        </w:rPr>
        <w:t>issue</w:t>
      </w:r>
      <w:r w:rsidR="00523183">
        <w:rPr>
          <w:rFonts w:eastAsia="Times New Roman"/>
        </w:rPr>
        <w:t xml:space="preserve"> we had approved</w:t>
      </w:r>
      <w:r w:rsidR="00843071">
        <w:rPr>
          <w:rFonts w:eastAsia="Times New Roman"/>
        </w:rPr>
        <w:t>.  D</w:t>
      </w:r>
      <w:r w:rsidR="00523183">
        <w:rPr>
          <w:rFonts w:eastAsia="Times New Roman"/>
        </w:rPr>
        <w:t xml:space="preserve">ue </w:t>
      </w:r>
      <w:r w:rsidR="00843071">
        <w:rPr>
          <w:rFonts w:eastAsia="Times New Roman"/>
        </w:rPr>
        <w:t xml:space="preserve">primarily </w:t>
      </w:r>
      <w:r w:rsidR="00523183">
        <w:rPr>
          <w:rFonts w:eastAsia="Times New Roman"/>
        </w:rPr>
        <w:t xml:space="preserve">to additional storm sewer scope work </w:t>
      </w:r>
      <w:r w:rsidR="00843071">
        <w:rPr>
          <w:rFonts w:eastAsia="Times New Roman"/>
        </w:rPr>
        <w:t xml:space="preserve">to be </w:t>
      </w:r>
      <w:r w:rsidR="00523183">
        <w:rPr>
          <w:rFonts w:eastAsia="Times New Roman"/>
        </w:rPr>
        <w:t xml:space="preserve">done on Blossom </w:t>
      </w:r>
      <w:r w:rsidR="00843071">
        <w:rPr>
          <w:rFonts w:eastAsia="Times New Roman"/>
        </w:rPr>
        <w:t xml:space="preserve">Lane </w:t>
      </w:r>
      <w:r w:rsidR="00523183">
        <w:rPr>
          <w:rFonts w:eastAsia="Times New Roman"/>
        </w:rPr>
        <w:t>in the amount of $4</w:t>
      </w:r>
      <w:r w:rsidR="002B2028">
        <w:rPr>
          <w:rFonts w:eastAsia="Times New Roman"/>
        </w:rPr>
        <w:t>0</w:t>
      </w:r>
      <w:r w:rsidR="00523183">
        <w:rPr>
          <w:rFonts w:eastAsia="Times New Roman"/>
        </w:rPr>
        <w:t>,000</w:t>
      </w:r>
      <w:r w:rsidR="00BA0537">
        <w:rPr>
          <w:rFonts w:eastAsia="Times New Roman"/>
        </w:rPr>
        <w:t>,</w:t>
      </w:r>
      <w:r w:rsidR="00523183">
        <w:rPr>
          <w:rFonts w:eastAsia="Times New Roman"/>
        </w:rPr>
        <w:t xml:space="preserve"> </w:t>
      </w:r>
      <w:r w:rsidR="00843071">
        <w:rPr>
          <w:rFonts w:eastAsia="Times New Roman"/>
        </w:rPr>
        <w:t xml:space="preserve">that leaves </w:t>
      </w:r>
      <w:r w:rsidR="00523183">
        <w:rPr>
          <w:rFonts w:eastAsia="Times New Roman"/>
        </w:rPr>
        <w:t xml:space="preserve">roughly </w:t>
      </w:r>
      <w:r w:rsidR="002B2028">
        <w:rPr>
          <w:rFonts w:eastAsia="Times New Roman"/>
        </w:rPr>
        <w:t xml:space="preserve">$20,000 over </w:t>
      </w:r>
      <w:r w:rsidR="00843071">
        <w:rPr>
          <w:rFonts w:eastAsia="Times New Roman"/>
        </w:rPr>
        <w:t>projected cost</w:t>
      </w:r>
      <w:r w:rsidR="002B2028">
        <w:rPr>
          <w:rFonts w:eastAsia="Times New Roman"/>
        </w:rPr>
        <w:t xml:space="preserve">.  </w:t>
      </w:r>
      <w:proofErr w:type="spellStart"/>
      <w:r w:rsidR="002B2028">
        <w:rPr>
          <w:rFonts w:eastAsia="Times New Roman"/>
        </w:rPr>
        <w:t>Gewalt</w:t>
      </w:r>
      <w:proofErr w:type="spellEnd"/>
      <w:r w:rsidR="002B2028">
        <w:rPr>
          <w:rFonts w:eastAsia="Times New Roman"/>
        </w:rPr>
        <w:t xml:space="preserve"> </w:t>
      </w:r>
      <w:r w:rsidR="00843071">
        <w:rPr>
          <w:rFonts w:eastAsia="Times New Roman"/>
        </w:rPr>
        <w:t xml:space="preserve">recommends </w:t>
      </w:r>
      <w:r w:rsidR="002B2028">
        <w:rPr>
          <w:rFonts w:eastAsia="Times New Roman"/>
        </w:rPr>
        <w:t>we move for</w:t>
      </w:r>
      <w:r w:rsidR="00843071">
        <w:rPr>
          <w:rFonts w:eastAsia="Times New Roman"/>
        </w:rPr>
        <w:t xml:space="preserve">ward and award the project this year, given that we cannot project likely costs next year, and that we </w:t>
      </w:r>
      <w:r w:rsidR="002B2028">
        <w:rPr>
          <w:rFonts w:eastAsia="Times New Roman"/>
        </w:rPr>
        <w:t xml:space="preserve">award Builders Paving the work for $522,088.  </w:t>
      </w: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projects </w:t>
      </w:r>
      <w:r w:rsidR="00843071">
        <w:rPr>
          <w:rFonts w:eastAsia="Times New Roman"/>
        </w:rPr>
        <w:t>in summary a</w:t>
      </w:r>
      <w:r>
        <w:rPr>
          <w:rFonts w:eastAsia="Times New Roman"/>
        </w:rPr>
        <w:t>re:</w:t>
      </w:r>
      <w:r w:rsidR="00843071">
        <w:rPr>
          <w:rFonts w:eastAsia="Times New Roman"/>
        </w:rPr>
        <w:t xml:space="preserve">  Replacing water main and r</w:t>
      </w:r>
      <w:r>
        <w:rPr>
          <w:rFonts w:eastAsia="Times New Roman"/>
        </w:rPr>
        <w:t>econstructing the pavement on Blossom Lane</w:t>
      </w:r>
      <w:r w:rsidR="00843071">
        <w:rPr>
          <w:rFonts w:eastAsia="Times New Roman"/>
        </w:rPr>
        <w:t>, and r</w:t>
      </w:r>
      <w:r>
        <w:rPr>
          <w:rFonts w:eastAsia="Times New Roman"/>
        </w:rPr>
        <w:t xml:space="preserve">esurfacing Overlook from Golf </w:t>
      </w:r>
      <w:r w:rsidR="00777328">
        <w:rPr>
          <w:rFonts w:eastAsia="Times New Roman"/>
        </w:rPr>
        <w:t xml:space="preserve">Road </w:t>
      </w:r>
      <w:r>
        <w:rPr>
          <w:rFonts w:eastAsia="Times New Roman"/>
        </w:rPr>
        <w:t>to the South side of Briar Road</w:t>
      </w: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Trustee </w:t>
      </w:r>
      <w:proofErr w:type="spellStart"/>
      <w:r>
        <w:rPr>
          <w:rFonts w:eastAsia="Times New Roman"/>
        </w:rPr>
        <w:t>Kalogerakos</w:t>
      </w:r>
      <w:proofErr w:type="spellEnd"/>
      <w:r>
        <w:rPr>
          <w:rFonts w:eastAsia="Times New Roman"/>
        </w:rPr>
        <w:t xml:space="preserve"> moved to allow Trustee Far to</w:t>
      </w:r>
      <w:r w:rsidR="00843071">
        <w:rPr>
          <w:rFonts w:eastAsia="Times New Roman"/>
        </w:rPr>
        <w:t xml:space="preserve"> participate and </w:t>
      </w:r>
      <w:r>
        <w:rPr>
          <w:rFonts w:eastAsia="Times New Roman"/>
        </w:rPr>
        <w:t>vote via teleconference.  Trustee Der Avedisian seconded the motion.  The motion passed unanimously</w:t>
      </w:r>
      <w:r w:rsidR="00843071">
        <w:rPr>
          <w:rFonts w:eastAsia="Times New Roman"/>
        </w:rPr>
        <w:t>, with all present trustees plus President Carson voting in favor</w:t>
      </w:r>
      <w:r>
        <w:rPr>
          <w:rFonts w:eastAsia="Times New Roman"/>
        </w:rPr>
        <w:t xml:space="preserve">.  </w:t>
      </w: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B2028">
      <w:pPr>
        <w:tabs>
          <w:tab w:val="left" w:pos="1305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Trustee </w:t>
      </w:r>
      <w:proofErr w:type="spellStart"/>
      <w:r>
        <w:rPr>
          <w:rFonts w:eastAsia="Times New Roman"/>
        </w:rPr>
        <w:t>Kalogerakos</w:t>
      </w:r>
      <w:proofErr w:type="spellEnd"/>
      <w:r>
        <w:rPr>
          <w:rFonts w:eastAsia="Times New Roman"/>
        </w:rPr>
        <w:t xml:space="preserve"> moved to award the 2019 capital improvement project to Builders Paving LLC in the amount of $522,088.  Trustee Farr seconded the motion.  </w:t>
      </w:r>
    </w:p>
    <w:p w:rsidR="002B2028" w:rsidRDefault="002B2028" w:rsidP="002B2028">
      <w:pPr>
        <w:spacing w:after="0" w:line="240" w:lineRule="auto"/>
      </w:pPr>
    </w:p>
    <w:p w:rsidR="002B2028" w:rsidRDefault="002B2028" w:rsidP="002B2028">
      <w:pPr>
        <w:spacing w:after="0" w:line="240" w:lineRule="auto"/>
      </w:pPr>
      <w:r>
        <w:t>The motion was approved by roll call vote as follows:</w:t>
      </w:r>
    </w:p>
    <w:p w:rsidR="002B2028" w:rsidRDefault="002B2028" w:rsidP="002B2028">
      <w:pPr>
        <w:spacing w:after="0" w:line="240" w:lineRule="auto"/>
      </w:pPr>
      <w:r>
        <w:t xml:space="preserve">Ayes:  Bob Der Avedisian, Rob Farr, Tony </w:t>
      </w:r>
      <w:proofErr w:type="spellStart"/>
      <w:r>
        <w:t>Kalogerakos</w:t>
      </w:r>
      <w:proofErr w:type="spellEnd"/>
      <w:r>
        <w:t>, Julie Tillman (4)</w:t>
      </w:r>
    </w:p>
    <w:p w:rsidR="002B2028" w:rsidRDefault="002B2028" w:rsidP="002B2028">
      <w:pPr>
        <w:spacing w:after="0" w:line="240" w:lineRule="auto"/>
      </w:pPr>
      <w:r>
        <w:t>Nays: (0)</w:t>
      </w:r>
    </w:p>
    <w:p w:rsidR="002B2028" w:rsidRDefault="002B2028" w:rsidP="002B2028">
      <w:pPr>
        <w:spacing w:after="0" w:line="240" w:lineRule="auto"/>
      </w:pPr>
      <w:r>
        <w:t xml:space="preserve">Absent:  Joe </w:t>
      </w:r>
      <w:proofErr w:type="spellStart"/>
      <w:r>
        <w:t>Annotti</w:t>
      </w:r>
      <w:proofErr w:type="spellEnd"/>
      <w:r>
        <w:t>, Jim Dominik (2)</w:t>
      </w: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B2028">
      <w:pPr>
        <w:spacing w:after="0" w:line="240" w:lineRule="auto"/>
        <w:rPr>
          <w:rFonts w:eastAsia="Times New Roman"/>
        </w:rPr>
      </w:pPr>
    </w:p>
    <w:p w:rsidR="002B2028" w:rsidRDefault="002B2028" w:rsidP="002B2028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Adjourn </w:t>
      </w:r>
    </w:p>
    <w:p w:rsidR="002B2028" w:rsidRDefault="002B2028" w:rsidP="002B2028">
      <w:pPr>
        <w:spacing w:after="0" w:line="240" w:lineRule="auto"/>
        <w:rPr>
          <w:b/>
          <w:color w:val="0070C0"/>
          <w:sz w:val="28"/>
          <w:szCs w:val="28"/>
        </w:rPr>
      </w:pPr>
    </w:p>
    <w:p w:rsidR="002B2028" w:rsidRDefault="002B2028" w:rsidP="002B2028">
      <w:pPr>
        <w:spacing w:after="0" w:line="240" w:lineRule="auto"/>
      </w:pPr>
      <w:r>
        <w:rPr>
          <w:rFonts w:eastAsia="Times New Roman"/>
        </w:rPr>
        <w:t xml:space="preserve">Trustee Der Avedisian </w:t>
      </w:r>
      <w:r>
        <w:t xml:space="preserve">moved to adjourn the meeting.  Trustee </w:t>
      </w:r>
      <w:proofErr w:type="spellStart"/>
      <w:r>
        <w:t>Kalogerakos</w:t>
      </w:r>
      <w:proofErr w:type="spellEnd"/>
      <w:r>
        <w:t xml:space="preserve"> seconded the motion. The motion passed unanimously. The meeting was adjourned at 7:11pm.</w:t>
      </w:r>
    </w:p>
    <w:p w:rsidR="002028A3" w:rsidRDefault="002028A3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B2028">
      <w:pPr>
        <w:spacing w:after="0" w:line="240" w:lineRule="auto"/>
      </w:pPr>
      <w:r>
        <w:t>Respectfully submitted,</w:t>
      </w:r>
    </w:p>
    <w:p w:rsidR="002B2028" w:rsidRDefault="002B2028" w:rsidP="002B2028">
      <w:pPr>
        <w:spacing w:after="0" w:line="240" w:lineRule="auto"/>
      </w:pPr>
      <w:r>
        <w:t>Kim Lundgren,</w:t>
      </w:r>
    </w:p>
    <w:p w:rsidR="002B2028" w:rsidRDefault="002B2028" w:rsidP="002B2028">
      <w:pPr>
        <w:spacing w:after="0" w:line="240" w:lineRule="auto"/>
      </w:pPr>
      <w:r>
        <w:t>Village Clerk</w:t>
      </w:r>
    </w:p>
    <w:p w:rsidR="002B2028" w:rsidRDefault="002B2028" w:rsidP="002028A3">
      <w:pPr>
        <w:tabs>
          <w:tab w:val="left" w:pos="1305"/>
        </w:tabs>
        <w:spacing w:after="0" w:line="240" w:lineRule="auto"/>
        <w:rPr>
          <w:rFonts w:eastAsia="Times New Roman"/>
        </w:rPr>
      </w:pPr>
    </w:p>
    <w:p w:rsidR="002B2028" w:rsidRDefault="002B2028" w:rsidP="002028A3">
      <w:pPr>
        <w:tabs>
          <w:tab w:val="left" w:pos="1305"/>
        </w:tabs>
        <w:spacing w:after="0" w:line="240" w:lineRule="auto"/>
      </w:pPr>
    </w:p>
    <w:p w:rsidR="009D7E8A" w:rsidRDefault="009D7E8A" w:rsidP="009D7E8A">
      <w:pPr>
        <w:tabs>
          <w:tab w:val="left" w:pos="1305"/>
        </w:tabs>
        <w:spacing w:after="0" w:line="180" w:lineRule="exact"/>
      </w:pPr>
    </w:p>
    <w:p w:rsidR="00843071" w:rsidRPr="00313524" w:rsidRDefault="00843071" w:rsidP="00843071">
      <w:pPr>
        <w:tabs>
          <w:tab w:val="left" w:pos="1305"/>
        </w:tabs>
        <w:spacing w:after="0" w:line="180" w:lineRule="exact"/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>
        <w:rPr>
          <w:rFonts w:ascii="Arial" w:hAnsi="Arial" w:cs="Arial"/>
          <w:color w:val="auto"/>
          <w:sz w:val="16"/>
        </w:rPr>
        <w:t>4850-5666-1676, v. 1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843071" w:rsidRPr="00313524" w:rsidSect="0036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080" w:bottom="1440" w:left="1080" w:header="0" w:footer="1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CB" w:rsidRDefault="00B63ACB">
      <w:pPr>
        <w:spacing w:after="0" w:line="240" w:lineRule="auto"/>
      </w:pPr>
      <w:r>
        <w:separator/>
      </w:r>
    </w:p>
  </w:endnote>
  <w:endnote w:type="continuationSeparator" w:id="0">
    <w:p w:rsidR="00B63ACB" w:rsidRDefault="00B6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AC8" w:rsidRDefault="00822AFD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9A1E3E">
      <w:rPr>
        <w:noProof/>
      </w:rPr>
      <w:t>1</w:t>
    </w:r>
    <w:r>
      <w:fldChar w:fldCharType="end"/>
    </w:r>
  </w:p>
  <w:p w:rsidR="00D90AC8" w:rsidRDefault="00D90AC8">
    <w:pPr>
      <w:tabs>
        <w:tab w:val="center" w:pos="4680"/>
        <w:tab w:val="right" w:pos="9360"/>
      </w:tabs>
      <w:spacing w:after="2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CB" w:rsidRDefault="00B63ACB">
      <w:pPr>
        <w:spacing w:after="0" w:line="240" w:lineRule="auto"/>
      </w:pPr>
      <w:r>
        <w:separator/>
      </w:r>
    </w:p>
  </w:footnote>
  <w:footnote w:type="continuationSeparator" w:id="0">
    <w:p w:rsidR="00B63ACB" w:rsidRDefault="00B6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277A6"/>
    <w:multiLevelType w:val="multilevel"/>
    <w:tmpl w:val="D924D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37D3"/>
    <w:multiLevelType w:val="hybridMultilevel"/>
    <w:tmpl w:val="F800C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A5CC0"/>
    <w:multiLevelType w:val="hybridMultilevel"/>
    <w:tmpl w:val="08A2879C"/>
    <w:lvl w:ilvl="0" w:tplc="215E7A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50-5666-1676, v. 1"/>
    <w:docVar w:name="ndGeneratedStampLocation" w:val="LastPage"/>
  </w:docVars>
  <w:rsids>
    <w:rsidRoot w:val="00D90AC8"/>
    <w:rsid w:val="000009BE"/>
    <w:rsid w:val="000017E5"/>
    <w:rsid w:val="000113CE"/>
    <w:rsid w:val="000153C6"/>
    <w:rsid w:val="00015696"/>
    <w:rsid w:val="00017138"/>
    <w:rsid w:val="00026278"/>
    <w:rsid w:val="00026E73"/>
    <w:rsid w:val="0002768E"/>
    <w:rsid w:val="00030135"/>
    <w:rsid w:val="00031C85"/>
    <w:rsid w:val="00033350"/>
    <w:rsid w:val="000379C3"/>
    <w:rsid w:val="00040F80"/>
    <w:rsid w:val="00046080"/>
    <w:rsid w:val="000542B1"/>
    <w:rsid w:val="00060E9C"/>
    <w:rsid w:val="00067A4F"/>
    <w:rsid w:val="00071363"/>
    <w:rsid w:val="00074AF3"/>
    <w:rsid w:val="00074EF8"/>
    <w:rsid w:val="00083C29"/>
    <w:rsid w:val="00084CD1"/>
    <w:rsid w:val="000904BF"/>
    <w:rsid w:val="00091BF1"/>
    <w:rsid w:val="0009225A"/>
    <w:rsid w:val="0009449D"/>
    <w:rsid w:val="000A3419"/>
    <w:rsid w:val="000A460B"/>
    <w:rsid w:val="000A4749"/>
    <w:rsid w:val="000A54B9"/>
    <w:rsid w:val="000A63D0"/>
    <w:rsid w:val="000A7AFC"/>
    <w:rsid w:val="000C0544"/>
    <w:rsid w:val="000D3CBE"/>
    <w:rsid w:val="000E48FB"/>
    <w:rsid w:val="000F19C4"/>
    <w:rsid w:val="000F235C"/>
    <w:rsid w:val="000F2888"/>
    <w:rsid w:val="000F4488"/>
    <w:rsid w:val="000F6622"/>
    <w:rsid w:val="001001C6"/>
    <w:rsid w:val="001006F7"/>
    <w:rsid w:val="00103606"/>
    <w:rsid w:val="0011006C"/>
    <w:rsid w:val="0011170D"/>
    <w:rsid w:val="001119D0"/>
    <w:rsid w:val="00111A29"/>
    <w:rsid w:val="001142AB"/>
    <w:rsid w:val="00114B7E"/>
    <w:rsid w:val="00116B8D"/>
    <w:rsid w:val="00124FD4"/>
    <w:rsid w:val="00130903"/>
    <w:rsid w:val="0014110E"/>
    <w:rsid w:val="00146FFA"/>
    <w:rsid w:val="001476D1"/>
    <w:rsid w:val="00153295"/>
    <w:rsid w:val="00156DC0"/>
    <w:rsid w:val="00162279"/>
    <w:rsid w:val="00162403"/>
    <w:rsid w:val="0016276C"/>
    <w:rsid w:val="00174621"/>
    <w:rsid w:val="00177E07"/>
    <w:rsid w:val="001814EC"/>
    <w:rsid w:val="0018165F"/>
    <w:rsid w:val="001859AF"/>
    <w:rsid w:val="00192265"/>
    <w:rsid w:val="00195B36"/>
    <w:rsid w:val="001A390D"/>
    <w:rsid w:val="001B3B59"/>
    <w:rsid w:val="001B5147"/>
    <w:rsid w:val="001B5267"/>
    <w:rsid w:val="001B6386"/>
    <w:rsid w:val="001B7D20"/>
    <w:rsid w:val="001C0276"/>
    <w:rsid w:val="001C69CF"/>
    <w:rsid w:val="001D0F47"/>
    <w:rsid w:val="001D1D17"/>
    <w:rsid w:val="001D4456"/>
    <w:rsid w:val="001E0E34"/>
    <w:rsid w:val="001E17CA"/>
    <w:rsid w:val="001E512F"/>
    <w:rsid w:val="001E5C19"/>
    <w:rsid w:val="001F039D"/>
    <w:rsid w:val="001F679B"/>
    <w:rsid w:val="00200A68"/>
    <w:rsid w:val="00201E8B"/>
    <w:rsid w:val="002028A3"/>
    <w:rsid w:val="00210935"/>
    <w:rsid w:val="00211388"/>
    <w:rsid w:val="002148C0"/>
    <w:rsid w:val="002302B5"/>
    <w:rsid w:val="00233907"/>
    <w:rsid w:val="00235295"/>
    <w:rsid w:val="00244C8C"/>
    <w:rsid w:val="00245B76"/>
    <w:rsid w:val="002505B2"/>
    <w:rsid w:val="00251713"/>
    <w:rsid w:val="002567D1"/>
    <w:rsid w:val="0025724A"/>
    <w:rsid w:val="00261345"/>
    <w:rsid w:val="00261933"/>
    <w:rsid w:val="00261E82"/>
    <w:rsid w:val="00263C4E"/>
    <w:rsid w:val="00270439"/>
    <w:rsid w:val="00272A0A"/>
    <w:rsid w:val="00275964"/>
    <w:rsid w:val="00276448"/>
    <w:rsid w:val="00276F56"/>
    <w:rsid w:val="00280E27"/>
    <w:rsid w:val="00284E87"/>
    <w:rsid w:val="0028566F"/>
    <w:rsid w:val="00295136"/>
    <w:rsid w:val="002A1608"/>
    <w:rsid w:val="002A310D"/>
    <w:rsid w:val="002A4BE4"/>
    <w:rsid w:val="002A4C64"/>
    <w:rsid w:val="002A6933"/>
    <w:rsid w:val="002A72BA"/>
    <w:rsid w:val="002B2028"/>
    <w:rsid w:val="002B3D8D"/>
    <w:rsid w:val="002B44FA"/>
    <w:rsid w:val="002D04AC"/>
    <w:rsid w:val="002D3975"/>
    <w:rsid w:val="002D53AA"/>
    <w:rsid w:val="002D59E3"/>
    <w:rsid w:val="002D658C"/>
    <w:rsid w:val="002E07B7"/>
    <w:rsid w:val="002E3D04"/>
    <w:rsid w:val="002E4C41"/>
    <w:rsid w:val="00302AF7"/>
    <w:rsid w:val="00303C19"/>
    <w:rsid w:val="00307200"/>
    <w:rsid w:val="00313524"/>
    <w:rsid w:val="00321ACA"/>
    <w:rsid w:val="0032306F"/>
    <w:rsid w:val="00325858"/>
    <w:rsid w:val="00327B75"/>
    <w:rsid w:val="00340EE8"/>
    <w:rsid w:val="00345778"/>
    <w:rsid w:val="00347F01"/>
    <w:rsid w:val="00350EEF"/>
    <w:rsid w:val="00351C04"/>
    <w:rsid w:val="00353CC8"/>
    <w:rsid w:val="00356C4A"/>
    <w:rsid w:val="00360BEF"/>
    <w:rsid w:val="00363280"/>
    <w:rsid w:val="00365923"/>
    <w:rsid w:val="00365C26"/>
    <w:rsid w:val="003663F6"/>
    <w:rsid w:val="003664AF"/>
    <w:rsid w:val="00377AAB"/>
    <w:rsid w:val="00393BE3"/>
    <w:rsid w:val="003948F5"/>
    <w:rsid w:val="00395A4B"/>
    <w:rsid w:val="003971EE"/>
    <w:rsid w:val="003A2116"/>
    <w:rsid w:val="003A525F"/>
    <w:rsid w:val="003A63DF"/>
    <w:rsid w:val="003C1622"/>
    <w:rsid w:val="003C233D"/>
    <w:rsid w:val="003E23B6"/>
    <w:rsid w:val="003F10CC"/>
    <w:rsid w:val="003F18A0"/>
    <w:rsid w:val="003F215A"/>
    <w:rsid w:val="003F32C6"/>
    <w:rsid w:val="003F3857"/>
    <w:rsid w:val="0040019C"/>
    <w:rsid w:val="004013B2"/>
    <w:rsid w:val="0041193C"/>
    <w:rsid w:val="00413754"/>
    <w:rsid w:val="00421335"/>
    <w:rsid w:val="004271E6"/>
    <w:rsid w:val="0043260B"/>
    <w:rsid w:val="00443143"/>
    <w:rsid w:val="0045205B"/>
    <w:rsid w:val="00463D42"/>
    <w:rsid w:val="00482E6A"/>
    <w:rsid w:val="00492BB0"/>
    <w:rsid w:val="00492BCE"/>
    <w:rsid w:val="004944D1"/>
    <w:rsid w:val="00496247"/>
    <w:rsid w:val="004C7DA1"/>
    <w:rsid w:val="004D1CB8"/>
    <w:rsid w:val="004E1A9A"/>
    <w:rsid w:val="004F0E54"/>
    <w:rsid w:val="004F639D"/>
    <w:rsid w:val="0050028C"/>
    <w:rsid w:val="00504A92"/>
    <w:rsid w:val="00513811"/>
    <w:rsid w:val="005144CC"/>
    <w:rsid w:val="005154C2"/>
    <w:rsid w:val="00515966"/>
    <w:rsid w:val="005168E7"/>
    <w:rsid w:val="00523183"/>
    <w:rsid w:val="00524337"/>
    <w:rsid w:val="00524C38"/>
    <w:rsid w:val="00527BD2"/>
    <w:rsid w:val="00535BC2"/>
    <w:rsid w:val="00543F33"/>
    <w:rsid w:val="00544D9F"/>
    <w:rsid w:val="00545566"/>
    <w:rsid w:val="005459CE"/>
    <w:rsid w:val="00554D0C"/>
    <w:rsid w:val="00556583"/>
    <w:rsid w:val="00560EB7"/>
    <w:rsid w:val="005657F8"/>
    <w:rsid w:val="00570AB7"/>
    <w:rsid w:val="00575937"/>
    <w:rsid w:val="00575984"/>
    <w:rsid w:val="00583698"/>
    <w:rsid w:val="00584FDF"/>
    <w:rsid w:val="005A08CD"/>
    <w:rsid w:val="005A6C89"/>
    <w:rsid w:val="005B4384"/>
    <w:rsid w:val="005B6BA6"/>
    <w:rsid w:val="005C393A"/>
    <w:rsid w:val="005C5619"/>
    <w:rsid w:val="005E162B"/>
    <w:rsid w:val="005E2AA0"/>
    <w:rsid w:val="005E3FED"/>
    <w:rsid w:val="005F2503"/>
    <w:rsid w:val="005F335C"/>
    <w:rsid w:val="005F3BA9"/>
    <w:rsid w:val="00601E1C"/>
    <w:rsid w:val="00604641"/>
    <w:rsid w:val="00605B69"/>
    <w:rsid w:val="00607521"/>
    <w:rsid w:val="006120D9"/>
    <w:rsid w:val="00612824"/>
    <w:rsid w:val="00613B26"/>
    <w:rsid w:val="00614E92"/>
    <w:rsid w:val="00617755"/>
    <w:rsid w:val="00620369"/>
    <w:rsid w:val="00620512"/>
    <w:rsid w:val="0062184F"/>
    <w:rsid w:val="00625A0A"/>
    <w:rsid w:val="00627417"/>
    <w:rsid w:val="006321EB"/>
    <w:rsid w:val="00641C53"/>
    <w:rsid w:val="00642930"/>
    <w:rsid w:val="00643A0A"/>
    <w:rsid w:val="00650C63"/>
    <w:rsid w:val="006540CE"/>
    <w:rsid w:val="0066094F"/>
    <w:rsid w:val="00665272"/>
    <w:rsid w:val="006671D6"/>
    <w:rsid w:val="006727D6"/>
    <w:rsid w:val="00675271"/>
    <w:rsid w:val="006767DD"/>
    <w:rsid w:val="006771D3"/>
    <w:rsid w:val="00677532"/>
    <w:rsid w:val="00680E12"/>
    <w:rsid w:val="006822EB"/>
    <w:rsid w:val="0068259A"/>
    <w:rsid w:val="00684BEF"/>
    <w:rsid w:val="006878E4"/>
    <w:rsid w:val="0069243F"/>
    <w:rsid w:val="00693A42"/>
    <w:rsid w:val="006A0019"/>
    <w:rsid w:val="006A57E8"/>
    <w:rsid w:val="006A64FD"/>
    <w:rsid w:val="006B4583"/>
    <w:rsid w:val="006B4E74"/>
    <w:rsid w:val="006C543B"/>
    <w:rsid w:val="006C5D87"/>
    <w:rsid w:val="006D2FB5"/>
    <w:rsid w:val="006D78B0"/>
    <w:rsid w:val="007004AA"/>
    <w:rsid w:val="00701151"/>
    <w:rsid w:val="007069ED"/>
    <w:rsid w:val="00710BA4"/>
    <w:rsid w:val="00710FC5"/>
    <w:rsid w:val="00713C94"/>
    <w:rsid w:val="007174D0"/>
    <w:rsid w:val="007208E0"/>
    <w:rsid w:val="00722042"/>
    <w:rsid w:val="00723513"/>
    <w:rsid w:val="0072437F"/>
    <w:rsid w:val="00725E59"/>
    <w:rsid w:val="007304BE"/>
    <w:rsid w:val="00731B26"/>
    <w:rsid w:val="00732006"/>
    <w:rsid w:val="0074624E"/>
    <w:rsid w:val="007504BB"/>
    <w:rsid w:val="00750521"/>
    <w:rsid w:val="007507D2"/>
    <w:rsid w:val="007514E7"/>
    <w:rsid w:val="00752CF8"/>
    <w:rsid w:val="007627E7"/>
    <w:rsid w:val="00763DB4"/>
    <w:rsid w:val="0077087F"/>
    <w:rsid w:val="00772793"/>
    <w:rsid w:val="007742E0"/>
    <w:rsid w:val="00777328"/>
    <w:rsid w:val="00781756"/>
    <w:rsid w:val="00783A8F"/>
    <w:rsid w:val="0079164F"/>
    <w:rsid w:val="00793E75"/>
    <w:rsid w:val="007A6CCD"/>
    <w:rsid w:val="007A739F"/>
    <w:rsid w:val="007C08D0"/>
    <w:rsid w:val="007C24D1"/>
    <w:rsid w:val="007C5013"/>
    <w:rsid w:val="007C6FFD"/>
    <w:rsid w:val="007D12AC"/>
    <w:rsid w:val="007D6E5D"/>
    <w:rsid w:val="007D7183"/>
    <w:rsid w:val="007E112D"/>
    <w:rsid w:val="007E5275"/>
    <w:rsid w:val="007E7281"/>
    <w:rsid w:val="007F0708"/>
    <w:rsid w:val="007F20E0"/>
    <w:rsid w:val="007F6DF0"/>
    <w:rsid w:val="00805E98"/>
    <w:rsid w:val="00806BBE"/>
    <w:rsid w:val="00822AFD"/>
    <w:rsid w:val="00830231"/>
    <w:rsid w:val="00830955"/>
    <w:rsid w:val="00832F43"/>
    <w:rsid w:val="00833C76"/>
    <w:rsid w:val="00843071"/>
    <w:rsid w:val="00844C0C"/>
    <w:rsid w:val="00854EFD"/>
    <w:rsid w:val="00863394"/>
    <w:rsid w:val="008736B5"/>
    <w:rsid w:val="008803E6"/>
    <w:rsid w:val="0088149A"/>
    <w:rsid w:val="008819CC"/>
    <w:rsid w:val="00891165"/>
    <w:rsid w:val="0089458B"/>
    <w:rsid w:val="008A6941"/>
    <w:rsid w:val="008B3093"/>
    <w:rsid w:val="008B3D02"/>
    <w:rsid w:val="008C3F79"/>
    <w:rsid w:val="008D2ED3"/>
    <w:rsid w:val="008D32E8"/>
    <w:rsid w:val="008D45BB"/>
    <w:rsid w:val="008E293F"/>
    <w:rsid w:val="008E3885"/>
    <w:rsid w:val="008E6179"/>
    <w:rsid w:val="008F1446"/>
    <w:rsid w:val="008F1AFD"/>
    <w:rsid w:val="008F5064"/>
    <w:rsid w:val="008F7B14"/>
    <w:rsid w:val="00905DA2"/>
    <w:rsid w:val="00906E63"/>
    <w:rsid w:val="009079D2"/>
    <w:rsid w:val="0091253E"/>
    <w:rsid w:val="00914B3F"/>
    <w:rsid w:val="009161AA"/>
    <w:rsid w:val="0092457D"/>
    <w:rsid w:val="009259D2"/>
    <w:rsid w:val="00925EC8"/>
    <w:rsid w:val="0093143F"/>
    <w:rsid w:val="0093181D"/>
    <w:rsid w:val="009366E4"/>
    <w:rsid w:val="00946179"/>
    <w:rsid w:val="00947A52"/>
    <w:rsid w:val="00950985"/>
    <w:rsid w:val="00951664"/>
    <w:rsid w:val="00955CE9"/>
    <w:rsid w:val="00960571"/>
    <w:rsid w:val="00961A79"/>
    <w:rsid w:val="0096210B"/>
    <w:rsid w:val="00967C5E"/>
    <w:rsid w:val="00970A7C"/>
    <w:rsid w:val="00976905"/>
    <w:rsid w:val="00976AED"/>
    <w:rsid w:val="00976B08"/>
    <w:rsid w:val="009778FC"/>
    <w:rsid w:val="00983882"/>
    <w:rsid w:val="0098560E"/>
    <w:rsid w:val="00985B49"/>
    <w:rsid w:val="00986001"/>
    <w:rsid w:val="00993187"/>
    <w:rsid w:val="009937A5"/>
    <w:rsid w:val="009A1E3E"/>
    <w:rsid w:val="009B02A9"/>
    <w:rsid w:val="009B2572"/>
    <w:rsid w:val="009B2ADE"/>
    <w:rsid w:val="009B72E1"/>
    <w:rsid w:val="009C02F8"/>
    <w:rsid w:val="009C2964"/>
    <w:rsid w:val="009C60BF"/>
    <w:rsid w:val="009D5AD2"/>
    <w:rsid w:val="009D7E8A"/>
    <w:rsid w:val="009E0430"/>
    <w:rsid w:val="009E25D7"/>
    <w:rsid w:val="009E2AFC"/>
    <w:rsid w:val="009E3ED6"/>
    <w:rsid w:val="009E6C9B"/>
    <w:rsid w:val="009F448A"/>
    <w:rsid w:val="00A03B57"/>
    <w:rsid w:val="00A1104C"/>
    <w:rsid w:val="00A161B3"/>
    <w:rsid w:val="00A20797"/>
    <w:rsid w:val="00A20AE9"/>
    <w:rsid w:val="00A21844"/>
    <w:rsid w:val="00A2186F"/>
    <w:rsid w:val="00A232C9"/>
    <w:rsid w:val="00A2430F"/>
    <w:rsid w:val="00A266ED"/>
    <w:rsid w:val="00A32A56"/>
    <w:rsid w:val="00A348A8"/>
    <w:rsid w:val="00A520CA"/>
    <w:rsid w:val="00A54A34"/>
    <w:rsid w:val="00A63D04"/>
    <w:rsid w:val="00A66765"/>
    <w:rsid w:val="00A702F3"/>
    <w:rsid w:val="00A71CA2"/>
    <w:rsid w:val="00A734FB"/>
    <w:rsid w:val="00A76B15"/>
    <w:rsid w:val="00A86F17"/>
    <w:rsid w:val="00A94C5B"/>
    <w:rsid w:val="00A94F8F"/>
    <w:rsid w:val="00A9526F"/>
    <w:rsid w:val="00AA2A5C"/>
    <w:rsid w:val="00AA3824"/>
    <w:rsid w:val="00AB01C9"/>
    <w:rsid w:val="00AB41B0"/>
    <w:rsid w:val="00AB4828"/>
    <w:rsid w:val="00AB7FF9"/>
    <w:rsid w:val="00AC066B"/>
    <w:rsid w:val="00AC1590"/>
    <w:rsid w:val="00AC18E4"/>
    <w:rsid w:val="00AC2BC8"/>
    <w:rsid w:val="00AC4838"/>
    <w:rsid w:val="00AD1980"/>
    <w:rsid w:val="00AD6931"/>
    <w:rsid w:val="00AE04BD"/>
    <w:rsid w:val="00AE1527"/>
    <w:rsid w:val="00AE4E3C"/>
    <w:rsid w:val="00AE5D24"/>
    <w:rsid w:val="00AF04BF"/>
    <w:rsid w:val="00AF0950"/>
    <w:rsid w:val="00AF4188"/>
    <w:rsid w:val="00B04C73"/>
    <w:rsid w:val="00B05419"/>
    <w:rsid w:val="00B059E5"/>
    <w:rsid w:val="00B10183"/>
    <w:rsid w:val="00B101C6"/>
    <w:rsid w:val="00B142F9"/>
    <w:rsid w:val="00B240CD"/>
    <w:rsid w:val="00B27899"/>
    <w:rsid w:val="00B31517"/>
    <w:rsid w:val="00B35EE8"/>
    <w:rsid w:val="00B36044"/>
    <w:rsid w:val="00B37946"/>
    <w:rsid w:val="00B431A3"/>
    <w:rsid w:val="00B573FC"/>
    <w:rsid w:val="00B60A9C"/>
    <w:rsid w:val="00B63ACB"/>
    <w:rsid w:val="00B641CB"/>
    <w:rsid w:val="00B8591A"/>
    <w:rsid w:val="00B85CE1"/>
    <w:rsid w:val="00B908CF"/>
    <w:rsid w:val="00B92E49"/>
    <w:rsid w:val="00B96AB4"/>
    <w:rsid w:val="00BA00D1"/>
    <w:rsid w:val="00BA0537"/>
    <w:rsid w:val="00BA0E3F"/>
    <w:rsid w:val="00BA672E"/>
    <w:rsid w:val="00BB6E23"/>
    <w:rsid w:val="00BB7B30"/>
    <w:rsid w:val="00BC1B38"/>
    <w:rsid w:val="00BC20E8"/>
    <w:rsid w:val="00BC21DC"/>
    <w:rsid w:val="00BC294C"/>
    <w:rsid w:val="00BC2B84"/>
    <w:rsid w:val="00BD0C16"/>
    <w:rsid w:val="00BD1CAB"/>
    <w:rsid w:val="00BD2B81"/>
    <w:rsid w:val="00BE0A7E"/>
    <w:rsid w:val="00BE3B37"/>
    <w:rsid w:val="00BE5D4D"/>
    <w:rsid w:val="00BF15A8"/>
    <w:rsid w:val="00BF261E"/>
    <w:rsid w:val="00C05CA6"/>
    <w:rsid w:val="00C13E3A"/>
    <w:rsid w:val="00C146F9"/>
    <w:rsid w:val="00C2439E"/>
    <w:rsid w:val="00C269F0"/>
    <w:rsid w:val="00C31870"/>
    <w:rsid w:val="00C34AA8"/>
    <w:rsid w:val="00C35442"/>
    <w:rsid w:val="00C3588C"/>
    <w:rsid w:val="00C42BBE"/>
    <w:rsid w:val="00C442FC"/>
    <w:rsid w:val="00C446B1"/>
    <w:rsid w:val="00C44D4E"/>
    <w:rsid w:val="00C460B1"/>
    <w:rsid w:val="00C5106C"/>
    <w:rsid w:val="00C619CE"/>
    <w:rsid w:val="00C665B3"/>
    <w:rsid w:val="00C66792"/>
    <w:rsid w:val="00C77921"/>
    <w:rsid w:val="00C804FF"/>
    <w:rsid w:val="00C86F3F"/>
    <w:rsid w:val="00C87368"/>
    <w:rsid w:val="00CA2F40"/>
    <w:rsid w:val="00CA4A85"/>
    <w:rsid w:val="00CA53F7"/>
    <w:rsid w:val="00CA58DE"/>
    <w:rsid w:val="00CA6184"/>
    <w:rsid w:val="00CA684C"/>
    <w:rsid w:val="00CA74C9"/>
    <w:rsid w:val="00CB12BA"/>
    <w:rsid w:val="00CB21B3"/>
    <w:rsid w:val="00CB486F"/>
    <w:rsid w:val="00CB5B91"/>
    <w:rsid w:val="00CB79C9"/>
    <w:rsid w:val="00CC1474"/>
    <w:rsid w:val="00CC27F1"/>
    <w:rsid w:val="00CD199E"/>
    <w:rsid w:val="00CD4456"/>
    <w:rsid w:val="00CD5772"/>
    <w:rsid w:val="00CD5C37"/>
    <w:rsid w:val="00CD715C"/>
    <w:rsid w:val="00CE0181"/>
    <w:rsid w:val="00CE1490"/>
    <w:rsid w:val="00CE2CCA"/>
    <w:rsid w:val="00CE76CC"/>
    <w:rsid w:val="00CE7B74"/>
    <w:rsid w:val="00D00306"/>
    <w:rsid w:val="00D04AC4"/>
    <w:rsid w:val="00D04FB0"/>
    <w:rsid w:val="00D074A1"/>
    <w:rsid w:val="00D07662"/>
    <w:rsid w:val="00D119D3"/>
    <w:rsid w:val="00D119F9"/>
    <w:rsid w:val="00D12E54"/>
    <w:rsid w:val="00D131AD"/>
    <w:rsid w:val="00D2139B"/>
    <w:rsid w:val="00D259AF"/>
    <w:rsid w:val="00D26345"/>
    <w:rsid w:val="00D32B40"/>
    <w:rsid w:val="00D34788"/>
    <w:rsid w:val="00D516F2"/>
    <w:rsid w:val="00D51BFF"/>
    <w:rsid w:val="00D51F95"/>
    <w:rsid w:val="00D52D68"/>
    <w:rsid w:val="00D546F1"/>
    <w:rsid w:val="00D56D5F"/>
    <w:rsid w:val="00D62020"/>
    <w:rsid w:val="00D7350A"/>
    <w:rsid w:val="00D74D13"/>
    <w:rsid w:val="00D750A4"/>
    <w:rsid w:val="00D75B40"/>
    <w:rsid w:val="00D808E4"/>
    <w:rsid w:val="00D823A9"/>
    <w:rsid w:val="00D90AC8"/>
    <w:rsid w:val="00D969CC"/>
    <w:rsid w:val="00DA48F4"/>
    <w:rsid w:val="00DA6869"/>
    <w:rsid w:val="00DB2DF7"/>
    <w:rsid w:val="00DB53A9"/>
    <w:rsid w:val="00DB5DF7"/>
    <w:rsid w:val="00DC2ED4"/>
    <w:rsid w:val="00DC6743"/>
    <w:rsid w:val="00DD25FA"/>
    <w:rsid w:val="00DD2948"/>
    <w:rsid w:val="00DD6263"/>
    <w:rsid w:val="00DD6F73"/>
    <w:rsid w:val="00DF0AE0"/>
    <w:rsid w:val="00DF34A2"/>
    <w:rsid w:val="00E005E0"/>
    <w:rsid w:val="00E00E82"/>
    <w:rsid w:val="00E044DD"/>
    <w:rsid w:val="00E07875"/>
    <w:rsid w:val="00E17A25"/>
    <w:rsid w:val="00E22A28"/>
    <w:rsid w:val="00E3150A"/>
    <w:rsid w:val="00E35D09"/>
    <w:rsid w:val="00E40A94"/>
    <w:rsid w:val="00E46802"/>
    <w:rsid w:val="00E47B0A"/>
    <w:rsid w:val="00E528FE"/>
    <w:rsid w:val="00E57685"/>
    <w:rsid w:val="00E66F4F"/>
    <w:rsid w:val="00E85F40"/>
    <w:rsid w:val="00E91689"/>
    <w:rsid w:val="00E9497C"/>
    <w:rsid w:val="00EA1BE3"/>
    <w:rsid w:val="00EA4B1F"/>
    <w:rsid w:val="00EA4D74"/>
    <w:rsid w:val="00EA5ACD"/>
    <w:rsid w:val="00EB0153"/>
    <w:rsid w:val="00EB12E8"/>
    <w:rsid w:val="00EB1DA8"/>
    <w:rsid w:val="00EB3E64"/>
    <w:rsid w:val="00EB5418"/>
    <w:rsid w:val="00EB5EDE"/>
    <w:rsid w:val="00EB7BD6"/>
    <w:rsid w:val="00EC053B"/>
    <w:rsid w:val="00EC1DB5"/>
    <w:rsid w:val="00EC373F"/>
    <w:rsid w:val="00EC6B6A"/>
    <w:rsid w:val="00ED11AB"/>
    <w:rsid w:val="00ED3D7E"/>
    <w:rsid w:val="00ED7B11"/>
    <w:rsid w:val="00EE25CA"/>
    <w:rsid w:val="00EE3AEA"/>
    <w:rsid w:val="00EE5FBC"/>
    <w:rsid w:val="00F05FEE"/>
    <w:rsid w:val="00F1062D"/>
    <w:rsid w:val="00F179E7"/>
    <w:rsid w:val="00F319CD"/>
    <w:rsid w:val="00F3493B"/>
    <w:rsid w:val="00F367BD"/>
    <w:rsid w:val="00F37F4F"/>
    <w:rsid w:val="00F473B9"/>
    <w:rsid w:val="00F5058F"/>
    <w:rsid w:val="00F52C91"/>
    <w:rsid w:val="00F56B13"/>
    <w:rsid w:val="00F63BB4"/>
    <w:rsid w:val="00F64418"/>
    <w:rsid w:val="00F6795B"/>
    <w:rsid w:val="00F71709"/>
    <w:rsid w:val="00F75648"/>
    <w:rsid w:val="00F775F2"/>
    <w:rsid w:val="00F827BD"/>
    <w:rsid w:val="00F91276"/>
    <w:rsid w:val="00F93506"/>
    <w:rsid w:val="00F94934"/>
    <w:rsid w:val="00F95F20"/>
    <w:rsid w:val="00FA73F3"/>
    <w:rsid w:val="00FB0F1D"/>
    <w:rsid w:val="00FB2F16"/>
    <w:rsid w:val="00FB42C9"/>
    <w:rsid w:val="00FB4E1E"/>
    <w:rsid w:val="00FB5A44"/>
    <w:rsid w:val="00FC31D4"/>
    <w:rsid w:val="00FC45B5"/>
    <w:rsid w:val="00FD3847"/>
    <w:rsid w:val="00FE1032"/>
    <w:rsid w:val="00FE514B"/>
    <w:rsid w:val="00FF1FE9"/>
    <w:rsid w:val="00FF2189"/>
    <w:rsid w:val="00FF2A8D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145"/>
    <o:shapelayout v:ext="edit">
      <o:idmap v:ext="edit" data="1"/>
    </o:shapelayout>
  </w:shapeDefaults>
  <w:decimalSymbol w:val="."/>
  <w:listSeparator w:val=","/>
  <w15:docId w15:val="{41F424EC-755E-4289-991A-0F9FC98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3F4"/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9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351F9-67FC-4DC5-82EB-2EF27E5D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562444B2.dotm</Template>
  <TotalTime>0</TotalTime>
  <Pages>2</Pages>
  <Words>380</Words>
  <Characters>2079</Characters>
  <Application>Microsoft Office Word</Application>
  <DocSecurity>0</DocSecurity>
  <PresentationFormat/>
  <Lines>66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7 2019 Special Meeting.docx</vt:lpstr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7 2019 Special Meeting.docx</dc:title>
  <dc:creator>Kim Lundgren</dc:creator>
  <cp:lastModifiedBy>Kim Lundgren</cp:lastModifiedBy>
  <cp:revision>4</cp:revision>
  <cp:lastPrinted>2019-07-08T20:29:00Z</cp:lastPrinted>
  <dcterms:created xsi:type="dcterms:W3CDTF">2019-11-07T18:06:00Z</dcterms:created>
  <dcterms:modified xsi:type="dcterms:W3CDTF">2019-11-07T18:13:00Z</dcterms:modified>
</cp:coreProperties>
</file>