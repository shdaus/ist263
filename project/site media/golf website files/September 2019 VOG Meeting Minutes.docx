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AC8" w:rsidRDefault="005B6BA6" w:rsidP="00360BEF">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Village </w:t>
      </w:r>
      <w:r w:rsidR="00822AFD">
        <w:rPr>
          <w:rFonts w:ascii="Calibri" w:eastAsia="Calibri" w:hAnsi="Calibri"/>
          <w:b/>
          <w:color w:val="2E75B5"/>
          <w:sz w:val="32"/>
          <w:szCs w:val="32"/>
        </w:rPr>
        <w:t>of Golf</w:t>
      </w:r>
    </w:p>
    <w:p w:rsidR="00D90AC8" w:rsidRDefault="00CE2CCA">
      <w:pPr>
        <w:pStyle w:val="Title"/>
        <w:spacing w:after="0"/>
        <w:contextualSpacing w:val="0"/>
        <w:jc w:val="center"/>
        <w:rPr>
          <w:rFonts w:ascii="Calibri" w:eastAsia="Calibri" w:hAnsi="Calibri"/>
          <w:b/>
          <w:color w:val="2E75B5"/>
          <w:sz w:val="32"/>
          <w:szCs w:val="32"/>
        </w:rPr>
      </w:pPr>
      <w:r>
        <w:rPr>
          <w:rFonts w:ascii="Calibri" w:eastAsia="Calibri" w:hAnsi="Calibri"/>
          <w:b/>
          <w:color w:val="2E75B5"/>
          <w:sz w:val="32"/>
          <w:szCs w:val="32"/>
        </w:rPr>
        <w:t xml:space="preserve">September </w:t>
      </w:r>
      <w:r w:rsidR="00B059E5">
        <w:rPr>
          <w:rFonts w:ascii="Calibri" w:eastAsia="Calibri" w:hAnsi="Calibri"/>
          <w:b/>
          <w:color w:val="2E75B5"/>
          <w:sz w:val="32"/>
          <w:szCs w:val="32"/>
        </w:rPr>
        <w:t>9</w:t>
      </w:r>
      <w:r w:rsidR="00976B08">
        <w:rPr>
          <w:rFonts w:ascii="Calibri" w:eastAsia="Calibri" w:hAnsi="Calibri"/>
          <w:b/>
          <w:color w:val="2E75B5"/>
          <w:sz w:val="32"/>
          <w:szCs w:val="32"/>
        </w:rPr>
        <w:t>, 2019</w:t>
      </w:r>
    </w:p>
    <w:p w:rsidR="00D90AC8" w:rsidRDefault="00822AFD">
      <w:pPr>
        <w:pStyle w:val="Title"/>
        <w:contextualSpacing w:val="0"/>
        <w:jc w:val="center"/>
        <w:rPr>
          <w:rFonts w:ascii="Calibri" w:eastAsia="Calibri" w:hAnsi="Calibri"/>
          <w:b/>
          <w:color w:val="2E75B5"/>
          <w:sz w:val="32"/>
          <w:szCs w:val="32"/>
        </w:rPr>
      </w:pPr>
      <w:r>
        <w:rPr>
          <w:rFonts w:ascii="Calibri" w:eastAsia="Calibri" w:hAnsi="Calibri"/>
          <w:b/>
          <w:color w:val="2E75B5"/>
          <w:sz w:val="32"/>
          <w:szCs w:val="32"/>
        </w:rPr>
        <w:t>Village Board Meeting</w:t>
      </w:r>
    </w:p>
    <w:p w:rsidR="00D90AC8" w:rsidRDefault="00822AFD" w:rsidP="00D12E54">
      <w:pPr>
        <w:pStyle w:val="Heading1"/>
        <w:rPr>
          <w:rFonts w:ascii="Calibri" w:eastAsia="Calibri" w:hAnsi="Calibri"/>
          <w:color w:val="0070C0"/>
        </w:rPr>
      </w:pPr>
      <w:r>
        <w:rPr>
          <w:rFonts w:ascii="Calibri" w:eastAsia="Calibri" w:hAnsi="Calibri"/>
          <w:color w:val="0070C0"/>
        </w:rPr>
        <w:t>Call to Order</w:t>
      </w:r>
    </w:p>
    <w:p w:rsidR="00D90AC8" w:rsidRDefault="00B059E5" w:rsidP="00D12E54">
      <w:pPr>
        <w:spacing w:after="0" w:line="240" w:lineRule="auto"/>
      </w:pPr>
      <w:r>
        <w:t xml:space="preserve">President Carson </w:t>
      </w:r>
      <w:r w:rsidR="00822AFD">
        <w:t>called the meeting to order at 7:00 p.m.</w:t>
      </w:r>
    </w:p>
    <w:p w:rsidR="00D90AC8" w:rsidRDefault="00D90AC8" w:rsidP="00D12E54">
      <w:pPr>
        <w:spacing w:after="0" w:line="240" w:lineRule="auto"/>
      </w:pPr>
    </w:p>
    <w:p w:rsidR="00D90AC8" w:rsidRDefault="00822AFD" w:rsidP="00D12E54">
      <w:pPr>
        <w:pStyle w:val="Heading1"/>
        <w:tabs>
          <w:tab w:val="left" w:pos="1803"/>
        </w:tabs>
        <w:spacing w:before="0"/>
        <w:rPr>
          <w:rFonts w:ascii="Calibri" w:eastAsia="Calibri" w:hAnsi="Calibri"/>
          <w:color w:val="0070C0"/>
        </w:rPr>
      </w:pPr>
      <w:r>
        <w:rPr>
          <w:rFonts w:ascii="Calibri" w:eastAsia="Calibri" w:hAnsi="Calibri"/>
          <w:color w:val="0070C0"/>
        </w:rPr>
        <w:t xml:space="preserve">Roll Call </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Upon roll call the following Trustees were present:</w:t>
      </w:r>
    </w:p>
    <w:p w:rsidR="00781756" w:rsidRPr="00C804FF" w:rsidRDefault="00781756" w:rsidP="00781756">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 xml:space="preserve">Joe </w:t>
      </w:r>
      <w:proofErr w:type="spellStart"/>
      <w:r w:rsidRPr="00C804FF">
        <w:rPr>
          <w:rFonts w:eastAsia="Times New Roman"/>
        </w:rPr>
        <w:t>Annotti</w:t>
      </w:r>
      <w:proofErr w:type="spellEnd"/>
      <w:r w:rsidRPr="00C804FF">
        <w:rPr>
          <w:rFonts w:eastAsia="Times New Roman"/>
        </w:rPr>
        <w:t>, Public Buildings and Grounds</w:t>
      </w:r>
    </w:p>
    <w:p w:rsidR="00C804FF" w:rsidRDefault="00C804FF"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Bob Der </w:t>
      </w:r>
      <w:proofErr w:type="spellStart"/>
      <w:r w:rsidRPr="00C804FF">
        <w:rPr>
          <w:rFonts w:eastAsia="Times New Roman"/>
        </w:rPr>
        <w:t>Avedisian</w:t>
      </w:r>
      <w:proofErr w:type="spellEnd"/>
      <w:r w:rsidRPr="00C804FF">
        <w:rPr>
          <w:rFonts w:eastAsia="Times New Roman"/>
        </w:rPr>
        <w:t>, Water and Utilities</w:t>
      </w:r>
    </w:p>
    <w:p w:rsidR="00A9526F" w:rsidRDefault="00A9526F" w:rsidP="00A9526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Jim Dominik, Emergency Services Department </w:t>
      </w:r>
    </w:p>
    <w:p w:rsidR="00BE5D4D" w:rsidRDefault="00BE5D4D" w:rsidP="00C804FF">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Pr>
          <w:rFonts w:eastAsia="Times New Roman"/>
        </w:rPr>
        <w:t>Rob Farr, Finance and Administration</w:t>
      </w:r>
    </w:p>
    <w:p w:rsidR="00B059E5" w:rsidRPr="00C804FF" w:rsidRDefault="00B059E5" w:rsidP="00B059E5">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sidRPr="00C804FF">
        <w:rPr>
          <w:rFonts w:eastAsia="Times New Roman"/>
        </w:rPr>
        <w:t>Julie Tillman, Building and Zoning Department</w:t>
      </w:r>
    </w:p>
    <w:p w:rsidR="00EC6B6A" w:rsidRPr="00EC6B6A" w:rsidRDefault="00EC6B6A" w:rsidP="00EC6B6A">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p>
    <w:p w:rsidR="00D90AC8" w:rsidRDefault="00822AFD" w:rsidP="00D12E54">
      <w:pPr>
        <w:spacing w:after="0"/>
        <w:rPr>
          <w:b/>
          <w:u w:val="single"/>
        </w:rPr>
      </w:pPr>
      <w:r>
        <w:rPr>
          <w:b/>
          <w:u w:val="single"/>
        </w:rPr>
        <w:t>Also Present</w:t>
      </w:r>
    </w:p>
    <w:p w:rsidR="00CE2CCA" w:rsidRDefault="00CE2CCA" w:rsidP="00CE2CCA">
      <w:pPr>
        <w:spacing w:after="0"/>
      </w:pPr>
      <w:r>
        <w:t xml:space="preserve">Village Attorney, Bruce </w:t>
      </w:r>
      <w:proofErr w:type="spellStart"/>
      <w:r>
        <w:t>Huvard</w:t>
      </w:r>
      <w:proofErr w:type="spellEnd"/>
    </w:p>
    <w:p w:rsidR="008F5064" w:rsidRDefault="008F5064" w:rsidP="008F5064">
      <w:pPr>
        <w:spacing w:after="0"/>
      </w:pPr>
      <w:r>
        <w:t>Village Administrator, Michelle Shapiro</w:t>
      </w:r>
    </w:p>
    <w:p w:rsidR="003F10CC" w:rsidRDefault="003F10CC" w:rsidP="003F10CC">
      <w:pPr>
        <w:spacing w:after="0" w:line="240" w:lineRule="auto"/>
      </w:pPr>
      <w:r>
        <w:t>Village Clerk, Kim Lundgren</w:t>
      </w:r>
    </w:p>
    <w:p w:rsidR="00CE2CCA" w:rsidRDefault="00CE2CCA" w:rsidP="00CE2CCA">
      <w:pPr>
        <w:spacing w:after="0" w:line="240" w:lineRule="auto"/>
      </w:pPr>
      <w:r>
        <w:t xml:space="preserve">Police Chief, Dennis </w:t>
      </w:r>
      <w:proofErr w:type="spellStart"/>
      <w:r>
        <w:t>McEnerney</w:t>
      </w:r>
      <w:proofErr w:type="spellEnd"/>
    </w:p>
    <w:p w:rsidR="00395A4B" w:rsidRDefault="00395A4B" w:rsidP="00395A4B">
      <w:pPr>
        <w:spacing w:after="0" w:line="240" w:lineRule="auto"/>
      </w:pPr>
      <w:r>
        <w:t xml:space="preserve">Village Engineer, Brian </w:t>
      </w:r>
      <w:proofErr w:type="spellStart"/>
      <w:r>
        <w:t>Wesolowski</w:t>
      </w:r>
      <w:proofErr w:type="spellEnd"/>
      <w:r>
        <w:t xml:space="preserve">, </w:t>
      </w:r>
      <w:proofErr w:type="spellStart"/>
      <w:r>
        <w:t>Gewalt</w:t>
      </w:r>
      <w:proofErr w:type="spellEnd"/>
      <w:r>
        <w:t xml:space="preserve"> Hamilton</w:t>
      </w:r>
    </w:p>
    <w:p w:rsidR="00E9497C" w:rsidRDefault="00E9497C" w:rsidP="00D12E54">
      <w:pPr>
        <w:spacing w:after="0" w:line="240" w:lineRule="auto"/>
      </w:pPr>
    </w:p>
    <w:p w:rsidR="00752CF8" w:rsidRDefault="00752CF8" w:rsidP="00D12E54">
      <w:pPr>
        <w:spacing w:after="0" w:line="240" w:lineRule="auto"/>
        <w:rPr>
          <w:b/>
          <w:u w:val="single"/>
        </w:rPr>
      </w:pPr>
      <w:r w:rsidRPr="00752CF8">
        <w:rPr>
          <w:b/>
          <w:u w:val="single"/>
        </w:rPr>
        <w:t>Absent</w:t>
      </w:r>
    </w:p>
    <w:p w:rsidR="00CE2CCA" w:rsidRDefault="00CE2CCA" w:rsidP="00CE2CCA">
      <w:pPr>
        <w:pBdr>
          <w:top w:val="none" w:sz="0" w:space="0" w:color="auto"/>
          <w:left w:val="none" w:sz="0" w:space="0" w:color="auto"/>
          <w:bottom w:val="none" w:sz="0" w:space="0" w:color="auto"/>
          <w:right w:val="none" w:sz="0" w:space="0" w:color="auto"/>
          <w:between w:val="none" w:sz="0" w:space="0" w:color="auto"/>
        </w:pBdr>
        <w:spacing w:after="0"/>
        <w:rPr>
          <w:rFonts w:eastAsia="Times New Roman"/>
        </w:rPr>
      </w:pPr>
      <w:r w:rsidRPr="00C804FF">
        <w:rPr>
          <w:rFonts w:eastAsia="Times New Roman"/>
        </w:rPr>
        <w:t xml:space="preserve">Tony </w:t>
      </w:r>
      <w:proofErr w:type="spellStart"/>
      <w:r w:rsidRPr="00C804FF">
        <w:rPr>
          <w:rFonts w:eastAsia="Times New Roman"/>
        </w:rPr>
        <w:t>Kalogerakos</w:t>
      </w:r>
      <w:proofErr w:type="spellEnd"/>
      <w:r w:rsidRPr="00C804FF">
        <w:rPr>
          <w:rFonts w:eastAsia="Times New Roman"/>
        </w:rPr>
        <w:t>, Streets and Sanitation Department</w:t>
      </w:r>
    </w:p>
    <w:p w:rsidR="00CE2CCA" w:rsidRDefault="00CE2CCA" w:rsidP="00B059E5">
      <w:pPr>
        <w:spacing w:after="0" w:line="240" w:lineRule="auto"/>
      </w:pPr>
    </w:p>
    <w:p w:rsidR="00781756" w:rsidRPr="00D131AD" w:rsidRDefault="00781756" w:rsidP="00E9497C">
      <w:pPr>
        <w:spacing w:after="0" w:line="240" w:lineRule="auto"/>
        <w:rPr>
          <w:b/>
          <w:u w:val="single"/>
        </w:rPr>
      </w:pPr>
    </w:p>
    <w:p w:rsidR="00D90AC8" w:rsidRDefault="00822AFD" w:rsidP="00E9497C">
      <w:pPr>
        <w:pStyle w:val="Heading1"/>
        <w:spacing w:before="0" w:line="240" w:lineRule="auto"/>
        <w:rPr>
          <w:rFonts w:ascii="Calibri" w:eastAsia="Calibri" w:hAnsi="Calibri"/>
          <w:color w:val="0070C0"/>
        </w:rPr>
      </w:pPr>
      <w:r>
        <w:rPr>
          <w:rFonts w:ascii="Calibri" w:eastAsia="Calibri" w:hAnsi="Calibri"/>
          <w:color w:val="0070C0"/>
        </w:rPr>
        <w:t>Approval of Minutes</w:t>
      </w:r>
    </w:p>
    <w:p w:rsidR="005B6BA6" w:rsidRDefault="005B6BA6" w:rsidP="00E9497C">
      <w:pPr>
        <w:spacing w:after="0" w:line="240" w:lineRule="auto"/>
      </w:pPr>
    </w:p>
    <w:p w:rsidR="00DA6869" w:rsidRPr="00DA6869" w:rsidRDefault="00CE2CCA" w:rsidP="00DA6869">
      <w:pPr>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rPr>
      </w:pPr>
      <w:r>
        <w:rPr>
          <w:rFonts w:eastAsia="Times New Roman"/>
        </w:rPr>
        <w:t xml:space="preserve">President Carson included an extract for the bond issuance in the Minutes and asked that the Board approve both the extract and the August Minutes.  </w:t>
      </w:r>
      <w:r w:rsidR="00DA6869" w:rsidRPr="00DA6869">
        <w:rPr>
          <w:rFonts w:eastAsia="Times New Roman"/>
        </w:rPr>
        <w:t xml:space="preserve">Trustee </w:t>
      </w:r>
      <w:r>
        <w:rPr>
          <w:rFonts w:eastAsia="Times New Roman"/>
        </w:rPr>
        <w:t xml:space="preserve">Der </w:t>
      </w:r>
      <w:proofErr w:type="spellStart"/>
      <w:r>
        <w:rPr>
          <w:rFonts w:eastAsia="Times New Roman"/>
        </w:rPr>
        <w:t>Avedisian</w:t>
      </w:r>
      <w:proofErr w:type="spellEnd"/>
      <w:r>
        <w:rPr>
          <w:rFonts w:eastAsia="Times New Roman"/>
        </w:rPr>
        <w:t xml:space="preserve"> </w:t>
      </w:r>
      <w:r w:rsidR="00270439">
        <w:rPr>
          <w:rFonts w:eastAsia="Times New Roman"/>
        </w:rPr>
        <w:t xml:space="preserve">moved to approve the </w:t>
      </w:r>
      <w:r>
        <w:rPr>
          <w:rFonts w:eastAsia="Times New Roman"/>
        </w:rPr>
        <w:t>August</w:t>
      </w:r>
      <w:r w:rsidR="00752CF8">
        <w:rPr>
          <w:rFonts w:eastAsia="Times New Roman"/>
        </w:rPr>
        <w:t xml:space="preserve"> </w:t>
      </w:r>
      <w:r w:rsidR="000D3CBE">
        <w:rPr>
          <w:rFonts w:eastAsia="Times New Roman"/>
        </w:rPr>
        <w:t>minutes</w:t>
      </w:r>
      <w:r>
        <w:rPr>
          <w:rFonts w:eastAsia="Times New Roman"/>
        </w:rPr>
        <w:t xml:space="preserve"> as well as the addendum attached</w:t>
      </w:r>
      <w:r w:rsidR="000D3CBE">
        <w:rPr>
          <w:rFonts w:eastAsia="Times New Roman"/>
        </w:rPr>
        <w:t xml:space="preserve">. </w:t>
      </w:r>
      <w:r w:rsidR="00CB5B91">
        <w:rPr>
          <w:rFonts w:eastAsia="Times New Roman"/>
        </w:rPr>
        <w:t xml:space="preserve"> </w:t>
      </w:r>
      <w:r w:rsidR="000D3CBE">
        <w:rPr>
          <w:rFonts w:eastAsia="Times New Roman"/>
        </w:rPr>
        <w:t xml:space="preserve">Trustee </w:t>
      </w:r>
      <w:r>
        <w:rPr>
          <w:rFonts w:eastAsia="Times New Roman"/>
        </w:rPr>
        <w:t>Tillman</w:t>
      </w:r>
      <w:r w:rsidR="00B059E5">
        <w:rPr>
          <w:rFonts w:eastAsia="Times New Roman"/>
        </w:rPr>
        <w:t xml:space="preserve"> </w:t>
      </w:r>
      <w:r w:rsidR="00DA6869" w:rsidRPr="00DA6869">
        <w:rPr>
          <w:rFonts w:eastAsia="Times New Roman"/>
        </w:rPr>
        <w:t xml:space="preserve">seconded the motion.  The motion passed unanimously. </w:t>
      </w:r>
    </w:p>
    <w:p w:rsidR="007D12AC" w:rsidRDefault="007D12AC" w:rsidP="00D12E54">
      <w:pPr>
        <w:spacing w:after="0" w:line="240" w:lineRule="auto"/>
      </w:pPr>
    </w:p>
    <w:p w:rsidR="007D12AC" w:rsidRDefault="007D12AC" w:rsidP="007D12AC">
      <w:pPr>
        <w:spacing w:after="0" w:line="240" w:lineRule="auto"/>
        <w:rPr>
          <w:b/>
          <w:color w:val="0070C0"/>
          <w:sz w:val="28"/>
          <w:szCs w:val="28"/>
        </w:rPr>
      </w:pPr>
      <w:r>
        <w:rPr>
          <w:b/>
          <w:color w:val="0070C0"/>
          <w:sz w:val="28"/>
          <w:szCs w:val="28"/>
        </w:rPr>
        <w:t>Public Commentary and Guests</w:t>
      </w:r>
    </w:p>
    <w:p w:rsidR="007D12AC" w:rsidRDefault="007D12AC" w:rsidP="007D12AC">
      <w:pPr>
        <w:spacing w:after="0" w:line="240" w:lineRule="auto"/>
      </w:pPr>
    </w:p>
    <w:p w:rsidR="001E0E34" w:rsidRPr="001E0E34" w:rsidRDefault="00752CF8" w:rsidP="00D12E54">
      <w:pPr>
        <w:spacing w:after="0" w:line="240" w:lineRule="auto"/>
      </w:pPr>
      <w:r>
        <w:t>There were no guests present</w:t>
      </w:r>
      <w:r w:rsidR="001E0E34">
        <w:t xml:space="preserve">.  </w:t>
      </w:r>
    </w:p>
    <w:p w:rsidR="00F367BD" w:rsidRDefault="00F367BD" w:rsidP="00F367BD">
      <w:pPr>
        <w:spacing w:after="0" w:line="240" w:lineRule="auto"/>
        <w:rPr>
          <w:b/>
          <w:color w:val="0070C0"/>
          <w:sz w:val="28"/>
          <w:szCs w:val="28"/>
        </w:rPr>
      </w:pPr>
    </w:p>
    <w:p w:rsidR="00D90AC8" w:rsidRDefault="00822AFD" w:rsidP="00F367BD">
      <w:pPr>
        <w:spacing w:after="0" w:line="240" w:lineRule="auto"/>
        <w:rPr>
          <w:b/>
          <w:color w:val="0070C0"/>
          <w:sz w:val="28"/>
          <w:szCs w:val="28"/>
        </w:rPr>
      </w:pPr>
      <w:r>
        <w:rPr>
          <w:b/>
          <w:color w:val="0070C0"/>
          <w:sz w:val="28"/>
          <w:szCs w:val="28"/>
        </w:rPr>
        <w:t xml:space="preserve">Police Report </w:t>
      </w:r>
    </w:p>
    <w:p w:rsidR="00D90AC8" w:rsidRDefault="00D90AC8" w:rsidP="00F367BD">
      <w:pPr>
        <w:spacing w:after="0" w:line="240" w:lineRule="auto"/>
      </w:pPr>
    </w:p>
    <w:p w:rsidR="000F4488" w:rsidRDefault="00854EFD" w:rsidP="00F367BD">
      <w:pPr>
        <w:spacing w:after="0" w:line="240" w:lineRule="auto"/>
      </w:pPr>
      <w:r w:rsidRPr="00854EFD">
        <w:t xml:space="preserve">Chief </w:t>
      </w:r>
      <w:proofErr w:type="spellStart"/>
      <w:r w:rsidRPr="00854EFD">
        <w:t>McEnerney</w:t>
      </w:r>
      <w:proofErr w:type="spellEnd"/>
      <w:r w:rsidRPr="00854EFD">
        <w:t xml:space="preserve"> </w:t>
      </w:r>
      <w:r w:rsidR="00B059E5">
        <w:t xml:space="preserve">distributed his report prior to the meeting.  </w:t>
      </w:r>
      <w:r w:rsidR="00605B69">
        <w:t xml:space="preserve">There were no significant issues to discuss.  </w:t>
      </w:r>
      <w:r w:rsidR="00CE2CCA">
        <w:t xml:space="preserve">Chief </w:t>
      </w:r>
      <w:proofErr w:type="spellStart"/>
      <w:r w:rsidR="00CE2CCA">
        <w:t>McEnerney</w:t>
      </w:r>
      <w:proofErr w:type="spellEnd"/>
      <w:r w:rsidR="00CE2CCA">
        <w:t xml:space="preserve"> received an inquiry regarding the bushes in the parking lot at the train station.  </w:t>
      </w:r>
      <w:r w:rsidR="00605B69">
        <w:t>A person was asking whether the Village</w:t>
      </w:r>
      <w:r w:rsidR="002D3975">
        <w:t xml:space="preserve"> could trim the bushes as they are scratching the individual’s car.  Trustee </w:t>
      </w:r>
      <w:proofErr w:type="spellStart"/>
      <w:r w:rsidR="002D3975">
        <w:t>Annotti</w:t>
      </w:r>
      <w:proofErr w:type="spellEnd"/>
      <w:r w:rsidR="002D3975">
        <w:t xml:space="preserve"> will check with our tree trimming company to see if they could trim the trees in the parking lot next time they are in Golf.  </w:t>
      </w:r>
    </w:p>
    <w:p w:rsidR="000F4488" w:rsidRDefault="000F4488" w:rsidP="00F367BD">
      <w:pPr>
        <w:spacing w:after="0" w:line="240" w:lineRule="auto"/>
      </w:pPr>
    </w:p>
    <w:p w:rsidR="002D3975" w:rsidRDefault="002D3975" w:rsidP="00B059E5">
      <w:pPr>
        <w:rPr>
          <w:b/>
          <w:color w:val="0070C0"/>
          <w:sz w:val="28"/>
          <w:szCs w:val="28"/>
        </w:rPr>
      </w:pPr>
    </w:p>
    <w:p w:rsidR="00F95F20" w:rsidRDefault="00F95F20" w:rsidP="00F367BD">
      <w:pPr>
        <w:rPr>
          <w:b/>
          <w:color w:val="0070C0"/>
          <w:sz w:val="28"/>
          <w:szCs w:val="28"/>
        </w:rPr>
      </w:pPr>
      <w:r>
        <w:rPr>
          <w:b/>
          <w:color w:val="0070C0"/>
          <w:sz w:val="28"/>
          <w:szCs w:val="28"/>
        </w:rPr>
        <w:t>Engineer’s Report</w:t>
      </w:r>
    </w:p>
    <w:p w:rsidR="004271E6" w:rsidRPr="00B431A3" w:rsidRDefault="004271E6" w:rsidP="002D3975">
      <w:r>
        <w:t>Brian</w:t>
      </w:r>
      <w:r w:rsidR="00B431A3">
        <w:t xml:space="preserve"> </w:t>
      </w:r>
      <w:proofErr w:type="spellStart"/>
      <w:r w:rsidR="00B431A3">
        <w:t>Wesolowski</w:t>
      </w:r>
      <w:proofErr w:type="spellEnd"/>
      <w:r>
        <w:t xml:space="preserve"> said </w:t>
      </w:r>
      <w:r w:rsidR="002D3975">
        <w:t xml:space="preserve">they opened bids for the capital work.  He will forward the bids to Trustee </w:t>
      </w:r>
      <w:proofErr w:type="spellStart"/>
      <w:r w:rsidR="002D3975">
        <w:t>Kalogerakos</w:t>
      </w:r>
      <w:proofErr w:type="spellEnd"/>
      <w:r w:rsidR="002D3975">
        <w:t xml:space="preserve"> on Wednesday this week.  Trustee Farr asked if Brian could check with </w:t>
      </w:r>
      <w:proofErr w:type="spellStart"/>
      <w:r w:rsidR="00AC18E4">
        <w:t>Nicor</w:t>
      </w:r>
      <w:proofErr w:type="spellEnd"/>
      <w:r w:rsidR="002D3975">
        <w:t xml:space="preserve"> regarding the work they are doing to confirm it will not interfere with our capital projects.  </w:t>
      </w:r>
    </w:p>
    <w:p w:rsidR="00D90AC8" w:rsidRDefault="00822AFD" w:rsidP="00970A7C">
      <w:pPr>
        <w:rPr>
          <w:b/>
          <w:color w:val="0070C0"/>
          <w:sz w:val="28"/>
          <w:szCs w:val="28"/>
        </w:rPr>
      </w:pPr>
      <w:r>
        <w:rPr>
          <w:b/>
          <w:color w:val="0070C0"/>
          <w:sz w:val="28"/>
          <w:szCs w:val="28"/>
        </w:rPr>
        <w:t>Legislative Matters</w:t>
      </w:r>
    </w:p>
    <w:p w:rsidR="001001C6" w:rsidRDefault="002D3975" w:rsidP="000A54B9">
      <w:r>
        <w:t xml:space="preserve">Attorney </w:t>
      </w:r>
      <w:proofErr w:type="spellStart"/>
      <w:r>
        <w:t>Huvard</w:t>
      </w:r>
      <w:proofErr w:type="spellEnd"/>
      <w:r>
        <w:t xml:space="preserve"> did not have any legislative matters to discuss.  </w:t>
      </w:r>
    </w:p>
    <w:p w:rsidR="00504A92" w:rsidRDefault="00040F80" w:rsidP="00970A7C">
      <w:pPr>
        <w:spacing w:after="100" w:line="240" w:lineRule="auto"/>
        <w:rPr>
          <w:b/>
          <w:color w:val="0070C0"/>
          <w:sz w:val="28"/>
          <w:szCs w:val="28"/>
        </w:rPr>
      </w:pPr>
      <w:r>
        <w:rPr>
          <w:b/>
          <w:color w:val="0070C0"/>
          <w:sz w:val="28"/>
          <w:szCs w:val="28"/>
        </w:rPr>
        <w:t>R</w:t>
      </w:r>
      <w:r w:rsidR="00822AFD">
        <w:rPr>
          <w:b/>
          <w:color w:val="0070C0"/>
          <w:sz w:val="28"/>
          <w:szCs w:val="28"/>
        </w:rPr>
        <w:t>eports</w:t>
      </w:r>
    </w:p>
    <w:p w:rsidR="009C02F8" w:rsidRPr="00527BD2" w:rsidRDefault="00822AFD" w:rsidP="00970A7C">
      <w:pPr>
        <w:rPr>
          <w:b/>
          <w:i/>
          <w:u w:val="single"/>
        </w:rPr>
      </w:pPr>
      <w:r>
        <w:rPr>
          <w:b/>
          <w:i/>
          <w:u w:val="single"/>
        </w:rPr>
        <w:t>Approval of Bills</w:t>
      </w:r>
    </w:p>
    <w:p w:rsidR="0009225A" w:rsidRDefault="0009225A" w:rsidP="00970A7C">
      <w:pPr>
        <w:spacing w:after="0" w:line="240" w:lineRule="auto"/>
      </w:pPr>
      <w:r>
        <w:t xml:space="preserve">Trustee </w:t>
      </w:r>
      <w:r w:rsidR="000F4488">
        <w:t xml:space="preserve">Der </w:t>
      </w:r>
      <w:proofErr w:type="spellStart"/>
      <w:r w:rsidR="000F4488">
        <w:t>Avedisian</w:t>
      </w:r>
      <w:proofErr w:type="spellEnd"/>
      <w:r w:rsidR="00970A7C">
        <w:t xml:space="preserve"> </w:t>
      </w:r>
      <w:r w:rsidR="00074EF8">
        <w:t>m</w:t>
      </w:r>
      <w:r>
        <w:t xml:space="preserve">oved to approve the monthly transaction report as prepared by Village Administrator Michelle Shapiro.  Trustee </w:t>
      </w:r>
      <w:r w:rsidR="002D3975">
        <w:t>Tillman</w:t>
      </w:r>
      <w:r w:rsidR="00B8591A">
        <w:t xml:space="preserve"> </w:t>
      </w:r>
      <w:r>
        <w:t xml:space="preserve">seconded the motion.  </w:t>
      </w:r>
    </w:p>
    <w:p w:rsidR="00B05419" w:rsidRDefault="00B05419" w:rsidP="00970A7C">
      <w:pPr>
        <w:spacing w:after="0" w:line="240" w:lineRule="auto"/>
      </w:pPr>
    </w:p>
    <w:p w:rsidR="0079164F" w:rsidRDefault="0079164F" w:rsidP="00970A7C">
      <w:pPr>
        <w:spacing w:after="0" w:line="240" w:lineRule="auto"/>
      </w:pPr>
      <w:r>
        <w:t>The motion was approved by roll call vote as follows:</w:t>
      </w:r>
    </w:p>
    <w:p w:rsidR="0079164F" w:rsidRDefault="0079164F" w:rsidP="00970A7C">
      <w:pPr>
        <w:spacing w:after="0" w:line="240" w:lineRule="auto"/>
      </w:pPr>
      <w:r>
        <w:t xml:space="preserve">Ayes:  </w:t>
      </w:r>
      <w:r w:rsidR="00074EF8">
        <w:t xml:space="preserve">Joe </w:t>
      </w:r>
      <w:proofErr w:type="spellStart"/>
      <w:r w:rsidR="00074EF8">
        <w:t>Annotti</w:t>
      </w:r>
      <w:proofErr w:type="spellEnd"/>
      <w:r w:rsidR="00074EF8">
        <w:t xml:space="preserve">, </w:t>
      </w:r>
      <w:r>
        <w:t xml:space="preserve">Bob Der </w:t>
      </w:r>
      <w:proofErr w:type="spellStart"/>
      <w:r>
        <w:t>Avedisian</w:t>
      </w:r>
      <w:proofErr w:type="spellEnd"/>
      <w:r>
        <w:t xml:space="preserve">, </w:t>
      </w:r>
      <w:r w:rsidR="009C02F8">
        <w:t xml:space="preserve">Jim Dominik, </w:t>
      </w:r>
      <w:r w:rsidR="00B8591A">
        <w:t>Rob Farr</w:t>
      </w:r>
      <w:r w:rsidR="007627E7">
        <w:t>, Julie Tillman</w:t>
      </w:r>
      <w:r>
        <w:t xml:space="preserve"> (</w:t>
      </w:r>
      <w:r w:rsidR="002D3975">
        <w:t>5</w:t>
      </w:r>
      <w:r>
        <w:t>)</w:t>
      </w:r>
    </w:p>
    <w:p w:rsidR="0079164F" w:rsidRDefault="0079164F" w:rsidP="00970A7C">
      <w:pPr>
        <w:spacing w:after="0" w:line="240" w:lineRule="auto"/>
      </w:pPr>
      <w:r>
        <w:t>Nays: (0)</w:t>
      </w:r>
    </w:p>
    <w:p w:rsidR="0079164F" w:rsidRDefault="009C02F8" w:rsidP="00970A7C">
      <w:r>
        <w:t>Absent:</w:t>
      </w:r>
      <w:r w:rsidR="00074EF8">
        <w:t xml:space="preserve"> </w:t>
      </w:r>
      <w:r w:rsidR="007627E7">
        <w:t xml:space="preserve"> </w:t>
      </w:r>
      <w:r w:rsidR="002D3975">
        <w:t xml:space="preserve">Tony </w:t>
      </w:r>
      <w:proofErr w:type="spellStart"/>
      <w:r w:rsidR="002D3975">
        <w:t>Kalogerakos</w:t>
      </w:r>
      <w:proofErr w:type="spellEnd"/>
      <w:r w:rsidR="002D3975">
        <w:t xml:space="preserve"> </w:t>
      </w:r>
      <w:r w:rsidR="007627E7">
        <w:t>(</w:t>
      </w:r>
      <w:r w:rsidR="002D3975">
        <w:t>1</w:t>
      </w:r>
      <w:r w:rsidR="00074EF8">
        <w:t>)</w:t>
      </w:r>
    </w:p>
    <w:p w:rsidR="00D90AC8" w:rsidRDefault="00822AFD" w:rsidP="00970A7C">
      <w:pPr>
        <w:spacing w:after="0" w:line="240" w:lineRule="auto"/>
        <w:rPr>
          <w:b/>
          <w:i/>
          <w:u w:val="single"/>
        </w:rPr>
      </w:pPr>
      <w:r w:rsidRPr="00D119D3">
        <w:rPr>
          <w:b/>
          <w:i/>
          <w:color w:val="auto"/>
          <w:u w:val="single"/>
        </w:rPr>
        <w:t>Emergenc</w:t>
      </w:r>
      <w:r w:rsidRPr="001D0F47">
        <w:rPr>
          <w:b/>
          <w:i/>
          <w:color w:val="auto"/>
          <w:u w:val="single"/>
        </w:rPr>
        <w:t>y</w:t>
      </w:r>
      <w:r w:rsidR="00D119D3">
        <w:rPr>
          <w:b/>
          <w:i/>
          <w:u w:val="single"/>
        </w:rPr>
        <w:t xml:space="preserve"> Services Department</w:t>
      </w:r>
    </w:p>
    <w:p w:rsidR="00D90AC8" w:rsidRDefault="00D90AC8" w:rsidP="00970A7C">
      <w:pPr>
        <w:spacing w:after="0" w:line="240" w:lineRule="auto"/>
      </w:pPr>
    </w:p>
    <w:p w:rsidR="00124FD4" w:rsidRDefault="00074EF8" w:rsidP="00970A7C">
      <w:pPr>
        <w:spacing w:after="0" w:line="240" w:lineRule="auto"/>
        <w:rPr>
          <w:b/>
          <w:i/>
          <w:u w:val="single"/>
        </w:rPr>
      </w:pPr>
      <w:r>
        <w:t xml:space="preserve">Trustee Dominik </w:t>
      </w:r>
      <w:r w:rsidR="00970A7C">
        <w:t xml:space="preserve">said </w:t>
      </w:r>
      <w:r w:rsidR="00F37F4F">
        <w:t>Glenview’s Fire Chief has retired.  The new Chief will start this month or next.  At</w:t>
      </w:r>
      <w:r w:rsidR="00556583">
        <w:t xml:space="preserve">torney </w:t>
      </w:r>
      <w:proofErr w:type="spellStart"/>
      <w:r w:rsidR="00556583">
        <w:t>Huvard</w:t>
      </w:r>
      <w:proofErr w:type="spellEnd"/>
      <w:r w:rsidR="00556583">
        <w:t xml:space="preserve"> said we </w:t>
      </w:r>
      <w:r w:rsidR="00AE4E3C">
        <w:t xml:space="preserve">have </w:t>
      </w:r>
      <w:r w:rsidR="00556583">
        <w:t>asked for minor exc</w:t>
      </w:r>
      <w:r w:rsidR="00AE4E3C">
        <w:t>eptions for our Village Code as h</w:t>
      </w:r>
      <w:r w:rsidR="00556583">
        <w:t>e thought that the cod</w:t>
      </w:r>
      <w:r w:rsidR="00AE4E3C">
        <w:t>e would be too restrictive for our Village</w:t>
      </w:r>
      <w:r w:rsidR="00556583">
        <w:t xml:space="preserve">.  We sent the latest version to Glenview and are waiting on a response.  </w:t>
      </w:r>
    </w:p>
    <w:p w:rsidR="00124FD4" w:rsidRDefault="00124FD4" w:rsidP="00970A7C">
      <w:pPr>
        <w:spacing w:after="0" w:line="240" w:lineRule="auto"/>
        <w:rPr>
          <w:b/>
          <w:i/>
          <w:u w:val="single"/>
        </w:rPr>
      </w:pPr>
    </w:p>
    <w:p w:rsidR="00D90AC8" w:rsidRDefault="00822AFD" w:rsidP="00970A7C">
      <w:pPr>
        <w:spacing w:after="0" w:line="240" w:lineRule="auto"/>
        <w:rPr>
          <w:b/>
          <w:i/>
          <w:u w:val="single"/>
        </w:rPr>
      </w:pPr>
      <w:r>
        <w:rPr>
          <w:b/>
          <w:i/>
          <w:u w:val="single"/>
        </w:rPr>
        <w:t>Building and Zoning Department</w:t>
      </w:r>
    </w:p>
    <w:p w:rsidR="0079164F" w:rsidRDefault="0079164F" w:rsidP="00970A7C">
      <w:pPr>
        <w:spacing w:after="0" w:line="240" w:lineRule="auto"/>
        <w:rPr>
          <w:b/>
          <w:i/>
          <w:u w:val="single"/>
        </w:rPr>
      </w:pPr>
    </w:p>
    <w:p w:rsidR="00545566" w:rsidRDefault="000542B1" w:rsidP="00970A7C">
      <w:pPr>
        <w:spacing w:after="0" w:line="240" w:lineRule="auto"/>
        <w:rPr>
          <w:b/>
          <w:i/>
          <w:u w:val="single"/>
        </w:rPr>
      </w:pPr>
      <w:r>
        <w:t xml:space="preserve">Trustee Tillman </w:t>
      </w:r>
      <w:r w:rsidR="00556583">
        <w:t xml:space="preserve">is collecting information including timing of events regarding the shed at 67 Overlook as we have not yet collected fees from the homeowner.  A letter will soon be sent to the resident requesting payment.  </w:t>
      </w:r>
      <w:r w:rsidR="00961A79">
        <w:t xml:space="preserve">  </w:t>
      </w:r>
    </w:p>
    <w:p w:rsidR="00545566" w:rsidRDefault="00545566" w:rsidP="00970A7C">
      <w:pPr>
        <w:spacing w:after="0" w:line="240" w:lineRule="auto"/>
        <w:rPr>
          <w:b/>
          <w:i/>
          <w:u w:val="single"/>
        </w:rPr>
      </w:pPr>
    </w:p>
    <w:p w:rsidR="00482E6A" w:rsidRDefault="00482E6A" w:rsidP="00970A7C">
      <w:pPr>
        <w:spacing w:after="0" w:line="240" w:lineRule="auto"/>
        <w:rPr>
          <w:b/>
          <w:i/>
          <w:u w:val="single"/>
        </w:rPr>
      </w:pPr>
      <w:r>
        <w:rPr>
          <w:b/>
          <w:i/>
          <w:u w:val="single"/>
        </w:rPr>
        <w:t xml:space="preserve">Public Buildings and Grounds Department </w:t>
      </w:r>
      <w:r w:rsidR="00FF1FE9">
        <w:rPr>
          <w:b/>
          <w:i/>
          <w:u w:val="single"/>
        </w:rPr>
        <w:t xml:space="preserve">   </w:t>
      </w:r>
    </w:p>
    <w:p w:rsidR="00482E6A" w:rsidRDefault="00482E6A" w:rsidP="00970A7C">
      <w:pPr>
        <w:spacing w:after="0" w:line="240" w:lineRule="auto"/>
      </w:pPr>
    </w:p>
    <w:p w:rsidR="00DD25FA" w:rsidRDefault="003664AF" w:rsidP="00970A7C">
      <w:pPr>
        <w:spacing w:after="0" w:line="240" w:lineRule="auto"/>
      </w:pPr>
      <w:r>
        <w:t>T</w:t>
      </w:r>
      <w:r w:rsidR="00556583">
        <w:t xml:space="preserve">rustee </w:t>
      </w:r>
      <w:proofErr w:type="spellStart"/>
      <w:r w:rsidR="00556583">
        <w:t>Annotti</w:t>
      </w:r>
      <w:proofErr w:type="spellEnd"/>
      <w:r w:rsidR="00556583">
        <w:t xml:space="preserve"> said he had not heard anything from Bob Hammer regarding the homes on Briar that require some upkeep on the Overlook side of their lots.  Trustee Tillman will follow up with Bob Hammer to see if something was said to those residents.  </w:t>
      </w:r>
    </w:p>
    <w:p w:rsidR="00CD4456" w:rsidRDefault="00CD4456" w:rsidP="00701151">
      <w:pPr>
        <w:spacing w:after="0" w:line="240" w:lineRule="auto"/>
        <w:rPr>
          <w:b/>
          <w:color w:val="0070C0"/>
          <w:sz w:val="28"/>
          <w:szCs w:val="28"/>
        </w:rPr>
      </w:pPr>
    </w:p>
    <w:p w:rsidR="00D90AC8" w:rsidRDefault="00822AFD">
      <w:pPr>
        <w:spacing w:after="0" w:line="240" w:lineRule="auto"/>
      </w:pPr>
      <w:r>
        <w:rPr>
          <w:b/>
          <w:i/>
          <w:u w:val="single"/>
        </w:rPr>
        <w:t>Finance and Administration Department</w:t>
      </w:r>
      <w:r>
        <w:t xml:space="preserve"> </w:t>
      </w:r>
    </w:p>
    <w:p w:rsidR="009937A5" w:rsidRDefault="009937A5">
      <w:pPr>
        <w:spacing w:after="0" w:line="240" w:lineRule="auto"/>
        <w:rPr>
          <w:b/>
          <w:i/>
          <w:u w:val="single"/>
        </w:rPr>
      </w:pPr>
    </w:p>
    <w:p w:rsidR="00CD4456" w:rsidRDefault="00353CC8" w:rsidP="00970A7C">
      <w:pPr>
        <w:spacing w:after="0" w:line="240" w:lineRule="auto"/>
      </w:pPr>
      <w:r>
        <w:t>Trustee Farr</w:t>
      </w:r>
      <w:r w:rsidR="003664AF">
        <w:t xml:space="preserve"> </w:t>
      </w:r>
      <w:r w:rsidR="00263C4E">
        <w:t>s</w:t>
      </w:r>
      <w:r w:rsidR="00970A7C">
        <w:t>a</w:t>
      </w:r>
      <w:r w:rsidR="00556583">
        <w:t xml:space="preserve">id our cash position is strong right now as the $800,000 </w:t>
      </w:r>
      <w:r w:rsidR="009D7E8A">
        <w:t>bond proceeds are</w:t>
      </w:r>
      <w:r w:rsidR="00556583">
        <w:t xml:space="preserve"> currently in our bank account.  Trustee Farr ran a year to date this year versus last year and we are in line with where we should be.  On December 1, 2019 we will have the opportunity to call the remaining bonds outstanding that include $1.3 Million in principal that have rates ranging from 3-4.5%.  If we were </w:t>
      </w:r>
      <w:r w:rsidR="009D7E8A">
        <w:t>refinance</w:t>
      </w:r>
      <w:r w:rsidR="00556583">
        <w:t xml:space="preserve"> we could potentially save 100 basis points.  </w:t>
      </w:r>
      <w:r w:rsidR="00A1104C">
        <w:t xml:space="preserve">Trustee Farr is looking into it.  </w:t>
      </w:r>
    </w:p>
    <w:p w:rsidR="009161AA" w:rsidRDefault="009161AA" w:rsidP="00280E27">
      <w:pPr>
        <w:spacing w:after="0" w:line="240" w:lineRule="auto"/>
        <w:rPr>
          <w:b/>
          <w:i/>
          <w:u w:val="single"/>
        </w:rPr>
      </w:pPr>
    </w:p>
    <w:p w:rsidR="005A6C89" w:rsidRDefault="005A6C89" w:rsidP="00280E27">
      <w:pPr>
        <w:spacing w:after="0" w:line="240" w:lineRule="auto"/>
        <w:rPr>
          <w:b/>
          <w:i/>
          <w:u w:val="single"/>
        </w:rPr>
      </w:pPr>
    </w:p>
    <w:p w:rsidR="00D90AC8" w:rsidRDefault="00822AFD" w:rsidP="00280E27">
      <w:pPr>
        <w:spacing w:after="0" w:line="240" w:lineRule="auto"/>
        <w:rPr>
          <w:b/>
          <w:i/>
          <w:u w:val="single"/>
        </w:rPr>
      </w:pPr>
      <w:r>
        <w:rPr>
          <w:b/>
          <w:i/>
          <w:u w:val="single"/>
        </w:rPr>
        <w:t xml:space="preserve">Streets and Sanitation Department </w:t>
      </w:r>
    </w:p>
    <w:p w:rsidR="00CB12BA" w:rsidRDefault="00CB12BA" w:rsidP="00280E27">
      <w:pPr>
        <w:spacing w:after="0" w:line="240" w:lineRule="auto"/>
      </w:pPr>
    </w:p>
    <w:p w:rsidR="006C543B" w:rsidRDefault="00275964" w:rsidP="00280E27">
      <w:pPr>
        <w:spacing w:after="0" w:line="240" w:lineRule="auto"/>
      </w:pPr>
      <w:r>
        <w:t xml:space="preserve">Trustee </w:t>
      </w:r>
      <w:proofErr w:type="spellStart"/>
      <w:r>
        <w:t>Kalogerakos</w:t>
      </w:r>
      <w:proofErr w:type="spellEnd"/>
      <w:r w:rsidR="00556583">
        <w:t xml:space="preserve"> was absent and President Carson had nothing to report on his behalf.  </w:t>
      </w:r>
    </w:p>
    <w:p w:rsidR="00A63D04" w:rsidRDefault="00A63D04" w:rsidP="00280E27">
      <w:pPr>
        <w:spacing w:after="0" w:line="240" w:lineRule="auto"/>
        <w:rPr>
          <w:b/>
          <w:i/>
          <w:u w:val="single"/>
        </w:rPr>
      </w:pPr>
    </w:p>
    <w:p w:rsidR="00D90AC8" w:rsidRDefault="00822AFD" w:rsidP="00280E27">
      <w:pPr>
        <w:spacing w:after="0" w:line="240" w:lineRule="auto"/>
        <w:rPr>
          <w:b/>
          <w:i/>
          <w:u w:val="single"/>
        </w:rPr>
      </w:pPr>
      <w:r>
        <w:rPr>
          <w:b/>
          <w:i/>
          <w:u w:val="single"/>
        </w:rPr>
        <w:t>Utilities Department</w:t>
      </w:r>
    </w:p>
    <w:p w:rsidR="00D90AC8" w:rsidRDefault="00D90AC8" w:rsidP="00280E27">
      <w:pPr>
        <w:spacing w:after="0" w:line="240" w:lineRule="auto"/>
        <w:rPr>
          <w:b/>
          <w:i/>
          <w:u w:val="single"/>
        </w:rPr>
      </w:pPr>
    </w:p>
    <w:p w:rsidR="00961A79" w:rsidRDefault="00363280" w:rsidP="00556583">
      <w:pPr>
        <w:spacing w:after="0" w:line="240" w:lineRule="auto"/>
      </w:pPr>
      <w:bookmarkStart w:id="0" w:name="_3znysh7" w:colFirst="0" w:colLast="0"/>
      <w:bookmarkEnd w:id="0"/>
      <w:r w:rsidRPr="00363280">
        <w:t xml:space="preserve">Trustee Der </w:t>
      </w:r>
      <w:proofErr w:type="spellStart"/>
      <w:r w:rsidRPr="00363280">
        <w:t>Avedisian</w:t>
      </w:r>
      <w:proofErr w:type="spellEnd"/>
      <w:r w:rsidRPr="00363280">
        <w:t xml:space="preserve"> </w:t>
      </w:r>
      <w:r w:rsidR="00556583">
        <w:t xml:space="preserve">said the contract extension has been signed with Lakeshore and the Board would have to approve the extension through 2026 with a </w:t>
      </w:r>
      <w:r w:rsidR="007C6FFD">
        <w:t xml:space="preserve">rate </w:t>
      </w:r>
      <w:r w:rsidR="00556583">
        <w:t>freeze of the first two years</w:t>
      </w:r>
      <w:r w:rsidR="007C6FFD">
        <w:t xml:space="preserve"> of the contract</w:t>
      </w:r>
      <w:r w:rsidR="00556583">
        <w:t xml:space="preserve">.  </w:t>
      </w:r>
    </w:p>
    <w:p w:rsidR="00556583" w:rsidRDefault="00556583" w:rsidP="00556583">
      <w:pPr>
        <w:spacing w:after="0" w:line="240" w:lineRule="auto"/>
      </w:pPr>
    </w:p>
    <w:p w:rsidR="00556583" w:rsidRDefault="00556583" w:rsidP="00556583">
      <w:pPr>
        <w:spacing w:after="0" w:line="240" w:lineRule="auto"/>
      </w:pPr>
      <w:r>
        <w:t xml:space="preserve">Trustee Der </w:t>
      </w:r>
      <w:proofErr w:type="spellStart"/>
      <w:r>
        <w:t>Avedisian</w:t>
      </w:r>
      <w:proofErr w:type="spellEnd"/>
      <w:r>
        <w:t xml:space="preserve"> moved to approve</w:t>
      </w:r>
      <w:r w:rsidR="005A6C89">
        <w:t xml:space="preserve"> the extension agreement with Lakeshore Recycling Systems</w:t>
      </w:r>
      <w:r>
        <w:t xml:space="preserve">.  Trustee </w:t>
      </w:r>
      <w:r w:rsidR="005A6C89">
        <w:t>Farr</w:t>
      </w:r>
      <w:r>
        <w:t xml:space="preserve"> seconded the motion.  </w:t>
      </w:r>
      <w:bookmarkStart w:id="1" w:name="_GoBack"/>
      <w:bookmarkEnd w:id="1"/>
    </w:p>
    <w:p w:rsidR="00556583" w:rsidRDefault="00556583" w:rsidP="00556583">
      <w:pPr>
        <w:spacing w:after="0" w:line="240" w:lineRule="auto"/>
      </w:pPr>
    </w:p>
    <w:p w:rsidR="00556583" w:rsidRDefault="00556583" w:rsidP="00556583">
      <w:pPr>
        <w:spacing w:after="0" w:line="240" w:lineRule="auto"/>
      </w:pPr>
      <w:r>
        <w:t>The motion was approved by roll call vote as follows:</w:t>
      </w:r>
    </w:p>
    <w:p w:rsidR="00556583" w:rsidRDefault="00556583" w:rsidP="00556583">
      <w:pPr>
        <w:spacing w:after="0" w:line="240" w:lineRule="auto"/>
      </w:pPr>
      <w:r>
        <w:t xml:space="preserve">Ayes:  Joe </w:t>
      </w:r>
      <w:proofErr w:type="spellStart"/>
      <w:r>
        <w:t>Annotti</w:t>
      </w:r>
      <w:proofErr w:type="spellEnd"/>
      <w:r>
        <w:t xml:space="preserve">, Bob Der </w:t>
      </w:r>
      <w:proofErr w:type="spellStart"/>
      <w:r>
        <w:t>Avedisian</w:t>
      </w:r>
      <w:proofErr w:type="spellEnd"/>
      <w:r>
        <w:t>, Jim Dominik, Rob Farr, Julie Tillman (5)</w:t>
      </w:r>
    </w:p>
    <w:p w:rsidR="00556583" w:rsidRDefault="00556583" w:rsidP="00556583">
      <w:pPr>
        <w:spacing w:after="0" w:line="240" w:lineRule="auto"/>
      </w:pPr>
      <w:r>
        <w:t>Nays: (0)</w:t>
      </w:r>
    </w:p>
    <w:p w:rsidR="00556583" w:rsidRDefault="00556583" w:rsidP="00556583">
      <w:r>
        <w:t xml:space="preserve">Absent:  Tony </w:t>
      </w:r>
      <w:proofErr w:type="spellStart"/>
      <w:r>
        <w:t>Kalogerakos</w:t>
      </w:r>
      <w:proofErr w:type="spellEnd"/>
      <w:r>
        <w:t xml:space="preserve"> (1)</w:t>
      </w:r>
    </w:p>
    <w:p w:rsidR="004E1A9A" w:rsidRDefault="005A6C89" w:rsidP="00280E27">
      <w:pPr>
        <w:spacing w:after="0" w:line="240" w:lineRule="auto"/>
      </w:pPr>
      <w:r>
        <w:t xml:space="preserve">Trustee Der </w:t>
      </w:r>
      <w:proofErr w:type="spellStart"/>
      <w:r>
        <w:t>Avedisian</w:t>
      </w:r>
      <w:proofErr w:type="spellEnd"/>
      <w:r>
        <w:t xml:space="preserve"> will inquire with </w:t>
      </w:r>
      <w:proofErr w:type="spellStart"/>
      <w:r>
        <w:t>Nicor</w:t>
      </w:r>
      <w:proofErr w:type="spellEnd"/>
      <w:r>
        <w:t xml:space="preserve"> regarding the </w:t>
      </w:r>
      <w:r w:rsidR="00BF15A8">
        <w:t>cost for water line markings</w:t>
      </w:r>
      <w:r>
        <w:t xml:space="preserve"> incurred by the Village for their work. </w:t>
      </w:r>
    </w:p>
    <w:p w:rsidR="00A1104C" w:rsidRDefault="00A1104C" w:rsidP="00280E27">
      <w:pPr>
        <w:spacing w:after="0" w:line="240" w:lineRule="auto"/>
      </w:pPr>
    </w:p>
    <w:p w:rsidR="00A1104C" w:rsidRDefault="00A1104C" w:rsidP="00280E27">
      <w:pPr>
        <w:spacing w:after="0" w:line="240" w:lineRule="auto"/>
      </w:pPr>
      <w:r>
        <w:t xml:space="preserve">Our meter reader </w:t>
      </w:r>
      <w:r w:rsidR="007F0708">
        <w:t>h</w:t>
      </w:r>
      <w:r w:rsidR="00A734FB">
        <w:t>as inquired about whether the Village can hire</w:t>
      </w:r>
      <w:r>
        <w:t xml:space="preserve"> a replacement as he is no longer</w:t>
      </w:r>
      <w:r w:rsidR="007F0708">
        <w:t xml:space="preserve"> interested in reading meters for</w:t>
      </w:r>
      <w:r>
        <w:t xml:space="preserve"> the Village.  Trustee Der </w:t>
      </w:r>
      <w:proofErr w:type="spellStart"/>
      <w:r>
        <w:t>Avedisian</w:t>
      </w:r>
      <w:proofErr w:type="spellEnd"/>
      <w:r>
        <w:t xml:space="preserve"> said he is in talks with numerous interested parties.  One of the individuals is younger and is a minor.  Trustee Der </w:t>
      </w:r>
      <w:proofErr w:type="spellStart"/>
      <w:r>
        <w:t>Avedisian</w:t>
      </w:r>
      <w:proofErr w:type="spellEnd"/>
      <w:r>
        <w:t xml:space="preserve"> inquired that if the meter reader is a minor if it would be an issue.  No one seemed to think so.  He will talk with the individual again and provide an update at the next meeting.  </w:t>
      </w:r>
    </w:p>
    <w:p w:rsidR="005A6C89" w:rsidRDefault="005A6C89" w:rsidP="00280E27">
      <w:pPr>
        <w:spacing w:after="0" w:line="240" w:lineRule="auto"/>
      </w:pPr>
    </w:p>
    <w:p w:rsidR="0014110E" w:rsidRDefault="00822AFD" w:rsidP="00280E27">
      <w:pPr>
        <w:spacing w:after="0" w:line="240" w:lineRule="auto"/>
        <w:rPr>
          <w:b/>
          <w:color w:val="0070C0"/>
          <w:sz w:val="28"/>
          <w:szCs w:val="28"/>
        </w:rPr>
      </w:pPr>
      <w:r>
        <w:rPr>
          <w:b/>
          <w:color w:val="0070C0"/>
          <w:sz w:val="28"/>
          <w:szCs w:val="28"/>
        </w:rPr>
        <w:t xml:space="preserve">President’s Report  </w:t>
      </w:r>
    </w:p>
    <w:p w:rsidR="0014110E" w:rsidRDefault="0014110E" w:rsidP="00280E27">
      <w:pPr>
        <w:spacing w:after="0" w:line="240" w:lineRule="auto"/>
        <w:rPr>
          <w:color w:val="auto"/>
        </w:rPr>
      </w:pPr>
    </w:p>
    <w:p w:rsidR="00210935" w:rsidRDefault="00210935" w:rsidP="00280E27">
      <w:pPr>
        <w:spacing w:after="0" w:line="240" w:lineRule="auto"/>
        <w:rPr>
          <w:color w:val="auto"/>
        </w:rPr>
      </w:pPr>
      <w:r>
        <w:rPr>
          <w:color w:val="auto"/>
        </w:rPr>
        <w:t xml:space="preserve">President Carson received an email from the President of the WGA notifying him that the Illinois PGA has interest in buying 1 Briar Road.  President Carson </w:t>
      </w:r>
      <w:r w:rsidR="009D7E8A">
        <w:rPr>
          <w:color w:val="auto"/>
        </w:rPr>
        <w:t xml:space="preserve">informed the WGA that subject to board approval </w:t>
      </w:r>
      <w:r>
        <w:rPr>
          <w:color w:val="auto"/>
        </w:rPr>
        <w:t xml:space="preserve">the Village is </w:t>
      </w:r>
      <w:r w:rsidR="009D7E8A">
        <w:rPr>
          <w:color w:val="auto"/>
        </w:rPr>
        <w:t xml:space="preserve">generally </w:t>
      </w:r>
      <w:r>
        <w:rPr>
          <w:color w:val="auto"/>
        </w:rPr>
        <w:t>in favor of the Illinois PGA</w:t>
      </w:r>
      <w:r w:rsidR="009D7E8A">
        <w:rPr>
          <w:color w:val="auto"/>
        </w:rPr>
        <w:t xml:space="preserve"> as a potential occupant and use of the building</w:t>
      </w:r>
      <w:r>
        <w:rPr>
          <w:color w:val="auto"/>
        </w:rPr>
        <w:t xml:space="preserve">.  We will wait to hear from WGA on the status.  </w:t>
      </w:r>
    </w:p>
    <w:p w:rsidR="00210935" w:rsidRDefault="00210935" w:rsidP="00280E27">
      <w:pPr>
        <w:spacing w:after="0" w:line="240" w:lineRule="auto"/>
        <w:rPr>
          <w:color w:val="auto"/>
        </w:rPr>
      </w:pPr>
    </w:p>
    <w:p w:rsidR="00210935" w:rsidRDefault="00210935" w:rsidP="00280E27">
      <w:pPr>
        <w:spacing w:after="0" w:line="240" w:lineRule="auto"/>
        <w:rPr>
          <w:color w:val="auto"/>
        </w:rPr>
      </w:pPr>
      <w:r>
        <w:rPr>
          <w:color w:val="auto"/>
        </w:rPr>
        <w:t xml:space="preserve">President Carson contacted the Glenview Village President regarding the Intergovernmental Agreement regarding the sanitary sewers.  Glenview said they would meet with us but nothing has been scheduled yet.  President Carson will follow up with them.  </w:t>
      </w:r>
    </w:p>
    <w:p w:rsidR="00210935" w:rsidRDefault="00210935" w:rsidP="00280E27">
      <w:pPr>
        <w:spacing w:after="0" w:line="240" w:lineRule="auto"/>
        <w:rPr>
          <w:color w:val="auto"/>
        </w:rPr>
      </w:pPr>
    </w:p>
    <w:p w:rsidR="00210935" w:rsidRDefault="00210935" w:rsidP="00280E27">
      <w:pPr>
        <w:spacing w:after="0" w:line="240" w:lineRule="auto"/>
        <w:rPr>
          <w:color w:val="auto"/>
        </w:rPr>
      </w:pPr>
      <w:r>
        <w:rPr>
          <w:color w:val="auto"/>
        </w:rPr>
        <w:t>President Carson asked Trustee Farr if he would serve as President Pro Temp while he is away from September 11</w:t>
      </w:r>
      <w:r w:rsidRPr="00210935">
        <w:rPr>
          <w:color w:val="auto"/>
          <w:vertAlign w:val="superscript"/>
        </w:rPr>
        <w:t>th</w:t>
      </w:r>
      <w:r>
        <w:rPr>
          <w:color w:val="auto"/>
        </w:rPr>
        <w:t xml:space="preserve"> through September 28, 2019.  </w:t>
      </w:r>
    </w:p>
    <w:p w:rsidR="00210935" w:rsidRDefault="00210935" w:rsidP="00280E27">
      <w:pPr>
        <w:spacing w:after="0" w:line="240" w:lineRule="auto"/>
        <w:rPr>
          <w:color w:val="auto"/>
        </w:rPr>
      </w:pPr>
    </w:p>
    <w:p w:rsidR="00210935" w:rsidRDefault="00210935" w:rsidP="00210935">
      <w:pPr>
        <w:spacing w:after="0" w:line="240" w:lineRule="auto"/>
      </w:pPr>
      <w:r>
        <w:t xml:space="preserve">Trustee Der </w:t>
      </w:r>
      <w:proofErr w:type="spellStart"/>
      <w:r>
        <w:t>Avedisian</w:t>
      </w:r>
      <w:proofErr w:type="spellEnd"/>
      <w:r>
        <w:t xml:space="preserve"> moved to approve Trustee Farr to serve as Mayor Pro Temp from September 11, 2019 thought September 28, 2019. Trustee Tillman seconded the motion.  </w:t>
      </w:r>
    </w:p>
    <w:p w:rsidR="00210935" w:rsidRDefault="00210935" w:rsidP="00210935">
      <w:pPr>
        <w:spacing w:after="0" w:line="240" w:lineRule="auto"/>
      </w:pPr>
    </w:p>
    <w:p w:rsidR="00210935" w:rsidRDefault="00210935" w:rsidP="00210935">
      <w:pPr>
        <w:spacing w:after="0" w:line="240" w:lineRule="auto"/>
      </w:pPr>
      <w:r>
        <w:t>The motion was approved by roll call vote as follows:</w:t>
      </w:r>
    </w:p>
    <w:p w:rsidR="00210935" w:rsidRDefault="00210935" w:rsidP="00210935">
      <w:pPr>
        <w:spacing w:after="0" w:line="240" w:lineRule="auto"/>
      </w:pPr>
      <w:r>
        <w:t xml:space="preserve">Ayes:  Joe </w:t>
      </w:r>
      <w:proofErr w:type="spellStart"/>
      <w:r>
        <w:t>Annotti</w:t>
      </w:r>
      <w:proofErr w:type="spellEnd"/>
      <w:r>
        <w:t xml:space="preserve">, Bob Der </w:t>
      </w:r>
      <w:proofErr w:type="spellStart"/>
      <w:r>
        <w:t>Avedisian</w:t>
      </w:r>
      <w:proofErr w:type="spellEnd"/>
      <w:r>
        <w:t>, Jim Dominik, Rob Farr, Julie Tillman (5)</w:t>
      </w:r>
    </w:p>
    <w:p w:rsidR="00210935" w:rsidRDefault="00210935" w:rsidP="00210935">
      <w:pPr>
        <w:spacing w:after="0" w:line="240" w:lineRule="auto"/>
      </w:pPr>
      <w:r>
        <w:t>Nays: (0)</w:t>
      </w:r>
    </w:p>
    <w:p w:rsidR="00210935" w:rsidRDefault="00210935" w:rsidP="00210935">
      <w:r>
        <w:t xml:space="preserve">Absent:  Tony </w:t>
      </w:r>
      <w:proofErr w:type="spellStart"/>
      <w:r>
        <w:t>Kalogerakos</w:t>
      </w:r>
      <w:proofErr w:type="spellEnd"/>
      <w:r>
        <w:t xml:space="preserve"> (1)</w:t>
      </w:r>
    </w:p>
    <w:p w:rsidR="00210935" w:rsidRDefault="00210935" w:rsidP="00280E27">
      <w:pPr>
        <w:spacing w:after="0" w:line="240" w:lineRule="auto"/>
        <w:rPr>
          <w:color w:val="auto"/>
        </w:rPr>
      </w:pPr>
    </w:p>
    <w:p w:rsidR="00960571" w:rsidRDefault="00960571" w:rsidP="00280E27">
      <w:pPr>
        <w:spacing w:after="0" w:line="240" w:lineRule="auto"/>
        <w:rPr>
          <w:b/>
          <w:color w:val="0070C0"/>
          <w:sz w:val="28"/>
          <w:szCs w:val="28"/>
        </w:rPr>
      </w:pPr>
    </w:p>
    <w:p w:rsidR="00D90AC8" w:rsidRDefault="00822AFD" w:rsidP="00280E27">
      <w:pPr>
        <w:spacing w:after="0" w:line="240" w:lineRule="auto"/>
        <w:rPr>
          <w:b/>
          <w:color w:val="0070C0"/>
          <w:sz w:val="28"/>
          <w:szCs w:val="28"/>
        </w:rPr>
      </w:pPr>
      <w:r>
        <w:rPr>
          <w:b/>
          <w:color w:val="0070C0"/>
          <w:sz w:val="28"/>
          <w:szCs w:val="28"/>
        </w:rPr>
        <w:t xml:space="preserve">Adjourn </w:t>
      </w:r>
    </w:p>
    <w:p w:rsidR="004E1A9A" w:rsidRDefault="004E1A9A" w:rsidP="00280E27">
      <w:pPr>
        <w:spacing w:after="0" w:line="240" w:lineRule="auto"/>
      </w:pPr>
    </w:p>
    <w:p w:rsidR="00D90AC8" w:rsidRDefault="00822AFD" w:rsidP="00280E27">
      <w:pPr>
        <w:spacing w:after="0" w:line="240" w:lineRule="auto"/>
      </w:pPr>
      <w:r>
        <w:t xml:space="preserve">Trustee </w:t>
      </w:r>
      <w:r w:rsidR="00162403">
        <w:t xml:space="preserve">Der </w:t>
      </w:r>
      <w:proofErr w:type="spellStart"/>
      <w:r w:rsidR="00162403">
        <w:t>Avedisian</w:t>
      </w:r>
      <w:proofErr w:type="spellEnd"/>
      <w:r w:rsidR="00162403">
        <w:t xml:space="preserve"> </w:t>
      </w:r>
      <w:r>
        <w:t xml:space="preserve">moved to adjourn the meeting. </w:t>
      </w:r>
      <w:r w:rsidR="00174621">
        <w:t xml:space="preserve"> </w:t>
      </w:r>
      <w:r w:rsidR="009937A5">
        <w:t>Trustee</w:t>
      </w:r>
      <w:r w:rsidR="00210935">
        <w:t xml:space="preserve"> Farr</w:t>
      </w:r>
      <w:r w:rsidR="0093181D">
        <w:t xml:space="preserve"> </w:t>
      </w:r>
      <w:r>
        <w:t>seconded the motion. The motion passed unanimously. T</w:t>
      </w:r>
      <w:r w:rsidR="00E005E0">
        <w:t>h</w:t>
      </w:r>
      <w:r w:rsidR="008B3D02">
        <w:t>e m</w:t>
      </w:r>
      <w:r w:rsidR="0014110E">
        <w:t xml:space="preserve">eeting was </w:t>
      </w:r>
      <w:r w:rsidR="00210935">
        <w:t>adjourned at 7:42</w:t>
      </w:r>
      <w:r w:rsidR="00604641">
        <w:t>pm</w:t>
      </w:r>
      <w:r>
        <w:t>.</w:t>
      </w:r>
    </w:p>
    <w:p w:rsidR="00D90AC8" w:rsidRDefault="00D90AC8" w:rsidP="00280E27">
      <w:pPr>
        <w:spacing w:after="0" w:line="240" w:lineRule="auto"/>
      </w:pPr>
    </w:p>
    <w:p w:rsidR="00D90AC8" w:rsidRDefault="00822AFD" w:rsidP="00280E27">
      <w:pPr>
        <w:spacing w:after="0" w:line="240" w:lineRule="auto"/>
      </w:pPr>
      <w:r>
        <w:t>Respectfully submitted,</w:t>
      </w:r>
    </w:p>
    <w:p w:rsidR="00D90AC8" w:rsidRDefault="00822AFD" w:rsidP="00280E27">
      <w:pPr>
        <w:spacing w:after="0" w:line="240" w:lineRule="auto"/>
      </w:pPr>
      <w:r>
        <w:t>Kim Lundgren,</w:t>
      </w:r>
    </w:p>
    <w:p w:rsidR="00313524" w:rsidRDefault="00822AFD" w:rsidP="00280E27">
      <w:pPr>
        <w:spacing w:after="0" w:line="240" w:lineRule="auto"/>
      </w:pPr>
      <w:r>
        <w:t>Village Clerk</w:t>
      </w:r>
    </w:p>
    <w:p w:rsidR="00C446B1" w:rsidRDefault="00313524" w:rsidP="00280E27">
      <w:pPr>
        <w:tabs>
          <w:tab w:val="left" w:pos="1305"/>
        </w:tabs>
      </w:pPr>
      <w:r>
        <w:tab/>
      </w:r>
    </w:p>
    <w:p w:rsidR="000A3419" w:rsidRDefault="000A3419" w:rsidP="000A3419">
      <w:pPr>
        <w:tabs>
          <w:tab w:val="left" w:pos="1305"/>
        </w:tabs>
        <w:spacing w:after="0" w:line="180" w:lineRule="exact"/>
      </w:pPr>
    </w:p>
    <w:p w:rsidR="00F91276" w:rsidRDefault="00F91276" w:rsidP="00F91276">
      <w:pPr>
        <w:tabs>
          <w:tab w:val="left" w:pos="1305"/>
        </w:tabs>
        <w:spacing w:after="0" w:line="180" w:lineRule="exact"/>
      </w:pPr>
    </w:p>
    <w:p w:rsidR="001142AB" w:rsidRDefault="001142AB" w:rsidP="001142AB">
      <w:pPr>
        <w:tabs>
          <w:tab w:val="left" w:pos="1305"/>
        </w:tabs>
        <w:spacing w:after="0" w:line="180" w:lineRule="exact"/>
      </w:pPr>
    </w:p>
    <w:p w:rsidR="009D7E8A" w:rsidRPr="00313524" w:rsidRDefault="009D7E8A" w:rsidP="009D7E8A">
      <w:pPr>
        <w:tabs>
          <w:tab w:val="left" w:pos="1305"/>
        </w:tabs>
        <w:spacing w:after="0" w:line="180" w:lineRule="exact"/>
      </w:pPr>
      <w:r>
        <w:rPr>
          <w:rFonts w:ascii="Arial" w:hAnsi="Arial" w:cs="Arial"/>
          <w:color w:val="auto"/>
          <w:sz w:val="16"/>
        </w:rPr>
        <w:fldChar w:fldCharType="begin"/>
      </w:r>
      <w:r>
        <w:rPr>
          <w:rFonts w:ascii="Arial" w:hAnsi="Arial" w:cs="Arial"/>
          <w:color w:val="auto"/>
          <w:sz w:val="16"/>
        </w:rPr>
        <w:instrText xml:space="preserve"> DOCVARIABLE ndGeneratedStamp \* MERGEFORMAT </w:instrText>
      </w:r>
      <w:r>
        <w:rPr>
          <w:rFonts w:ascii="Arial" w:hAnsi="Arial" w:cs="Arial"/>
          <w:color w:val="auto"/>
          <w:sz w:val="16"/>
        </w:rPr>
        <w:fldChar w:fldCharType="separate"/>
      </w:r>
      <w:r>
        <w:rPr>
          <w:rFonts w:ascii="Arial" w:hAnsi="Arial" w:cs="Arial"/>
          <w:color w:val="auto"/>
          <w:sz w:val="16"/>
        </w:rPr>
        <w:t>4837-0758-2632, v. 1</w:t>
      </w:r>
      <w:r>
        <w:rPr>
          <w:rFonts w:ascii="Arial" w:hAnsi="Arial" w:cs="Arial"/>
          <w:color w:val="auto"/>
          <w:sz w:val="16"/>
        </w:rPr>
        <w:fldChar w:fldCharType="end"/>
      </w:r>
    </w:p>
    <w:sectPr w:rsidR="009D7E8A" w:rsidRPr="00313524" w:rsidSect="00360BEF">
      <w:headerReference w:type="even" r:id="rId8"/>
      <w:headerReference w:type="default" r:id="rId9"/>
      <w:footerReference w:type="even" r:id="rId10"/>
      <w:footerReference w:type="default" r:id="rId11"/>
      <w:headerReference w:type="first" r:id="rId12"/>
      <w:footerReference w:type="first" r:id="rId13"/>
      <w:pgSz w:w="12240" w:h="15840"/>
      <w:pgMar w:top="990" w:right="1080" w:bottom="1440" w:left="1080" w:header="0" w:footer="18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3ACB" w:rsidRDefault="00B63ACB">
      <w:pPr>
        <w:spacing w:after="0" w:line="240" w:lineRule="auto"/>
      </w:pPr>
      <w:r>
        <w:separator/>
      </w:r>
    </w:p>
  </w:endnote>
  <w:endnote w:type="continuationSeparator" w:id="0">
    <w:p w:rsidR="00B63ACB" w:rsidRDefault="00B6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00000003"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C8" w:rsidRDefault="00822AFD">
    <w:pPr>
      <w:tabs>
        <w:tab w:val="center" w:pos="4680"/>
        <w:tab w:val="right" w:pos="9360"/>
      </w:tabs>
      <w:jc w:val="center"/>
    </w:pPr>
    <w:r>
      <w:fldChar w:fldCharType="begin"/>
    </w:r>
    <w:r>
      <w:instrText>PAGE</w:instrText>
    </w:r>
    <w:r>
      <w:fldChar w:fldCharType="separate"/>
    </w:r>
    <w:r w:rsidR="007C6FFD">
      <w:rPr>
        <w:noProof/>
      </w:rPr>
      <w:t>3</w:t>
    </w:r>
    <w:r>
      <w:fldChar w:fldCharType="end"/>
    </w:r>
  </w:p>
  <w:p w:rsidR="00D90AC8" w:rsidRDefault="00D90AC8">
    <w:pPr>
      <w:tabs>
        <w:tab w:val="center" w:pos="4680"/>
        <w:tab w:val="right" w:pos="9360"/>
      </w:tabs>
      <w:spacing w:after="2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3ACB" w:rsidRDefault="00B63ACB">
      <w:pPr>
        <w:spacing w:after="0" w:line="240" w:lineRule="auto"/>
      </w:pPr>
      <w:r>
        <w:separator/>
      </w:r>
    </w:p>
  </w:footnote>
  <w:footnote w:type="continuationSeparator" w:id="0">
    <w:p w:rsidR="00B63ACB" w:rsidRDefault="00B63A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3143" w:rsidRDefault="004431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B277A6"/>
    <w:multiLevelType w:val="multilevel"/>
    <w:tmpl w:val="D924DC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3AF37D3"/>
    <w:multiLevelType w:val="hybridMultilevel"/>
    <w:tmpl w:val="F800C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4A5CC0"/>
    <w:multiLevelType w:val="hybridMultilevel"/>
    <w:tmpl w:val="08A2879C"/>
    <w:lvl w:ilvl="0" w:tplc="215E7AE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519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dGeneratedStamp" w:val="4837-0758-2632, v. 1"/>
    <w:docVar w:name="ndGeneratedStampLocation" w:val="LastPage"/>
  </w:docVars>
  <w:rsids>
    <w:rsidRoot w:val="00D90AC8"/>
    <w:rsid w:val="000009BE"/>
    <w:rsid w:val="000017E5"/>
    <w:rsid w:val="000113CE"/>
    <w:rsid w:val="000153C6"/>
    <w:rsid w:val="00015696"/>
    <w:rsid w:val="00017138"/>
    <w:rsid w:val="00026278"/>
    <w:rsid w:val="00026E73"/>
    <w:rsid w:val="0002768E"/>
    <w:rsid w:val="00030135"/>
    <w:rsid w:val="00033350"/>
    <w:rsid w:val="000379C3"/>
    <w:rsid w:val="00040F80"/>
    <w:rsid w:val="00046080"/>
    <w:rsid w:val="000542B1"/>
    <w:rsid w:val="00060E9C"/>
    <w:rsid w:val="00067A4F"/>
    <w:rsid w:val="00071363"/>
    <w:rsid w:val="00074AF3"/>
    <w:rsid w:val="00074EF8"/>
    <w:rsid w:val="00083C29"/>
    <w:rsid w:val="00084CD1"/>
    <w:rsid w:val="000904BF"/>
    <w:rsid w:val="00091BF1"/>
    <w:rsid w:val="0009225A"/>
    <w:rsid w:val="0009449D"/>
    <w:rsid w:val="000A3419"/>
    <w:rsid w:val="000A460B"/>
    <w:rsid w:val="000A4749"/>
    <w:rsid w:val="000A54B9"/>
    <w:rsid w:val="000A63D0"/>
    <w:rsid w:val="000A7AFC"/>
    <w:rsid w:val="000C0544"/>
    <w:rsid w:val="000D3CBE"/>
    <w:rsid w:val="000E48FB"/>
    <w:rsid w:val="000F19C4"/>
    <w:rsid w:val="000F235C"/>
    <w:rsid w:val="000F2888"/>
    <w:rsid w:val="000F4488"/>
    <w:rsid w:val="000F6622"/>
    <w:rsid w:val="001001C6"/>
    <w:rsid w:val="001006F7"/>
    <w:rsid w:val="00103606"/>
    <w:rsid w:val="0011170D"/>
    <w:rsid w:val="001119D0"/>
    <w:rsid w:val="00111A29"/>
    <w:rsid w:val="001142AB"/>
    <w:rsid w:val="00114B7E"/>
    <w:rsid w:val="00116B8D"/>
    <w:rsid w:val="00124FD4"/>
    <w:rsid w:val="00130903"/>
    <w:rsid w:val="0014110E"/>
    <w:rsid w:val="00146FFA"/>
    <w:rsid w:val="00153295"/>
    <w:rsid w:val="00156DC0"/>
    <w:rsid w:val="00162279"/>
    <w:rsid w:val="00162403"/>
    <w:rsid w:val="0016276C"/>
    <w:rsid w:val="00174621"/>
    <w:rsid w:val="00177E07"/>
    <w:rsid w:val="001814EC"/>
    <w:rsid w:val="0018165F"/>
    <w:rsid w:val="001859AF"/>
    <w:rsid w:val="00192265"/>
    <w:rsid w:val="00195B36"/>
    <w:rsid w:val="001A390D"/>
    <w:rsid w:val="001B3B59"/>
    <w:rsid w:val="001B5147"/>
    <w:rsid w:val="001B5267"/>
    <w:rsid w:val="001B6386"/>
    <w:rsid w:val="001B7D20"/>
    <w:rsid w:val="001C0276"/>
    <w:rsid w:val="001C69CF"/>
    <w:rsid w:val="001D0F47"/>
    <w:rsid w:val="001D1D17"/>
    <w:rsid w:val="001D4456"/>
    <w:rsid w:val="001E0E34"/>
    <w:rsid w:val="001E17CA"/>
    <w:rsid w:val="001E512F"/>
    <w:rsid w:val="001E5C19"/>
    <w:rsid w:val="001F039D"/>
    <w:rsid w:val="001F679B"/>
    <w:rsid w:val="00200A68"/>
    <w:rsid w:val="00201E8B"/>
    <w:rsid w:val="00210935"/>
    <w:rsid w:val="00211388"/>
    <w:rsid w:val="002302B5"/>
    <w:rsid w:val="00233907"/>
    <w:rsid w:val="00235295"/>
    <w:rsid w:val="00244C8C"/>
    <w:rsid w:val="00245B76"/>
    <w:rsid w:val="002505B2"/>
    <w:rsid w:val="00251713"/>
    <w:rsid w:val="002567D1"/>
    <w:rsid w:val="0025724A"/>
    <w:rsid w:val="00261345"/>
    <w:rsid w:val="00261933"/>
    <w:rsid w:val="00261E82"/>
    <w:rsid w:val="00263C4E"/>
    <w:rsid w:val="00270439"/>
    <w:rsid w:val="00272A0A"/>
    <w:rsid w:val="00275964"/>
    <w:rsid w:val="00276448"/>
    <w:rsid w:val="00276F56"/>
    <w:rsid w:val="00280E27"/>
    <w:rsid w:val="00284E87"/>
    <w:rsid w:val="0028566F"/>
    <w:rsid w:val="00295136"/>
    <w:rsid w:val="002A1608"/>
    <w:rsid w:val="002A310D"/>
    <w:rsid w:val="002A4BE4"/>
    <w:rsid w:val="002A4C64"/>
    <w:rsid w:val="002A6933"/>
    <w:rsid w:val="002A72BA"/>
    <w:rsid w:val="002B3D8D"/>
    <w:rsid w:val="002B44FA"/>
    <w:rsid w:val="002D04AC"/>
    <w:rsid w:val="002D3975"/>
    <w:rsid w:val="002D53AA"/>
    <w:rsid w:val="002D59E3"/>
    <w:rsid w:val="002D658C"/>
    <w:rsid w:val="002E07B7"/>
    <w:rsid w:val="002E3D04"/>
    <w:rsid w:val="002E4C41"/>
    <w:rsid w:val="00302AF7"/>
    <w:rsid w:val="00303C19"/>
    <w:rsid w:val="00307200"/>
    <w:rsid w:val="00313524"/>
    <w:rsid w:val="00321ACA"/>
    <w:rsid w:val="0032306F"/>
    <w:rsid w:val="00325858"/>
    <w:rsid w:val="00327B75"/>
    <w:rsid w:val="00340EE8"/>
    <w:rsid w:val="00345778"/>
    <w:rsid w:val="00347F01"/>
    <w:rsid w:val="00350EEF"/>
    <w:rsid w:val="00351C04"/>
    <w:rsid w:val="00353CC8"/>
    <w:rsid w:val="00356C4A"/>
    <w:rsid w:val="00360BEF"/>
    <w:rsid w:val="00363280"/>
    <w:rsid w:val="00365923"/>
    <w:rsid w:val="00365C26"/>
    <w:rsid w:val="003663F6"/>
    <w:rsid w:val="003664AF"/>
    <w:rsid w:val="00377AAB"/>
    <w:rsid w:val="00393BE3"/>
    <w:rsid w:val="003948F5"/>
    <w:rsid w:val="00395A4B"/>
    <w:rsid w:val="003971EE"/>
    <w:rsid w:val="003A2116"/>
    <w:rsid w:val="003A525F"/>
    <w:rsid w:val="003A63DF"/>
    <w:rsid w:val="003C1622"/>
    <w:rsid w:val="003C233D"/>
    <w:rsid w:val="003E23B6"/>
    <w:rsid w:val="003F10CC"/>
    <w:rsid w:val="003F18A0"/>
    <w:rsid w:val="003F215A"/>
    <w:rsid w:val="003F32C6"/>
    <w:rsid w:val="003F3857"/>
    <w:rsid w:val="0040019C"/>
    <w:rsid w:val="0041193C"/>
    <w:rsid w:val="00413754"/>
    <w:rsid w:val="00421335"/>
    <w:rsid w:val="004271E6"/>
    <w:rsid w:val="0043260B"/>
    <w:rsid w:val="00443143"/>
    <w:rsid w:val="0045205B"/>
    <w:rsid w:val="00463D42"/>
    <w:rsid w:val="00482E6A"/>
    <w:rsid w:val="00492BB0"/>
    <w:rsid w:val="00492BCE"/>
    <w:rsid w:val="004944D1"/>
    <w:rsid w:val="00496247"/>
    <w:rsid w:val="004C7DA1"/>
    <w:rsid w:val="004D1CB8"/>
    <w:rsid w:val="004E1A9A"/>
    <w:rsid w:val="004F0E54"/>
    <w:rsid w:val="004F639D"/>
    <w:rsid w:val="0050028C"/>
    <w:rsid w:val="00504A92"/>
    <w:rsid w:val="00513811"/>
    <w:rsid w:val="005144CC"/>
    <w:rsid w:val="005154C2"/>
    <w:rsid w:val="00515966"/>
    <w:rsid w:val="005168E7"/>
    <w:rsid w:val="00524337"/>
    <w:rsid w:val="00524C38"/>
    <w:rsid w:val="00527BD2"/>
    <w:rsid w:val="00535BC2"/>
    <w:rsid w:val="00543F33"/>
    <w:rsid w:val="00544D9F"/>
    <w:rsid w:val="00545566"/>
    <w:rsid w:val="005459CE"/>
    <w:rsid w:val="00554D0C"/>
    <w:rsid w:val="00556583"/>
    <w:rsid w:val="00560EB7"/>
    <w:rsid w:val="005657F8"/>
    <w:rsid w:val="00570AB7"/>
    <w:rsid w:val="00575937"/>
    <w:rsid w:val="00575984"/>
    <w:rsid w:val="00583698"/>
    <w:rsid w:val="00584FDF"/>
    <w:rsid w:val="005A08CD"/>
    <w:rsid w:val="005A6C89"/>
    <w:rsid w:val="005B4384"/>
    <w:rsid w:val="005B6BA6"/>
    <w:rsid w:val="005C393A"/>
    <w:rsid w:val="005E162B"/>
    <w:rsid w:val="005E2AA0"/>
    <w:rsid w:val="005E3FED"/>
    <w:rsid w:val="005F2503"/>
    <w:rsid w:val="005F335C"/>
    <w:rsid w:val="005F3BA9"/>
    <w:rsid w:val="00601E1C"/>
    <w:rsid w:val="00604641"/>
    <w:rsid w:val="00605B69"/>
    <w:rsid w:val="00607521"/>
    <w:rsid w:val="006120D9"/>
    <w:rsid w:val="00612824"/>
    <w:rsid w:val="00613B26"/>
    <w:rsid w:val="00617755"/>
    <w:rsid w:val="00620369"/>
    <w:rsid w:val="00620512"/>
    <w:rsid w:val="0062184F"/>
    <w:rsid w:val="00625A0A"/>
    <w:rsid w:val="00627417"/>
    <w:rsid w:val="006321EB"/>
    <w:rsid w:val="00641C53"/>
    <w:rsid w:val="00642930"/>
    <w:rsid w:val="00643A0A"/>
    <w:rsid w:val="00650C63"/>
    <w:rsid w:val="006540CE"/>
    <w:rsid w:val="0066094F"/>
    <w:rsid w:val="00665272"/>
    <w:rsid w:val="006671D6"/>
    <w:rsid w:val="006727D6"/>
    <w:rsid w:val="00675271"/>
    <w:rsid w:val="006767DD"/>
    <w:rsid w:val="00677532"/>
    <w:rsid w:val="00680E12"/>
    <w:rsid w:val="006822EB"/>
    <w:rsid w:val="0068259A"/>
    <w:rsid w:val="00684BEF"/>
    <w:rsid w:val="0069243F"/>
    <w:rsid w:val="00693A42"/>
    <w:rsid w:val="006A57E8"/>
    <w:rsid w:val="006A64FD"/>
    <w:rsid w:val="006B4583"/>
    <w:rsid w:val="006B4E74"/>
    <w:rsid w:val="006C543B"/>
    <w:rsid w:val="006C5D87"/>
    <w:rsid w:val="006D2FB5"/>
    <w:rsid w:val="006D78B0"/>
    <w:rsid w:val="007004AA"/>
    <w:rsid w:val="00701151"/>
    <w:rsid w:val="007069ED"/>
    <w:rsid w:val="00710BA4"/>
    <w:rsid w:val="00710FC5"/>
    <w:rsid w:val="00713C94"/>
    <w:rsid w:val="007174D0"/>
    <w:rsid w:val="007208E0"/>
    <w:rsid w:val="00722042"/>
    <w:rsid w:val="00723513"/>
    <w:rsid w:val="0072437F"/>
    <w:rsid w:val="00725E59"/>
    <w:rsid w:val="007304BE"/>
    <w:rsid w:val="00731B26"/>
    <w:rsid w:val="00732006"/>
    <w:rsid w:val="007504BB"/>
    <w:rsid w:val="00750521"/>
    <w:rsid w:val="007507D2"/>
    <w:rsid w:val="007514E7"/>
    <w:rsid w:val="00752CF8"/>
    <w:rsid w:val="007627E7"/>
    <w:rsid w:val="00763DB4"/>
    <w:rsid w:val="0077087F"/>
    <w:rsid w:val="00772793"/>
    <w:rsid w:val="007742E0"/>
    <w:rsid w:val="00781756"/>
    <w:rsid w:val="00783A8F"/>
    <w:rsid w:val="0079164F"/>
    <w:rsid w:val="00793E75"/>
    <w:rsid w:val="007A6CCD"/>
    <w:rsid w:val="007A739F"/>
    <w:rsid w:val="007C08D0"/>
    <w:rsid w:val="007C24D1"/>
    <w:rsid w:val="007C5013"/>
    <w:rsid w:val="007C6FFD"/>
    <w:rsid w:val="007D12AC"/>
    <w:rsid w:val="007D6E5D"/>
    <w:rsid w:val="007D7183"/>
    <w:rsid w:val="007E112D"/>
    <w:rsid w:val="007E5275"/>
    <w:rsid w:val="007E7281"/>
    <w:rsid w:val="007F0708"/>
    <w:rsid w:val="007F20E0"/>
    <w:rsid w:val="007F6DF0"/>
    <w:rsid w:val="00805E98"/>
    <w:rsid w:val="00806BBE"/>
    <w:rsid w:val="00822AFD"/>
    <w:rsid w:val="00830231"/>
    <w:rsid w:val="00830955"/>
    <w:rsid w:val="00832F43"/>
    <w:rsid w:val="00833C76"/>
    <w:rsid w:val="00844C0C"/>
    <w:rsid w:val="00854EFD"/>
    <w:rsid w:val="00863394"/>
    <w:rsid w:val="008736B5"/>
    <w:rsid w:val="008803E6"/>
    <w:rsid w:val="0088149A"/>
    <w:rsid w:val="008819CC"/>
    <w:rsid w:val="00891165"/>
    <w:rsid w:val="0089458B"/>
    <w:rsid w:val="008A6941"/>
    <w:rsid w:val="008B3093"/>
    <w:rsid w:val="008B3D02"/>
    <w:rsid w:val="008C3F79"/>
    <w:rsid w:val="008D2ED3"/>
    <w:rsid w:val="008D32E8"/>
    <w:rsid w:val="008D45BB"/>
    <w:rsid w:val="008E293F"/>
    <w:rsid w:val="008E3885"/>
    <w:rsid w:val="008E6179"/>
    <w:rsid w:val="008F1446"/>
    <w:rsid w:val="008F1AFD"/>
    <w:rsid w:val="008F5064"/>
    <w:rsid w:val="008F7B14"/>
    <w:rsid w:val="00905DA2"/>
    <w:rsid w:val="00906E63"/>
    <w:rsid w:val="0091253E"/>
    <w:rsid w:val="00914B3F"/>
    <w:rsid w:val="009161AA"/>
    <w:rsid w:val="0092457D"/>
    <w:rsid w:val="009259D2"/>
    <w:rsid w:val="00925EC8"/>
    <w:rsid w:val="0093143F"/>
    <w:rsid w:val="0093181D"/>
    <w:rsid w:val="009366E4"/>
    <w:rsid w:val="00946179"/>
    <w:rsid w:val="00947A52"/>
    <w:rsid w:val="00950985"/>
    <w:rsid w:val="00951664"/>
    <w:rsid w:val="00955CE9"/>
    <w:rsid w:val="00960571"/>
    <w:rsid w:val="00961A79"/>
    <w:rsid w:val="0096210B"/>
    <w:rsid w:val="00967C5E"/>
    <w:rsid w:val="00970A7C"/>
    <w:rsid w:val="00976905"/>
    <w:rsid w:val="00976AED"/>
    <w:rsid w:val="00976B08"/>
    <w:rsid w:val="009778FC"/>
    <w:rsid w:val="00983882"/>
    <w:rsid w:val="0098560E"/>
    <w:rsid w:val="00985B49"/>
    <w:rsid w:val="00986001"/>
    <w:rsid w:val="00993187"/>
    <w:rsid w:val="009937A5"/>
    <w:rsid w:val="009B02A9"/>
    <w:rsid w:val="009B2572"/>
    <w:rsid w:val="009B2ADE"/>
    <w:rsid w:val="009B72E1"/>
    <w:rsid w:val="009C02F8"/>
    <w:rsid w:val="009C2964"/>
    <w:rsid w:val="009C60BF"/>
    <w:rsid w:val="009D5AD2"/>
    <w:rsid w:val="009D7E8A"/>
    <w:rsid w:val="009E0430"/>
    <w:rsid w:val="009E25D7"/>
    <w:rsid w:val="009E2AFC"/>
    <w:rsid w:val="009E3ED6"/>
    <w:rsid w:val="009E6C9B"/>
    <w:rsid w:val="009F448A"/>
    <w:rsid w:val="00A03B57"/>
    <w:rsid w:val="00A1104C"/>
    <w:rsid w:val="00A161B3"/>
    <w:rsid w:val="00A20797"/>
    <w:rsid w:val="00A20AE9"/>
    <w:rsid w:val="00A21844"/>
    <w:rsid w:val="00A2186F"/>
    <w:rsid w:val="00A2430F"/>
    <w:rsid w:val="00A266ED"/>
    <w:rsid w:val="00A32A56"/>
    <w:rsid w:val="00A348A8"/>
    <w:rsid w:val="00A520CA"/>
    <w:rsid w:val="00A54A34"/>
    <w:rsid w:val="00A63D04"/>
    <w:rsid w:val="00A66765"/>
    <w:rsid w:val="00A702F3"/>
    <w:rsid w:val="00A71CA2"/>
    <w:rsid w:val="00A734FB"/>
    <w:rsid w:val="00A76B15"/>
    <w:rsid w:val="00A86F17"/>
    <w:rsid w:val="00A94C5B"/>
    <w:rsid w:val="00A94F8F"/>
    <w:rsid w:val="00A9526F"/>
    <w:rsid w:val="00AA2A5C"/>
    <w:rsid w:val="00AA3824"/>
    <w:rsid w:val="00AB01C9"/>
    <w:rsid w:val="00AB41B0"/>
    <w:rsid w:val="00AB4828"/>
    <w:rsid w:val="00AB7FF9"/>
    <w:rsid w:val="00AC066B"/>
    <w:rsid w:val="00AC1590"/>
    <w:rsid w:val="00AC18E4"/>
    <w:rsid w:val="00AC4838"/>
    <w:rsid w:val="00AD1980"/>
    <w:rsid w:val="00AD6931"/>
    <w:rsid w:val="00AE04BD"/>
    <w:rsid w:val="00AE1527"/>
    <w:rsid w:val="00AE4E3C"/>
    <w:rsid w:val="00AE5D24"/>
    <w:rsid w:val="00AF04BF"/>
    <w:rsid w:val="00AF4188"/>
    <w:rsid w:val="00B04C73"/>
    <w:rsid w:val="00B05419"/>
    <w:rsid w:val="00B059E5"/>
    <w:rsid w:val="00B10183"/>
    <w:rsid w:val="00B101C6"/>
    <w:rsid w:val="00B142F9"/>
    <w:rsid w:val="00B240CD"/>
    <w:rsid w:val="00B27899"/>
    <w:rsid w:val="00B31517"/>
    <w:rsid w:val="00B35EE8"/>
    <w:rsid w:val="00B36044"/>
    <w:rsid w:val="00B37946"/>
    <w:rsid w:val="00B431A3"/>
    <w:rsid w:val="00B573FC"/>
    <w:rsid w:val="00B60A9C"/>
    <w:rsid w:val="00B63ACB"/>
    <w:rsid w:val="00B641CB"/>
    <w:rsid w:val="00B8591A"/>
    <w:rsid w:val="00B85CE1"/>
    <w:rsid w:val="00B908CF"/>
    <w:rsid w:val="00B92E49"/>
    <w:rsid w:val="00B96AB4"/>
    <w:rsid w:val="00BA00D1"/>
    <w:rsid w:val="00BA0E3F"/>
    <w:rsid w:val="00BA672E"/>
    <w:rsid w:val="00BB6E23"/>
    <w:rsid w:val="00BB7B30"/>
    <w:rsid w:val="00BC1B38"/>
    <w:rsid w:val="00BC21DC"/>
    <w:rsid w:val="00BC294C"/>
    <w:rsid w:val="00BC2B84"/>
    <w:rsid w:val="00BD0C16"/>
    <w:rsid w:val="00BD1CAB"/>
    <w:rsid w:val="00BD2B81"/>
    <w:rsid w:val="00BE0A7E"/>
    <w:rsid w:val="00BE3B37"/>
    <w:rsid w:val="00BE5D4D"/>
    <w:rsid w:val="00BF15A8"/>
    <w:rsid w:val="00BF261E"/>
    <w:rsid w:val="00C05CA6"/>
    <w:rsid w:val="00C13E3A"/>
    <w:rsid w:val="00C146F9"/>
    <w:rsid w:val="00C2439E"/>
    <w:rsid w:val="00C269F0"/>
    <w:rsid w:val="00C31870"/>
    <w:rsid w:val="00C34AA8"/>
    <w:rsid w:val="00C35442"/>
    <w:rsid w:val="00C3588C"/>
    <w:rsid w:val="00C42BBE"/>
    <w:rsid w:val="00C442FC"/>
    <w:rsid w:val="00C446B1"/>
    <w:rsid w:val="00C44D4E"/>
    <w:rsid w:val="00C460B1"/>
    <w:rsid w:val="00C5106C"/>
    <w:rsid w:val="00C619CE"/>
    <w:rsid w:val="00C665B3"/>
    <w:rsid w:val="00C66792"/>
    <w:rsid w:val="00C77921"/>
    <w:rsid w:val="00C804FF"/>
    <w:rsid w:val="00C86F3F"/>
    <w:rsid w:val="00C87368"/>
    <w:rsid w:val="00CA2F40"/>
    <w:rsid w:val="00CA4A85"/>
    <w:rsid w:val="00CA53F7"/>
    <w:rsid w:val="00CA58DE"/>
    <w:rsid w:val="00CA6184"/>
    <w:rsid w:val="00CA684C"/>
    <w:rsid w:val="00CA74C9"/>
    <w:rsid w:val="00CB12BA"/>
    <w:rsid w:val="00CB21B3"/>
    <w:rsid w:val="00CB486F"/>
    <w:rsid w:val="00CB5B91"/>
    <w:rsid w:val="00CB79C9"/>
    <w:rsid w:val="00CC1474"/>
    <w:rsid w:val="00CC27F1"/>
    <w:rsid w:val="00CD199E"/>
    <w:rsid w:val="00CD4456"/>
    <w:rsid w:val="00CD5772"/>
    <w:rsid w:val="00CD5C37"/>
    <w:rsid w:val="00CD715C"/>
    <w:rsid w:val="00CE0181"/>
    <w:rsid w:val="00CE1490"/>
    <w:rsid w:val="00CE2CCA"/>
    <w:rsid w:val="00CE76CC"/>
    <w:rsid w:val="00CE7B74"/>
    <w:rsid w:val="00D00306"/>
    <w:rsid w:val="00D04AC4"/>
    <w:rsid w:val="00D04FB0"/>
    <w:rsid w:val="00D074A1"/>
    <w:rsid w:val="00D07662"/>
    <w:rsid w:val="00D119D3"/>
    <w:rsid w:val="00D119F9"/>
    <w:rsid w:val="00D12E54"/>
    <w:rsid w:val="00D131AD"/>
    <w:rsid w:val="00D2139B"/>
    <w:rsid w:val="00D259AF"/>
    <w:rsid w:val="00D26345"/>
    <w:rsid w:val="00D32B40"/>
    <w:rsid w:val="00D34788"/>
    <w:rsid w:val="00D516F2"/>
    <w:rsid w:val="00D51BFF"/>
    <w:rsid w:val="00D51F95"/>
    <w:rsid w:val="00D52D68"/>
    <w:rsid w:val="00D546F1"/>
    <w:rsid w:val="00D56D5F"/>
    <w:rsid w:val="00D62020"/>
    <w:rsid w:val="00D7350A"/>
    <w:rsid w:val="00D74D13"/>
    <w:rsid w:val="00D750A4"/>
    <w:rsid w:val="00D75B40"/>
    <w:rsid w:val="00D808E4"/>
    <w:rsid w:val="00D823A9"/>
    <w:rsid w:val="00D90AC8"/>
    <w:rsid w:val="00D969CC"/>
    <w:rsid w:val="00DA48F4"/>
    <w:rsid w:val="00DA6869"/>
    <w:rsid w:val="00DB2DF7"/>
    <w:rsid w:val="00DB53A9"/>
    <w:rsid w:val="00DB5DF7"/>
    <w:rsid w:val="00DC2ED4"/>
    <w:rsid w:val="00DC6743"/>
    <w:rsid w:val="00DD25FA"/>
    <w:rsid w:val="00DD2948"/>
    <w:rsid w:val="00DD6263"/>
    <w:rsid w:val="00DD6F73"/>
    <w:rsid w:val="00DF0AE0"/>
    <w:rsid w:val="00DF34A2"/>
    <w:rsid w:val="00E005E0"/>
    <w:rsid w:val="00E00E82"/>
    <w:rsid w:val="00E044DD"/>
    <w:rsid w:val="00E07875"/>
    <w:rsid w:val="00E17A25"/>
    <w:rsid w:val="00E22A28"/>
    <w:rsid w:val="00E3150A"/>
    <w:rsid w:val="00E35D09"/>
    <w:rsid w:val="00E40A94"/>
    <w:rsid w:val="00E46802"/>
    <w:rsid w:val="00E47B0A"/>
    <w:rsid w:val="00E528FE"/>
    <w:rsid w:val="00E57685"/>
    <w:rsid w:val="00E66F4F"/>
    <w:rsid w:val="00E85F40"/>
    <w:rsid w:val="00E91689"/>
    <w:rsid w:val="00E9497C"/>
    <w:rsid w:val="00EA1BE3"/>
    <w:rsid w:val="00EA4B1F"/>
    <w:rsid w:val="00EA4D74"/>
    <w:rsid w:val="00EA5ACD"/>
    <w:rsid w:val="00EB0153"/>
    <w:rsid w:val="00EB12E8"/>
    <w:rsid w:val="00EB1DA8"/>
    <w:rsid w:val="00EB3E64"/>
    <w:rsid w:val="00EB5418"/>
    <w:rsid w:val="00EB7BD6"/>
    <w:rsid w:val="00EC053B"/>
    <w:rsid w:val="00EC1DB5"/>
    <w:rsid w:val="00EC373F"/>
    <w:rsid w:val="00EC6B6A"/>
    <w:rsid w:val="00ED11AB"/>
    <w:rsid w:val="00ED3D7E"/>
    <w:rsid w:val="00ED7B11"/>
    <w:rsid w:val="00EE25CA"/>
    <w:rsid w:val="00EE3AEA"/>
    <w:rsid w:val="00EE5FBC"/>
    <w:rsid w:val="00F05FEE"/>
    <w:rsid w:val="00F1062D"/>
    <w:rsid w:val="00F319CD"/>
    <w:rsid w:val="00F3493B"/>
    <w:rsid w:val="00F367BD"/>
    <w:rsid w:val="00F37F4F"/>
    <w:rsid w:val="00F473B9"/>
    <w:rsid w:val="00F5058F"/>
    <w:rsid w:val="00F52C91"/>
    <w:rsid w:val="00F63BB4"/>
    <w:rsid w:val="00F64418"/>
    <w:rsid w:val="00F6795B"/>
    <w:rsid w:val="00F71709"/>
    <w:rsid w:val="00F75648"/>
    <w:rsid w:val="00F775F2"/>
    <w:rsid w:val="00F827BD"/>
    <w:rsid w:val="00F91276"/>
    <w:rsid w:val="00F93506"/>
    <w:rsid w:val="00F94934"/>
    <w:rsid w:val="00F95F20"/>
    <w:rsid w:val="00FA73F3"/>
    <w:rsid w:val="00FB0F1D"/>
    <w:rsid w:val="00FB2F16"/>
    <w:rsid w:val="00FB42C9"/>
    <w:rsid w:val="00FB4E1E"/>
    <w:rsid w:val="00FB5A44"/>
    <w:rsid w:val="00FC31D4"/>
    <w:rsid w:val="00FC45B5"/>
    <w:rsid w:val="00FD3847"/>
    <w:rsid w:val="00FE1032"/>
    <w:rsid w:val="00FE514B"/>
    <w:rsid w:val="00FF1FE9"/>
    <w:rsid w:val="00FF2189"/>
    <w:rsid w:val="00FF2A8D"/>
    <w:rsid w:val="00FF5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1905"/>
    <o:shapelayout v:ext="edit">
      <o:idmap v:ext="edit" data="1"/>
    </o:shapelayout>
  </w:shapeDefaults>
  <w:decimalSymbol w:val="."/>
  <w:listSeparator w:val=","/>
  <w15:docId w15:val="{41F424EC-755E-4289-991A-0F9FC981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3F4"/>
  </w:style>
  <w:style w:type="paragraph" w:styleId="Heading1">
    <w:name w:val="heading 1"/>
    <w:basedOn w:val="Normal"/>
    <w:next w:val="Normal"/>
    <w:link w:val="Heading1Char"/>
    <w:qFormat/>
    <w:rsid w:val="00821501"/>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qFormat/>
    <w:locked/>
    <w:rsid w:val="00CB5357"/>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21501"/>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link w:val="Title"/>
    <w:locked/>
    <w:rsid w:val="00821501"/>
    <w:rPr>
      <w:rFonts w:ascii="Cambria" w:hAnsi="Cambria"/>
      <w:color w:val="17365D"/>
      <w:spacing w:val="5"/>
      <w:kern w:val="28"/>
      <w:sz w:val="52"/>
    </w:rPr>
  </w:style>
  <w:style w:type="paragraph" w:customStyle="1" w:styleId="MediumGrid21">
    <w:name w:val="Medium Grid 21"/>
    <w:qFormat/>
    <w:rsid w:val="00821501"/>
  </w:style>
  <w:style w:type="character" w:customStyle="1" w:styleId="Heading1Char">
    <w:name w:val="Heading 1 Char"/>
    <w:link w:val="Heading1"/>
    <w:locked/>
    <w:rsid w:val="00821501"/>
    <w:rPr>
      <w:rFonts w:ascii="Cambria" w:hAnsi="Cambria"/>
      <w:b/>
      <w:color w:val="365F91"/>
      <w:sz w:val="28"/>
    </w:rPr>
  </w:style>
  <w:style w:type="paragraph" w:customStyle="1" w:styleId="ColorfulList-Accent11">
    <w:name w:val="Colorful List - Accent 11"/>
    <w:basedOn w:val="Normal"/>
    <w:qFormat/>
    <w:rsid w:val="0046121F"/>
    <w:pPr>
      <w:ind w:left="720"/>
      <w:contextualSpacing/>
    </w:pPr>
  </w:style>
  <w:style w:type="paragraph" w:customStyle="1" w:styleId="LightShading-Accent21">
    <w:name w:val="Light Shading - Accent 21"/>
    <w:basedOn w:val="Normal"/>
    <w:next w:val="Normal"/>
    <w:link w:val="LightShading-Accent2Char"/>
    <w:qFormat/>
    <w:rsid w:val="006B259B"/>
    <w:pPr>
      <w:pBdr>
        <w:bottom w:val="single" w:sz="4" w:space="4" w:color="4F81BD"/>
      </w:pBdr>
      <w:spacing w:before="200" w:after="280"/>
      <w:ind w:left="936" w:right="936"/>
    </w:pPr>
    <w:rPr>
      <w:rFonts w:eastAsia="Times New Roman"/>
      <w:b/>
      <w:bCs/>
      <w:i/>
      <w:iCs/>
      <w:color w:val="4F81BD"/>
      <w:sz w:val="20"/>
      <w:szCs w:val="20"/>
    </w:rPr>
  </w:style>
  <w:style w:type="character" w:customStyle="1" w:styleId="LightShading-Accent2Char">
    <w:name w:val="Light Shading - Accent 2 Char"/>
    <w:link w:val="LightShading-Accent21"/>
    <w:locked/>
    <w:rsid w:val="006B259B"/>
    <w:rPr>
      <w:b/>
      <w:i/>
      <w:color w:val="4F81BD"/>
    </w:rPr>
  </w:style>
  <w:style w:type="paragraph" w:styleId="BalloonText">
    <w:name w:val="Balloon Text"/>
    <w:basedOn w:val="Normal"/>
    <w:link w:val="BalloonTextChar"/>
    <w:semiHidden/>
    <w:rsid w:val="006E4FF0"/>
    <w:pPr>
      <w:spacing w:after="0" w:line="240" w:lineRule="auto"/>
    </w:pPr>
    <w:rPr>
      <w:rFonts w:ascii="Tahoma" w:eastAsia="Times New Roman" w:hAnsi="Tahoma"/>
      <w:sz w:val="16"/>
      <w:szCs w:val="16"/>
    </w:rPr>
  </w:style>
  <w:style w:type="character" w:customStyle="1" w:styleId="BalloonTextChar">
    <w:name w:val="Balloon Text Char"/>
    <w:link w:val="BalloonText"/>
    <w:semiHidden/>
    <w:locked/>
    <w:rsid w:val="006E4FF0"/>
    <w:rPr>
      <w:rFonts w:ascii="Tahoma" w:hAnsi="Tahoma"/>
      <w:sz w:val="16"/>
    </w:rPr>
  </w:style>
  <w:style w:type="character" w:styleId="Emphasis">
    <w:name w:val="Emphasis"/>
    <w:qFormat/>
    <w:locked/>
    <w:rsid w:val="004B2247"/>
    <w:rPr>
      <w:i/>
    </w:rPr>
  </w:style>
  <w:style w:type="character" w:customStyle="1" w:styleId="Heading2Char">
    <w:name w:val="Heading 2 Char"/>
    <w:link w:val="Heading2"/>
    <w:rsid w:val="00CB5357"/>
    <w:rPr>
      <w:rFonts w:ascii="Cambria" w:eastAsia="Times New Roman" w:hAnsi="Cambria" w:cs="Times New Roman"/>
      <w:b/>
      <w:bCs/>
      <w:i/>
      <w:iCs/>
      <w:sz w:val="28"/>
      <w:szCs w:val="28"/>
    </w:rPr>
  </w:style>
  <w:style w:type="paragraph" w:styleId="Header">
    <w:name w:val="header"/>
    <w:basedOn w:val="Normal"/>
    <w:link w:val="HeaderChar"/>
    <w:rsid w:val="002C00A6"/>
    <w:pPr>
      <w:tabs>
        <w:tab w:val="center" w:pos="4680"/>
        <w:tab w:val="right" w:pos="9360"/>
      </w:tabs>
    </w:pPr>
  </w:style>
  <w:style w:type="character" w:customStyle="1" w:styleId="HeaderChar">
    <w:name w:val="Header Char"/>
    <w:link w:val="Header"/>
    <w:rsid w:val="002C00A6"/>
    <w:rPr>
      <w:sz w:val="22"/>
      <w:szCs w:val="22"/>
    </w:rPr>
  </w:style>
  <w:style w:type="paragraph" w:styleId="Footer">
    <w:name w:val="footer"/>
    <w:basedOn w:val="Normal"/>
    <w:link w:val="FooterChar"/>
    <w:uiPriority w:val="99"/>
    <w:rsid w:val="002C00A6"/>
    <w:pPr>
      <w:tabs>
        <w:tab w:val="center" w:pos="4680"/>
        <w:tab w:val="right" w:pos="9360"/>
      </w:tabs>
    </w:pPr>
  </w:style>
  <w:style w:type="character" w:customStyle="1" w:styleId="FooterChar">
    <w:name w:val="Footer Char"/>
    <w:link w:val="Footer"/>
    <w:uiPriority w:val="99"/>
    <w:rsid w:val="002C00A6"/>
    <w:rPr>
      <w:sz w:val="22"/>
      <w:szCs w:val="22"/>
    </w:rPr>
  </w:style>
  <w:style w:type="paragraph" w:customStyle="1" w:styleId="p1">
    <w:name w:val="p1"/>
    <w:basedOn w:val="Normal"/>
    <w:rsid w:val="00F90561"/>
    <w:pPr>
      <w:shd w:val="clear" w:color="auto" w:fill="FFFFFF"/>
      <w:spacing w:after="0" w:line="240" w:lineRule="auto"/>
    </w:pPr>
    <w:rPr>
      <w:rFonts w:ascii="Helvetica Neue" w:hAnsi="Helvetica Neue"/>
      <w:sz w:val="20"/>
      <w:szCs w:val="20"/>
    </w:rPr>
  </w:style>
  <w:style w:type="character" w:customStyle="1" w:styleId="s1">
    <w:name w:val="s1"/>
    <w:rsid w:val="00F90561"/>
  </w:style>
  <w:style w:type="paragraph" w:styleId="ListParagraph">
    <w:name w:val="List Paragraph"/>
    <w:basedOn w:val="Normal"/>
    <w:uiPriority w:val="72"/>
    <w:qFormat/>
    <w:rsid w:val="00032169"/>
    <w:pPr>
      <w:ind w:left="720"/>
      <w:contextualSpacing/>
    </w:pPr>
  </w:style>
  <w:style w:type="paragraph" w:customStyle="1" w:styleId="Default">
    <w:name w:val="Default"/>
    <w:rsid w:val="006E3938"/>
    <w:pPr>
      <w:autoSpaceDE w:val="0"/>
      <w:autoSpaceDN w:val="0"/>
      <w:adjustRightInd w:val="0"/>
    </w:pPr>
    <w:rPr>
      <w:rFonts w:ascii="Times New Roman" w:eastAsiaTheme="minorEastAsia" w:hAnsi="Times New Roman"/>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C619CE"/>
    <w:rPr>
      <w:color w:val="0563C1" w:themeColor="hyperlink"/>
      <w:u w:val="single"/>
    </w:rPr>
  </w:style>
  <w:style w:type="character" w:customStyle="1" w:styleId="UnresolvedMention1">
    <w:name w:val="Unresolved Mention1"/>
    <w:basedOn w:val="DefaultParagraphFont"/>
    <w:uiPriority w:val="99"/>
    <w:semiHidden/>
    <w:unhideWhenUsed/>
    <w:rsid w:val="00C619C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91763D-3D27-47D2-B1C4-0BF96FF99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8CDEAAC1.dotm</Template>
  <TotalTime>2</TotalTime>
  <Pages>1</Pages>
  <Words>1008</Words>
  <Characters>5234</Characters>
  <Application>Microsoft Office Word</Application>
  <DocSecurity>0</DocSecurity>
  <PresentationFormat>15|.DOCX</PresentationFormat>
  <Lines>145</Lines>
  <Paragraphs>71</Paragraphs>
  <ScaleCrop>false</ScaleCrop>
  <HeadingPairs>
    <vt:vector size="2" baseType="variant">
      <vt:variant>
        <vt:lpstr>Title</vt:lpstr>
      </vt:variant>
      <vt:variant>
        <vt:i4>1</vt:i4>
      </vt:variant>
    </vt:vector>
  </HeadingPairs>
  <TitlesOfParts>
    <vt:vector size="1" baseType="lpstr">
      <vt:lpstr>September 2019 VOG Meeting Minutes.docx</vt:lpstr>
    </vt:vector>
  </TitlesOfParts>
  <Company/>
  <LinksUpToDate>false</LinksUpToDate>
  <CharactersWithSpaces>6258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September 2019 VOG Meeting Minutes.docx</dc:title>
  <dc:creator>Kim Lundgren</dc:creator>
  <cp:lastModifiedBy>Kim Lundgren</cp:lastModifiedBy>
  <cp:revision>7</cp:revision>
  <cp:lastPrinted>2019-07-08T20:29:00Z</cp:lastPrinted>
  <dcterms:created xsi:type="dcterms:W3CDTF">2019-10-09T18:32:00Z</dcterms:created>
  <dcterms:modified xsi:type="dcterms:W3CDTF">2019-10-10T18:23:00Z</dcterms:modified>
</cp:coreProperties>
</file>