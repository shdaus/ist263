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A4CC0" w14:textId="77777777"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14:paraId="1FAF323A" w14:textId="52C0E862" w:rsidR="00D90AC8" w:rsidRDefault="00DA0D86">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December 16</w:t>
      </w:r>
      <w:r w:rsidR="00976B08">
        <w:rPr>
          <w:rFonts w:ascii="Calibri" w:eastAsia="Calibri" w:hAnsi="Calibri"/>
          <w:b/>
          <w:color w:val="2E75B5"/>
          <w:sz w:val="32"/>
          <w:szCs w:val="32"/>
        </w:rPr>
        <w:t>, 2019</w:t>
      </w:r>
    </w:p>
    <w:p w14:paraId="1F2691B2" w14:textId="77777777"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14:paraId="25B01D1A" w14:textId="77777777" w:rsidR="00D90AC8" w:rsidRDefault="00822AFD" w:rsidP="00D12E54">
      <w:pPr>
        <w:pStyle w:val="Heading1"/>
        <w:rPr>
          <w:rFonts w:ascii="Calibri" w:eastAsia="Calibri" w:hAnsi="Calibri"/>
          <w:color w:val="0070C0"/>
        </w:rPr>
      </w:pPr>
      <w:r>
        <w:rPr>
          <w:rFonts w:ascii="Calibri" w:eastAsia="Calibri" w:hAnsi="Calibri"/>
          <w:color w:val="0070C0"/>
        </w:rPr>
        <w:t>Call to Order</w:t>
      </w:r>
      <w:bookmarkStart w:id="0" w:name="_GoBack"/>
      <w:bookmarkEnd w:id="0"/>
    </w:p>
    <w:p w14:paraId="70593433" w14:textId="3E66D128" w:rsidR="00D90AC8" w:rsidRDefault="00B059E5" w:rsidP="00D12E54">
      <w:pPr>
        <w:spacing w:after="0" w:line="240" w:lineRule="auto"/>
      </w:pPr>
      <w:r>
        <w:t xml:space="preserve">President Carson </w:t>
      </w:r>
      <w:r w:rsidR="00822AFD">
        <w:t>cal</w:t>
      </w:r>
      <w:r w:rsidR="0063681C">
        <w:t>led the meeting to order at 7:03</w:t>
      </w:r>
      <w:r w:rsidR="00822AFD">
        <w:t xml:space="preserve"> p.m.</w:t>
      </w:r>
    </w:p>
    <w:p w14:paraId="29348CDA" w14:textId="77777777" w:rsidR="00D90AC8" w:rsidRDefault="00D90AC8" w:rsidP="00D12E54">
      <w:pPr>
        <w:spacing w:after="0" w:line="240" w:lineRule="auto"/>
      </w:pPr>
    </w:p>
    <w:p w14:paraId="600C58A4" w14:textId="77777777"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14:paraId="54B1766D" w14:textId="77777777"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14:paraId="293168D0" w14:textId="77777777" w:rsidR="00BB1EB2" w:rsidRPr="00C804FF" w:rsidRDefault="00BB1EB2" w:rsidP="00BB1EB2">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14:paraId="37190E30" w14:textId="77777777"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14:paraId="76BD89B1" w14:textId="77777777" w:rsidR="00BB1EB2" w:rsidRDefault="00BB1EB2" w:rsidP="00BB1EB2">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14:paraId="7AD56395" w14:textId="77777777" w:rsidR="00BB1EB2" w:rsidRDefault="00BB1EB2" w:rsidP="00BB1EB2">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14:paraId="57421211" w14:textId="77777777" w:rsidR="006878E4" w:rsidRDefault="006878E4" w:rsidP="006878E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14:paraId="1CBBECB8" w14:textId="77777777" w:rsidR="00B059E5" w:rsidRPr="00C804FF" w:rsidRDefault="00B059E5" w:rsidP="00B059E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14:paraId="707520D0" w14:textId="77777777" w:rsidR="00EC6B6A" w:rsidRPr="00EC6B6A" w:rsidRDefault="00EC6B6A" w:rsidP="00EC6B6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14:paraId="5878C0D3" w14:textId="77777777" w:rsidR="00D90AC8" w:rsidRDefault="00822AFD" w:rsidP="00D12E54">
      <w:pPr>
        <w:spacing w:after="0"/>
        <w:rPr>
          <w:b/>
          <w:u w:val="single"/>
        </w:rPr>
      </w:pPr>
      <w:r>
        <w:rPr>
          <w:b/>
          <w:u w:val="single"/>
        </w:rPr>
        <w:t>Also Present</w:t>
      </w:r>
    </w:p>
    <w:p w14:paraId="2B8A42D5" w14:textId="77777777" w:rsidR="00CE2CCA" w:rsidRDefault="00CE2CCA" w:rsidP="00CE2CCA">
      <w:pPr>
        <w:spacing w:after="0"/>
      </w:pPr>
      <w:r>
        <w:t xml:space="preserve">Village Attorney, Bruce </w:t>
      </w:r>
      <w:proofErr w:type="spellStart"/>
      <w:r>
        <w:t>Huvard</w:t>
      </w:r>
      <w:proofErr w:type="spellEnd"/>
    </w:p>
    <w:p w14:paraId="6B00021E" w14:textId="77777777" w:rsidR="00CE2CCA" w:rsidRDefault="00CE2CCA" w:rsidP="00CE2CCA">
      <w:pPr>
        <w:spacing w:after="0" w:line="240" w:lineRule="auto"/>
      </w:pPr>
      <w:r>
        <w:t xml:space="preserve">Police Chief, Dennis </w:t>
      </w:r>
      <w:proofErr w:type="spellStart"/>
      <w:r>
        <w:t>McEnerney</w:t>
      </w:r>
      <w:proofErr w:type="spellEnd"/>
    </w:p>
    <w:p w14:paraId="7A5E185B" w14:textId="77777777" w:rsidR="00395A4B" w:rsidRDefault="00395A4B" w:rsidP="00395A4B">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14:paraId="21A05B3F" w14:textId="77777777" w:rsidR="0063681C" w:rsidRDefault="0063681C" w:rsidP="0063681C">
      <w:pPr>
        <w:spacing w:after="0"/>
        <w:rPr>
          <w:b/>
          <w:u w:val="single"/>
        </w:rPr>
      </w:pPr>
    </w:p>
    <w:p w14:paraId="0435DE5D" w14:textId="54D7B10A" w:rsidR="0063681C" w:rsidRDefault="0063681C" w:rsidP="0063681C">
      <w:pPr>
        <w:spacing w:after="0"/>
        <w:rPr>
          <w:b/>
          <w:u w:val="single"/>
        </w:rPr>
      </w:pPr>
      <w:r>
        <w:rPr>
          <w:b/>
          <w:u w:val="single"/>
        </w:rPr>
        <w:t>Absent</w:t>
      </w:r>
    </w:p>
    <w:p w14:paraId="4B17765C" w14:textId="7C94CA7A" w:rsidR="00781756" w:rsidRDefault="0063681C" w:rsidP="00E9497C">
      <w:pPr>
        <w:spacing w:after="0" w:line="240" w:lineRule="auto"/>
      </w:pPr>
      <w:r>
        <w:t>Village Clerk, Kim Lundgren</w:t>
      </w:r>
    </w:p>
    <w:p w14:paraId="71AFB3E2" w14:textId="7328A161" w:rsidR="0063681C" w:rsidRDefault="0063681C" w:rsidP="00E9497C">
      <w:pPr>
        <w:spacing w:after="0" w:line="240" w:lineRule="auto"/>
      </w:pPr>
      <w:r>
        <w:t>Village Administrator, Michelle Shapiro</w:t>
      </w:r>
    </w:p>
    <w:p w14:paraId="0972B796" w14:textId="77777777" w:rsidR="0063681C" w:rsidRPr="00D131AD" w:rsidRDefault="0063681C" w:rsidP="00E9497C">
      <w:pPr>
        <w:spacing w:after="0" w:line="240" w:lineRule="auto"/>
        <w:rPr>
          <w:b/>
          <w:u w:val="single"/>
        </w:rPr>
      </w:pPr>
    </w:p>
    <w:p w14:paraId="5E247220" w14:textId="77777777"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14:paraId="373B1323" w14:textId="77777777" w:rsidR="005B6BA6" w:rsidRDefault="005B6BA6" w:rsidP="00E9497C">
      <w:pPr>
        <w:spacing w:after="0" w:line="240" w:lineRule="auto"/>
      </w:pPr>
    </w:p>
    <w:p w14:paraId="7059F390" w14:textId="678F18EC" w:rsid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63681C">
        <w:rPr>
          <w:rFonts w:eastAsia="Times New Roman"/>
        </w:rPr>
        <w:t xml:space="preserve">Der </w:t>
      </w:r>
      <w:proofErr w:type="spellStart"/>
      <w:r w:rsidR="0063681C">
        <w:rPr>
          <w:rFonts w:eastAsia="Times New Roman"/>
        </w:rPr>
        <w:t>Avedisian</w:t>
      </w:r>
      <w:proofErr w:type="spellEnd"/>
      <w:r w:rsidR="00CE2CCA">
        <w:rPr>
          <w:rFonts w:eastAsia="Times New Roman"/>
        </w:rPr>
        <w:t xml:space="preserve"> </w:t>
      </w:r>
      <w:r w:rsidR="00270439">
        <w:rPr>
          <w:rFonts w:eastAsia="Times New Roman"/>
        </w:rPr>
        <w:t xml:space="preserve">moved to approve the </w:t>
      </w:r>
      <w:r w:rsidR="0063681C">
        <w:rPr>
          <w:rFonts w:eastAsia="Times New Roman"/>
        </w:rPr>
        <w:t>November 11</w:t>
      </w:r>
      <w:r w:rsidR="00BB1EB2">
        <w:rPr>
          <w:rFonts w:eastAsia="Times New Roman"/>
        </w:rPr>
        <w:t xml:space="preserve"> </w:t>
      </w:r>
      <w:r w:rsidR="000D3CBE">
        <w:rPr>
          <w:rFonts w:eastAsia="Times New Roman"/>
        </w:rPr>
        <w:t xml:space="preserve">minutes. </w:t>
      </w:r>
      <w:r w:rsidR="00CB5B91">
        <w:rPr>
          <w:rFonts w:eastAsia="Times New Roman"/>
        </w:rPr>
        <w:t xml:space="preserve"> </w:t>
      </w:r>
      <w:r w:rsidR="000D3CBE">
        <w:rPr>
          <w:rFonts w:eastAsia="Times New Roman"/>
        </w:rPr>
        <w:t xml:space="preserve">Trustee </w:t>
      </w:r>
      <w:proofErr w:type="spellStart"/>
      <w:r w:rsidR="0063681C">
        <w:rPr>
          <w:rFonts w:eastAsia="Times New Roman"/>
        </w:rPr>
        <w:t>Kalogerakos</w:t>
      </w:r>
      <w:proofErr w:type="spellEnd"/>
      <w:r w:rsidR="00B059E5">
        <w:rPr>
          <w:rFonts w:eastAsia="Times New Roman"/>
        </w:rPr>
        <w:t xml:space="preserve"> </w:t>
      </w:r>
      <w:r w:rsidRPr="00DA6869">
        <w:rPr>
          <w:rFonts w:eastAsia="Times New Roman"/>
        </w:rPr>
        <w:t xml:space="preserve">seconded the motion.  The motion passed unanimously. </w:t>
      </w:r>
    </w:p>
    <w:p w14:paraId="45E1D0F3" w14:textId="77777777" w:rsidR="007D12AC" w:rsidRDefault="007D12AC" w:rsidP="00D12E54">
      <w:pPr>
        <w:spacing w:after="0" w:line="240" w:lineRule="auto"/>
      </w:pPr>
    </w:p>
    <w:p w14:paraId="0319DB04" w14:textId="77777777" w:rsidR="007D12AC" w:rsidRDefault="007D12AC" w:rsidP="007D12AC">
      <w:pPr>
        <w:spacing w:after="0" w:line="240" w:lineRule="auto"/>
        <w:rPr>
          <w:b/>
          <w:color w:val="0070C0"/>
          <w:sz w:val="28"/>
          <w:szCs w:val="28"/>
        </w:rPr>
      </w:pPr>
      <w:r>
        <w:rPr>
          <w:b/>
          <w:color w:val="0070C0"/>
          <w:sz w:val="28"/>
          <w:szCs w:val="28"/>
        </w:rPr>
        <w:t>Public Commentary and Guests</w:t>
      </w:r>
    </w:p>
    <w:p w14:paraId="11F3C8AD" w14:textId="77777777" w:rsidR="007D12AC" w:rsidRDefault="007D12AC" w:rsidP="007D12AC">
      <w:pPr>
        <w:spacing w:after="0" w:line="240" w:lineRule="auto"/>
      </w:pPr>
    </w:p>
    <w:p w14:paraId="3781D967" w14:textId="2768CEC7" w:rsidR="00985026" w:rsidRDefault="0063681C" w:rsidP="0063681C">
      <w:pPr>
        <w:spacing w:after="0" w:line="240" w:lineRule="auto"/>
      </w:pPr>
      <w:r>
        <w:t xml:space="preserve">There were no guests present.  </w:t>
      </w:r>
    </w:p>
    <w:p w14:paraId="33D0EEF4" w14:textId="62ECF50D" w:rsidR="00EA3EE6" w:rsidRDefault="00EA3EE6" w:rsidP="00F367BD">
      <w:pPr>
        <w:spacing w:after="0" w:line="240" w:lineRule="auto"/>
        <w:rPr>
          <w:b/>
          <w:color w:val="0070C0"/>
          <w:sz w:val="28"/>
          <w:szCs w:val="28"/>
        </w:rPr>
      </w:pPr>
      <w:r>
        <w:t xml:space="preserve">  </w:t>
      </w:r>
    </w:p>
    <w:p w14:paraId="54C26B6F" w14:textId="77777777" w:rsidR="00D90AC8" w:rsidRDefault="00822AFD" w:rsidP="00F367BD">
      <w:pPr>
        <w:spacing w:after="0" w:line="240" w:lineRule="auto"/>
        <w:rPr>
          <w:b/>
          <w:color w:val="0070C0"/>
          <w:sz w:val="28"/>
          <w:szCs w:val="28"/>
        </w:rPr>
      </w:pPr>
      <w:r>
        <w:rPr>
          <w:b/>
          <w:color w:val="0070C0"/>
          <w:sz w:val="28"/>
          <w:szCs w:val="28"/>
        </w:rPr>
        <w:t xml:space="preserve">Police Report </w:t>
      </w:r>
    </w:p>
    <w:p w14:paraId="41A064C1" w14:textId="77777777" w:rsidR="00D90AC8" w:rsidRDefault="00D90AC8" w:rsidP="00F367BD">
      <w:pPr>
        <w:spacing w:after="0" w:line="240" w:lineRule="auto"/>
      </w:pPr>
    </w:p>
    <w:p w14:paraId="375018FE" w14:textId="77777777" w:rsidR="00EB4488" w:rsidRDefault="00854EFD" w:rsidP="006878E4">
      <w:pPr>
        <w:spacing w:after="0" w:line="240" w:lineRule="auto"/>
      </w:pPr>
      <w:r w:rsidRPr="00854EFD">
        <w:t xml:space="preserve">Chief </w:t>
      </w:r>
      <w:proofErr w:type="spellStart"/>
      <w:r w:rsidRPr="00854EFD">
        <w:t>McEnerney</w:t>
      </w:r>
      <w:proofErr w:type="spellEnd"/>
      <w:r w:rsidRPr="00854EFD">
        <w:t xml:space="preserve"> </w:t>
      </w:r>
      <w:r w:rsidR="00B059E5">
        <w:t xml:space="preserve">distributed his report prior to the meeting.  </w:t>
      </w:r>
      <w:r w:rsidR="00985026">
        <w:t xml:space="preserve">He </w:t>
      </w:r>
      <w:r w:rsidR="0063681C">
        <w:t xml:space="preserve">thanked Trustee </w:t>
      </w:r>
      <w:proofErr w:type="spellStart"/>
      <w:r w:rsidR="0063681C">
        <w:t>Annotti</w:t>
      </w:r>
      <w:proofErr w:type="spellEnd"/>
      <w:r w:rsidR="0063681C">
        <w:t xml:space="preserve"> for helping with a snapped tree at 37 Park Lane.  The problem was resolved within an hour.  </w:t>
      </w:r>
    </w:p>
    <w:p w14:paraId="03F5380E" w14:textId="77777777" w:rsidR="00EB4488" w:rsidRDefault="00EB4488" w:rsidP="006878E4">
      <w:pPr>
        <w:spacing w:after="0" w:line="240" w:lineRule="auto"/>
      </w:pPr>
    </w:p>
    <w:p w14:paraId="41461B60" w14:textId="16DBA929" w:rsidR="002D3975" w:rsidRDefault="0063681C" w:rsidP="006878E4">
      <w:pPr>
        <w:spacing w:after="0" w:line="240" w:lineRule="auto"/>
      </w:pPr>
      <w:r>
        <w:t xml:space="preserve">Golf Road is now open.  There were multiple accidents during the construction.  </w:t>
      </w:r>
    </w:p>
    <w:p w14:paraId="4C5037F1" w14:textId="77777777" w:rsidR="0063681C" w:rsidRDefault="0063681C" w:rsidP="0063681C"/>
    <w:p w14:paraId="7174205D" w14:textId="77777777" w:rsidR="00EB4488" w:rsidRDefault="00EB4488" w:rsidP="0063681C"/>
    <w:p w14:paraId="0F0A813B" w14:textId="77777777" w:rsidR="00EB4488" w:rsidRDefault="00EB4488" w:rsidP="0063681C">
      <w:pPr>
        <w:rPr>
          <w:b/>
          <w:color w:val="0070C0"/>
          <w:sz w:val="28"/>
          <w:szCs w:val="28"/>
        </w:rPr>
      </w:pPr>
    </w:p>
    <w:p w14:paraId="10259538" w14:textId="77777777" w:rsidR="0063681C" w:rsidRDefault="0063681C" w:rsidP="0063681C">
      <w:pPr>
        <w:rPr>
          <w:b/>
          <w:color w:val="0070C0"/>
          <w:sz w:val="28"/>
          <w:szCs w:val="28"/>
        </w:rPr>
      </w:pPr>
      <w:r>
        <w:rPr>
          <w:b/>
          <w:color w:val="0070C0"/>
          <w:sz w:val="28"/>
          <w:szCs w:val="28"/>
        </w:rPr>
        <w:t>Legislative Matters</w:t>
      </w:r>
    </w:p>
    <w:p w14:paraId="386477FC" w14:textId="168FDD67" w:rsidR="006D6BE4" w:rsidRPr="006D6BE4" w:rsidRDefault="006D6BE4" w:rsidP="006878E4">
      <w:pPr>
        <w:spacing w:after="0" w:line="240" w:lineRule="auto"/>
      </w:pPr>
      <w:r>
        <w:t xml:space="preserve">President Carson announced that a proposal had been received from First American Bank, Elk Grove Village, Illinois, for the purchase of $1,300,000 General Obligation Refunding Bonds, Series 2019A, to be issued by the Village pursuant to its home rule powers for the purpose of paying the costs of refunding certain outstanding general obligation bonds of the Village, and that the President and Board of Trustees would consider the adoption of an ordinance providing for the issue of said bonds, the levy of a direct annual tax sufficient to pay the principal and interest thereon.  The President also summarized the pertinent terms of said proposal and said bonds, including the length of maturity, rates of interest, purchase price and tax levy for said bonds.  </w:t>
      </w:r>
    </w:p>
    <w:p w14:paraId="733668A1" w14:textId="77777777" w:rsidR="00B67F1A" w:rsidRDefault="00B67F1A" w:rsidP="006878E4">
      <w:pPr>
        <w:spacing w:after="0" w:line="240" w:lineRule="auto"/>
      </w:pPr>
    </w:p>
    <w:p w14:paraId="6143A37A" w14:textId="05340670" w:rsidR="00B67F1A" w:rsidRDefault="00B67F1A" w:rsidP="00B67F1A">
      <w:pPr>
        <w:spacing w:after="0" w:line="240" w:lineRule="auto"/>
      </w:pPr>
      <w:r>
        <w:t xml:space="preserve">Trustee Farr moved to approve the Bond Ordinance in the amount of $1.3 Million dollars with First American Bank and use the proceeds to pay off existing bonds that are currently with Bank of New York.  Trustee Der </w:t>
      </w:r>
      <w:proofErr w:type="spellStart"/>
      <w:r>
        <w:t>Avedisian</w:t>
      </w:r>
      <w:proofErr w:type="spellEnd"/>
      <w:r>
        <w:t xml:space="preserve"> seconded the motion.  </w:t>
      </w:r>
    </w:p>
    <w:p w14:paraId="7AE36FDC" w14:textId="77777777" w:rsidR="00B67F1A" w:rsidRDefault="00B67F1A" w:rsidP="00B67F1A">
      <w:pPr>
        <w:spacing w:after="0" w:line="240" w:lineRule="auto"/>
      </w:pPr>
    </w:p>
    <w:p w14:paraId="02474462" w14:textId="77777777" w:rsidR="00B67F1A" w:rsidRDefault="00B67F1A" w:rsidP="00B67F1A">
      <w:pPr>
        <w:spacing w:after="0" w:line="240" w:lineRule="auto"/>
      </w:pPr>
      <w:r>
        <w:t>The motion was approved by roll call vote as follows:</w:t>
      </w:r>
    </w:p>
    <w:p w14:paraId="03172804" w14:textId="77777777" w:rsidR="00B67F1A" w:rsidRDefault="00B67F1A" w:rsidP="00B67F1A">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2A66CEB7" w14:textId="77777777" w:rsidR="00B67F1A" w:rsidRDefault="00B67F1A" w:rsidP="00B67F1A">
      <w:pPr>
        <w:spacing w:after="0" w:line="240" w:lineRule="auto"/>
      </w:pPr>
      <w:r>
        <w:t>Nays: (0)</w:t>
      </w:r>
    </w:p>
    <w:p w14:paraId="399514DB" w14:textId="37E7BD1F" w:rsidR="006878E4" w:rsidRDefault="00B67F1A" w:rsidP="00B67F1A">
      <w:r>
        <w:t>Absent:  (0)</w:t>
      </w:r>
    </w:p>
    <w:p w14:paraId="122FAECB" w14:textId="136FE53C" w:rsidR="00B67F1A" w:rsidRDefault="00B67F1A" w:rsidP="00B67F1A">
      <w:r>
        <w:t xml:space="preserve">Attorney </w:t>
      </w:r>
      <w:proofErr w:type="spellStart"/>
      <w:r>
        <w:t>Huvard</w:t>
      </w:r>
      <w:proofErr w:type="spellEnd"/>
      <w:r>
        <w:t xml:space="preserve"> </w:t>
      </w:r>
      <w:r w:rsidR="0074608D">
        <w:t xml:space="preserve">introduced the Ordinance Abating the 2019 Tax Levy for $390,000 General Obligation bonds Series 2016.  These bonds were issued to pay for the plumbing connection to the Village of Glenview’s water system.  </w:t>
      </w:r>
    </w:p>
    <w:p w14:paraId="05E7B8DD" w14:textId="46B9F4A1" w:rsidR="0074608D" w:rsidRDefault="0074608D" w:rsidP="00B67F1A">
      <w:r>
        <w:t xml:space="preserve">Trustee Der </w:t>
      </w:r>
      <w:proofErr w:type="spellStart"/>
      <w:r>
        <w:t>Avedisian</w:t>
      </w:r>
      <w:proofErr w:type="spellEnd"/>
      <w:r>
        <w:t xml:space="preserve"> moved to accept the 2019 Tax Levy for $390,000 General Obligation bonds Series 2016.  Trustee </w:t>
      </w:r>
      <w:proofErr w:type="spellStart"/>
      <w:r>
        <w:t>Annotti</w:t>
      </w:r>
      <w:proofErr w:type="spellEnd"/>
      <w:r>
        <w:t xml:space="preserve"> seconded the motion.  </w:t>
      </w:r>
    </w:p>
    <w:p w14:paraId="4E4F825F" w14:textId="77777777" w:rsidR="0074608D" w:rsidRDefault="0074608D" w:rsidP="0074608D">
      <w:pPr>
        <w:spacing w:after="0" w:line="240" w:lineRule="auto"/>
      </w:pPr>
      <w:r>
        <w:t>The motion was approved by roll call vote as follows:</w:t>
      </w:r>
    </w:p>
    <w:p w14:paraId="5B4942DD" w14:textId="77777777" w:rsidR="0074608D" w:rsidRDefault="0074608D" w:rsidP="0074608D">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2496F5A6" w14:textId="77777777" w:rsidR="0074608D" w:rsidRDefault="0074608D" w:rsidP="0074608D">
      <w:pPr>
        <w:spacing w:after="0" w:line="240" w:lineRule="auto"/>
      </w:pPr>
      <w:r>
        <w:t>Nays: (0)</w:t>
      </w:r>
    </w:p>
    <w:p w14:paraId="6B0806AC" w14:textId="66EAA96A" w:rsidR="0074608D" w:rsidRDefault="0074608D" w:rsidP="00B67F1A">
      <w:r>
        <w:t>Absent:  (0)</w:t>
      </w:r>
    </w:p>
    <w:p w14:paraId="605018A5" w14:textId="22B0FFD0" w:rsidR="0074608D" w:rsidRDefault="0074608D" w:rsidP="00B67F1A">
      <w:r>
        <w:t xml:space="preserve">Trustee Farr introduced the Tax Levy </w:t>
      </w:r>
      <w:r w:rsidR="007D59C3">
        <w:t>for the debt serv</w:t>
      </w:r>
      <w:r w:rsidR="00146D45">
        <w:t xml:space="preserve">ice fund and the corporate fund.  Trustee Farr made a motion to pass an ordinance levying the 2019 tax levy in the corporate fund in the amount of $550,000 and the debt service fund in the amount of $226,318 for a grand total levy of $776,318.  Trustee Der </w:t>
      </w:r>
      <w:proofErr w:type="spellStart"/>
      <w:r w:rsidR="00146D45">
        <w:t>Avedisian</w:t>
      </w:r>
      <w:proofErr w:type="spellEnd"/>
      <w:r w:rsidR="00146D45">
        <w:t xml:space="preserve"> seconded the motion.  </w:t>
      </w:r>
    </w:p>
    <w:p w14:paraId="42759B68" w14:textId="77777777" w:rsidR="00146D45" w:rsidRDefault="00146D45" w:rsidP="00146D45">
      <w:pPr>
        <w:spacing w:after="0" w:line="240" w:lineRule="auto"/>
      </w:pPr>
      <w:r>
        <w:t>The motion was approved by roll call vote as follows:</w:t>
      </w:r>
    </w:p>
    <w:p w14:paraId="34D7C66A" w14:textId="77777777" w:rsidR="00146D45" w:rsidRDefault="00146D45" w:rsidP="00146D45">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54E39DFC" w14:textId="77777777" w:rsidR="00146D45" w:rsidRDefault="00146D45" w:rsidP="00146D45">
      <w:pPr>
        <w:spacing w:after="0" w:line="240" w:lineRule="auto"/>
      </w:pPr>
      <w:r>
        <w:t>Nays: (0)</w:t>
      </w:r>
    </w:p>
    <w:p w14:paraId="3B309F58" w14:textId="77777777" w:rsidR="00146D45" w:rsidRDefault="00146D45" w:rsidP="00146D45">
      <w:r>
        <w:t>Absent:  (0)</w:t>
      </w:r>
    </w:p>
    <w:p w14:paraId="3DC02345" w14:textId="75E562BC" w:rsidR="006878E4" w:rsidRDefault="00985026" w:rsidP="002D3975">
      <w:pPr>
        <w:rPr>
          <w:b/>
          <w:color w:val="0070C0"/>
          <w:sz w:val="28"/>
          <w:szCs w:val="28"/>
        </w:rPr>
      </w:pPr>
      <w:r>
        <w:rPr>
          <w:b/>
          <w:color w:val="0070C0"/>
          <w:sz w:val="28"/>
          <w:szCs w:val="28"/>
        </w:rPr>
        <w:t>E</w:t>
      </w:r>
      <w:r w:rsidR="00F95F20">
        <w:rPr>
          <w:b/>
          <w:color w:val="0070C0"/>
          <w:sz w:val="28"/>
          <w:szCs w:val="28"/>
        </w:rPr>
        <w:t>ngineer’s Report</w:t>
      </w:r>
    </w:p>
    <w:p w14:paraId="0858A572" w14:textId="64CDBCFE" w:rsidR="004271E6" w:rsidRPr="006878E4" w:rsidRDefault="004271E6" w:rsidP="00B67F1A">
      <w:r>
        <w:t>Brian</w:t>
      </w:r>
      <w:r w:rsidR="00B431A3">
        <w:t xml:space="preserve"> </w:t>
      </w:r>
      <w:proofErr w:type="spellStart"/>
      <w:r w:rsidR="001C23E5">
        <w:t>Wesolowski</w:t>
      </w:r>
      <w:proofErr w:type="spellEnd"/>
      <w:r w:rsidR="001C23E5">
        <w:t xml:space="preserve"> said</w:t>
      </w:r>
      <w:r w:rsidR="00B67F1A">
        <w:t xml:space="preserve"> a permit application was received by MCI Fiber to install a line along Overlook and down Briar.  This will create additional construction in the Village in the Spring.  </w:t>
      </w:r>
    </w:p>
    <w:p w14:paraId="4BCFBC96" w14:textId="77777777" w:rsidR="00D90AC8" w:rsidRDefault="00822AFD" w:rsidP="00970A7C">
      <w:pPr>
        <w:rPr>
          <w:b/>
          <w:color w:val="0070C0"/>
          <w:sz w:val="28"/>
          <w:szCs w:val="28"/>
        </w:rPr>
      </w:pPr>
      <w:r>
        <w:rPr>
          <w:b/>
          <w:color w:val="0070C0"/>
          <w:sz w:val="28"/>
          <w:szCs w:val="28"/>
        </w:rPr>
        <w:lastRenderedPageBreak/>
        <w:t>Legislative Matters</w:t>
      </w:r>
    </w:p>
    <w:p w14:paraId="4D778EBB" w14:textId="192CB37F" w:rsidR="00146D45" w:rsidRDefault="00146D45" w:rsidP="00970A7C">
      <w:pPr>
        <w:spacing w:after="100" w:line="240" w:lineRule="auto"/>
      </w:pPr>
      <w:r>
        <w:t xml:space="preserve">Attorney </w:t>
      </w:r>
      <w:proofErr w:type="spellStart"/>
      <w:r>
        <w:t>Huvard</w:t>
      </w:r>
      <w:proofErr w:type="spellEnd"/>
      <w:r>
        <w:t xml:space="preserve"> said Glenview would allow </w:t>
      </w:r>
      <w:r w:rsidR="001C23E5">
        <w:t xml:space="preserve">the </w:t>
      </w:r>
      <w:r>
        <w:t xml:space="preserve">two homes </w:t>
      </w:r>
      <w:r w:rsidR="001C23E5">
        <w:t>at 50 Overlook and 2 Orchard</w:t>
      </w:r>
      <w:r>
        <w:t xml:space="preserve"> to connect to their </w:t>
      </w:r>
      <w:r w:rsidR="001C23E5">
        <w:t xml:space="preserve">sanitary sewer system, subject to some proposed revisions to </w:t>
      </w:r>
      <w:r>
        <w:t xml:space="preserve">the Intergovernmental Agreement.  </w:t>
      </w:r>
      <w:r w:rsidR="001120D6">
        <w:t xml:space="preserve"> </w:t>
      </w:r>
      <w:r>
        <w:t xml:space="preserve">Attorney </w:t>
      </w:r>
      <w:proofErr w:type="spellStart"/>
      <w:r>
        <w:t>Huvard</w:t>
      </w:r>
      <w:proofErr w:type="spellEnd"/>
      <w:r>
        <w:t xml:space="preserve"> is working on edits and will provide an update at the next meeting.  </w:t>
      </w:r>
    </w:p>
    <w:p w14:paraId="778C51E5" w14:textId="7EAB801C" w:rsidR="00524A16" w:rsidRPr="00524A16" w:rsidRDefault="001120D6" w:rsidP="00970A7C">
      <w:pPr>
        <w:spacing w:after="100" w:line="240" w:lineRule="auto"/>
        <w:rPr>
          <w:color w:val="0070C0"/>
          <w:sz w:val="28"/>
          <w:szCs w:val="28"/>
        </w:rPr>
      </w:pPr>
      <w:r>
        <w:t xml:space="preserve"> </w:t>
      </w:r>
    </w:p>
    <w:p w14:paraId="5F2DB8F4" w14:textId="77777777" w:rsidR="00504A92" w:rsidRDefault="00040F80" w:rsidP="00970A7C">
      <w:pPr>
        <w:spacing w:after="100" w:line="240" w:lineRule="auto"/>
        <w:rPr>
          <w:b/>
          <w:color w:val="0070C0"/>
          <w:sz w:val="28"/>
          <w:szCs w:val="28"/>
        </w:rPr>
      </w:pPr>
      <w:r>
        <w:rPr>
          <w:b/>
          <w:color w:val="0070C0"/>
          <w:sz w:val="28"/>
          <w:szCs w:val="28"/>
        </w:rPr>
        <w:t>R</w:t>
      </w:r>
      <w:r w:rsidR="00822AFD">
        <w:rPr>
          <w:b/>
          <w:color w:val="0070C0"/>
          <w:sz w:val="28"/>
          <w:szCs w:val="28"/>
        </w:rPr>
        <w:t>eports</w:t>
      </w:r>
    </w:p>
    <w:p w14:paraId="7AEF58CB" w14:textId="063B3776" w:rsidR="00346CF4" w:rsidRPr="00346CF4" w:rsidRDefault="00822AFD" w:rsidP="00346CF4">
      <w:pPr>
        <w:rPr>
          <w:b/>
          <w:i/>
          <w:u w:val="single"/>
        </w:rPr>
      </w:pPr>
      <w:r>
        <w:rPr>
          <w:b/>
          <w:i/>
          <w:u w:val="single"/>
        </w:rPr>
        <w:t>Approval of Bills</w:t>
      </w:r>
    </w:p>
    <w:p w14:paraId="15D6F6FF" w14:textId="517B676A" w:rsidR="0009225A" w:rsidRDefault="0009225A" w:rsidP="00970A7C">
      <w:pPr>
        <w:spacing w:after="0" w:line="240" w:lineRule="auto"/>
      </w:pPr>
      <w:r>
        <w:t xml:space="preserve">Trustee </w:t>
      </w:r>
      <w:r w:rsidR="00346CF4">
        <w:t xml:space="preserve">Farr </w:t>
      </w:r>
      <w:r w:rsidR="00074EF8">
        <w:t>m</w:t>
      </w:r>
      <w:r>
        <w:t>oved to approve the monthly transaction report as prepared by Village Administrator Michelle Shapiro</w:t>
      </w:r>
      <w:r w:rsidR="00346CF4">
        <w:t xml:space="preserve"> including an additional payment to Sweets in the amount of $1,800</w:t>
      </w:r>
      <w:r>
        <w:t xml:space="preserve">.  Trustee </w:t>
      </w:r>
      <w:r w:rsidR="00346CF4">
        <w:t xml:space="preserve">Der </w:t>
      </w:r>
      <w:proofErr w:type="spellStart"/>
      <w:r w:rsidR="00346CF4">
        <w:t>Avedisian</w:t>
      </w:r>
      <w:proofErr w:type="spellEnd"/>
      <w:r w:rsidR="00B8591A">
        <w:t xml:space="preserve"> </w:t>
      </w:r>
      <w:r>
        <w:t xml:space="preserve">seconded the motion.  </w:t>
      </w:r>
    </w:p>
    <w:p w14:paraId="72CE4F9A" w14:textId="77777777" w:rsidR="00B05419" w:rsidRDefault="00B05419" w:rsidP="00970A7C">
      <w:pPr>
        <w:spacing w:after="0" w:line="240" w:lineRule="auto"/>
      </w:pPr>
    </w:p>
    <w:p w14:paraId="6FD0C546" w14:textId="77777777" w:rsidR="0079164F" w:rsidRDefault="0079164F" w:rsidP="00970A7C">
      <w:pPr>
        <w:spacing w:after="0" w:line="240" w:lineRule="auto"/>
      </w:pPr>
      <w:r>
        <w:t>The motion was approved by roll call vote as follows:</w:t>
      </w:r>
    </w:p>
    <w:p w14:paraId="372CF1DC" w14:textId="2D70B62D" w:rsidR="0079164F" w:rsidRDefault="0079164F" w:rsidP="00970A7C">
      <w:pPr>
        <w:spacing w:after="0" w:line="240" w:lineRule="auto"/>
      </w:pPr>
      <w:r>
        <w:t xml:space="preserve">Ayes:  </w:t>
      </w:r>
      <w:r w:rsidR="001120D6">
        <w:t xml:space="preserve">Joe </w:t>
      </w:r>
      <w:proofErr w:type="spellStart"/>
      <w:r w:rsidR="001120D6">
        <w:t>Annotti</w:t>
      </w:r>
      <w:proofErr w:type="spellEnd"/>
      <w:r w:rsidR="00074EF8">
        <w:t xml:space="preserve">, </w:t>
      </w:r>
      <w:r w:rsidR="004013B2">
        <w:t xml:space="preserve">Bob Der </w:t>
      </w:r>
      <w:proofErr w:type="spellStart"/>
      <w:r w:rsidR="004013B2">
        <w:t>Avedisian</w:t>
      </w:r>
      <w:proofErr w:type="spellEnd"/>
      <w:r w:rsidR="004013B2">
        <w:t xml:space="preserve">, </w:t>
      </w:r>
      <w:r w:rsidR="001120D6">
        <w:t xml:space="preserve">Jim Dominik, Rob Farr, </w:t>
      </w:r>
      <w:r w:rsidR="004013B2">
        <w:t xml:space="preserve">Tony </w:t>
      </w:r>
      <w:proofErr w:type="spellStart"/>
      <w:r w:rsidR="004013B2">
        <w:t>Kalogerakos</w:t>
      </w:r>
      <w:proofErr w:type="spellEnd"/>
      <w:r w:rsidR="007627E7">
        <w:t>, Julie Tillman</w:t>
      </w:r>
      <w:r>
        <w:t xml:space="preserve"> (</w:t>
      </w:r>
      <w:r w:rsidR="001120D6">
        <w:t>6</w:t>
      </w:r>
      <w:r>
        <w:t>)</w:t>
      </w:r>
    </w:p>
    <w:p w14:paraId="52476042" w14:textId="77777777" w:rsidR="0079164F" w:rsidRDefault="0079164F" w:rsidP="00970A7C">
      <w:pPr>
        <w:spacing w:after="0" w:line="240" w:lineRule="auto"/>
      </w:pPr>
      <w:r>
        <w:t>Nays: (0)</w:t>
      </w:r>
    </w:p>
    <w:p w14:paraId="1744ADEE" w14:textId="08097C54" w:rsidR="0079164F" w:rsidRDefault="009C02F8" w:rsidP="00970A7C">
      <w:r>
        <w:t>Absent:</w:t>
      </w:r>
      <w:r w:rsidR="00074EF8">
        <w:t xml:space="preserve"> </w:t>
      </w:r>
      <w:r w:rsidR="007627E7">
        <w:t xml:space="preserve"> </w:t>
      </w:r>
      <w:r w:rsidR="001120D6">
        <w:t>(0)</w:t>
      </w:r>
    </w:p>
    <w:p w14:paraId="40D130CB" w14:textId="082C8204" w:rsidR="00D90AC8" w:rsidRDefault="00822AFD" w:rsidP="00970A7C">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14:paraId="2E8485BB" w14:textId="77777777" w:rsidR="00EC5B4F" w:rsidRDefault="00EC5B4F" w:rsidP="00970A7C">
      <w:pPr>
        <w:spacing w:after="0" w:line="240" w:lineRule="auto"/>
        <w:rPr>
          <w:b/>
          <w:i/>
          <w:u w:val="single"/>
        </w:rPr>
      </w:pPr>
    </w:p>
    <w:p w14:paraId="3449B177" w14:textId="1CB5704A" w:rsidR="00D90AC8" w:rsidRPr="00A519FF" w:rsidRDefault="00EC5B4F" w:rsidP="00970A7C">
      <w:pPr>
        <w:spacing w:after="0" w:line="240" w:lineRule="auto"/>
        <w:rPr>
          <w:b/>
          <w:bCs/>
          <w:color w:val="0070C0"/>
        </w:rPr>
      </w:pPr>
      <w:r w:rsidRPr="00A519FF">
        <w:rPr>
          <w:b/>
          <w:bCs/>
          <w:color w:val="0070C0"/>
        </w:rPr>
        <w:t xml:space="preserve">Adjourn to Closed Session </w:t>
      </w:r>
      <w:proofErr w:type="spellStart"/>
      <w:r w:rsidRPr="00A519FF">
        <w:rPr>
          <w:b/>
          <w:bCs/>
          <w:color w:val="0070C0"/>
        </w:rPr>
        <w:t>Session</w:t>
      </w:r>
      <w:proofErr w:type="spellEnd"/>
    </w:p>
    <w:p w14:paraId="77A18346" w14:textId="77777777" w:rsidR="00EC5B4F" w:rsidRDefault="00EC5B4F" w:rsidP="00970A7C">
      <w:pPr>
        <w:spacing w:after="0" w:line="240" w:lineRule="auto"/>
      </w:pPr>
    </w:p>
    <w:p w14:paraId="1464E2A0" w14:textId="7F8EEDD9" w:rsidR="00346CF4" w:rsidRPr="001C23E5" w:rsidRDefault="00346CF4" w:rsidP="00346CF4">
      <w:pPr>
        <w:spacing w:after="0" w:line="240" w:lineRule="auto"/>
        <w:rPr>
          <w:color w:val="auto"/>
        </w:rPr>
      </w:pPr>
      <w:r w:rsidRPr="001C23E5">
        <w:rPr>
          <w:color w:val="auto"/>
        </w:rPr>
        <w:t xml:space="preserve">Trustee </w:t>
      </w:r>
      <w:proofErr w:type="spellStart"/>
      <w:r w:rsidR="001C23E5" w:rsidRPr="001C23E5">
        <w:rPr>
          <w:color w:val="auto"/>
        </w:rPr>
        <w:t>Annotti</w:t>
      </w:r>
      <w:proofErr w:type="spellEnd"/>
      <w:r w:rsidR="001C23E5" w:rsidRPr="001C23E5">
        <w:rPr>
          <w:color w:val="auto"/>
        </w:rPr>
        <w:t xml:space="preserve"> made</w:t>
      </w:r>
      <w:r w:rsidRPr="001C23E5">
        <w:rPr>
          <w:color w:val="auto"/>
        </w:rPr>
        <w:t xml:space="preserve"> a motion to go into Executive Session regarding potential litigation for the Village.  Trustee </w:t>
      </w:r>
      <w:proofErr w:type="spellStart"/>
      <w:r w:rsidRPr="001C23E5">
        <w:rPr>
          <w:color w:val="auto"/>
        </w:rPr>
        <w:t>Kalogerakos</w:t>
      </w:r>
      <w:proofErr w:type="spellEnd"/>
      <w:r w:rsidRPr="001C23E5">
        <w:rPr>
          <w:color w:val="auto"/>
        </w:rPr>
        <w:t xml:space="preserve"> seconded the motion.  </w:t>
      </w:r>
      <w:r w:rsidR="00A519FF" w:rsidRPr="001C23E5">
        <w:rPr>
          <w:color w:val="auto"/>
        </w:rPr>
        <w:t xml:space="preserve">Attorney </w:t>
      </w:r>
      <w:proofErr w:type="spellStart"/>
      <w:r w:rsidR="00A519FF" w:rsidRPr="001C23E5">
        <w:rPr>
          <w:color w:val="auto"/>
        </w:rPr>
        <w:t>Huvard</w:t>
      </w:r>
      <w:proofErr w:type="spellEnd"/>
      <w:r w:rsidR="00A519FF" w:rsidRPr="001C23E5">
        <w:rPr>
          <w:color w:val="auto"/>
        </w:rPr>
        <w:t xml:space="preserve"> s</w:t>
      </w:r>
      <w:r w:rsidR="00DF4642" w:rsidRPr="001C23E5">
        <w:rPr>
          <w:color w:val="auto"/>
        </w:rPr>
        <w:t xml:space="preserve">tated that the Village had given notice of enforcement actions to the residents at 19 </w:t>
      </w:r>
      <w:r w:rsidR="000A6C63" w:rsidRPr="001C23E5">
        <w:rPr>
          <w:color w:val="auto"/>
        </w:rPr>
        <w:t xml:space="preserve">Park, and their attorney has </w:t>
      </w:r>
      <w:r w:rsidR="00A20361" w:rsidRPr="001C23E5">
        <w:rPr>
          <w:color w:val="auto"/>
        </w:rPr>
        <w:t xml:space="preserve">issued a written reply </w:t>
      </w:r>
      <w:r w:rsidR="000A6C63" w:rsidRPr="001C23E5">
        <w:rPr>
          <w:color w:val="auto"/>
        </w:rPr>
        <w:t xml:space="preserve">that litigation will occur if the Village persists in its enforcement actions. </w:t>
      </w:r>
      <w:r w:rsidR="00A20361" w:rsidRPr="001C23E5">
        <w:rPr>
          <w:color w:val="auto"/>
        </w:rPr>
        <w:t>Closed session is authorized if litigation is probable and</w:t>
      </w:r>
      <w:r w:rsidR="00B00BDA" w:rsidRPr="001C23E5">
        <w:rPr>
          <w:color w:val="auto"/>
        </w:rPr>
        <w:t xml:space="preserve"> is </w:t>
      </w:r>
      <w:proofErr w:type="spellStart"/>
      <w:r w:rsidR="00B00BDA" w:rsidRPr="001C23E5">
        <w:rPr>
          <w:color w:val="auto"/>
        </w:rPr>
        <w:t>therefor</w:t>
      </w:r>
      <w:proofErr w:type="spellEnd"/>
      <w:r w:rsidR="00B00BDA" w:rsidRPr="001C23E5">
        <w:rPr>
          <w:color w:val="auto"/>
        </w:rPr>
        <w:t xml:space="preserve"> allowed per section2(c)(1</w:t>
      </w:r>
      <w:r w:rsidR="0015478F" w:rsidRPr="001C23E5">
        <w:rPr>
          <w:color w:val="auto"/>
        </w:rPr>
        <w:t>1</w:t>
      </w:r>
      <w:r w:rsidR="00B00BDA" w:rsidRPr="001C23E5">
        <w:rPr>
          <w:color w:val="auto"/>
        </w:rPr>
        <w:t>) of the Open Meetings Act.</w:t>
      </w:r>
    </w:p>
    <w:p w14:paraId="7AA710E2" w14:textId="77777777" w:rsidR="00346CF4" w:rsidRDefault="00346CF4" w:rsidP="00346CF4">
      <w:pPr>
        <w:spacing w:after="0" w:line="240" w:lineRule="auto"/>
      </w:pPr>
    </w:p>
    <w:p w14:paraId="22037DD3" w14:textId="77777777" w:rsidR="00346CF4" w:rsidRDefault="00346CF4" w:rsidP="00346CF4">
      <w:pPr>
        <w:spacing w:after="0" w:line="240" w:lineRule="auto"/>
      </w:pPr>
      <w:r>
        <w:t>The motion was approved by roll call vote as follows:</w:t>
      </w:r>
    </w:p>
    <w:p w14:paraId="7AFEDAD2" w14:textId="77777777" w:rsidR="00346CF4" w:rsidRDefault="00346CF4" w:rsidP="00346CF4">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1E1D9BF5" w14:textId="77777777" w:rsidR="00346CF4" w:rsidRDefault="00346CF4" w:rsidP="00346CF4">
      <w:pPr>
        <w:spacing w:after="0" w:line="240" w:lineRule="auto"/>
      </w:pPr>
      <w:r>
        <w:t>Nays: (0)</w:t>
      </w:r>
    </w:p>
    <w:p w14:paraId="70F4CE9B" w14:textId="77777777" w:rsidR="00346CF4" w:rsidRDefault="00346CF4" w:rsidP="00346CF4">
      <w:r>
        <w:t>Absent:  (0)</w:t>
      </w:r>
    </w:p>
    <w:p w14:paraId="318B4F7A" w14:textId="3ABA345A" w:rsidR="004D4DBC" w:rsidRDefault="00346CF4" w:rsidP="00346CF4">
      <w:pPr>
        <w:spacing w:after="0" w:line="240" w:lineRule="auto"/>
      </w:pPr>
      <w:r>
        <w:t xml:space="preserve">Meeting went into </w:t>
      </w:r>
      <w:r w:rsidR="00F05554">
        <w:t>Executive</w:t>
      </w:r>
      <w:r>
        <w:t xml:space="preserve"> Session at 7:37pm.    </w:t>
      </w:r>
    </w:p>
    <w:p w14:paraId="089BA1BC" w14:textId="77777777" w:rsidR="00A37184" w:rsidRDefault="00A37184" w:rsidP="00346CF4">
      <w:pPr>
        <w:spacing w:after="0" w:line="240" w:lineRule="auto"/>
      </w:pPr>
    </w:p>
    <w:p w14:paraId="55986251" w14:textId="031C9613" w:rsidR="00A37184" w:rsidRDefault="00A37184" w:rsidP="00346CF4">
      <w:pPr>
        <w:spacing w:after="0" w:line="240" w:lineRule="auto"/>
      </w:pPr>
      <w:r>
        <w:t xml:space="preserve">Returned from </w:t>
      </w:r>
      <w:r w:rsidR="00F05554">
        <w:t>Executive</w:t>
      </w:r>
      <w:r>
        <w:t xml:space="preserve"> Session at 8:18pm. </w:t>
      </w:r>
    </w:p>
    <w:p w14:paraId="5200A008" w14:textId="77777777" w:rsidR="00A37184" w:rsidRDefault="00A37184" w:rsidP="00346CF4">
      <w:pPr>
        <w:spacing w:after="0" w:line="240" w:lineRule="auto"/>
      </w:pPr>
    </w:p>
    <w:p w14:paraId="2B5BCE45" w14:textId="64588D2C" w:rsidR="00A37184" w:rsidRDefault="00A37184" w:rsidP="00A37184">
      <w:pPr>
        <w:pStyle w:val="Heading1"/>
        <w:tabs>
          <w:tab w:val="left" w:pos="1803"/>
        </w:tabs>
        <w:spacing w:before="0"/>
        <w:rPr>
          <w:rFonts w:ascii="Calibri" w:eastAsia="Calibri" w:hAnsi="Calibri"/>
          <w:color w:val="0070C0"/>
        </w:rPr>
      </w:pPr>
      <w:r>
        <w:rPr>
          <w:rFonts w:ascii="Calibri" w:eastAsia="Calibri" w:hAnsi="Calibri"/>
          <w:color w:val="0070C0"/>
        </w:rPr>
        <w:t>Roll Call – Open Meeting</w:t>
      </w:r>
    </w:p>
    <w:p w14:paraId="7C04F18C" w14:textId="72ADAA2A" w:rsidR="00A37184" w:rsidRDefault="00A37184" w:rsidP="00A37184">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were present:</w:t>
      </w:r>
    </w:p>
    <w:p w14:paraId="1F53D5D8" w14:textId="77777777" w:rsidR="00A37184" w:rsidRDefault="00A37184" w:rsidP="00A37184">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Robert Carson, President</w:t>
      </w:r>
    </w:p>
    <w:p w14:paraId="64B388CF" w14:textId="6E3F86B9" w:rsidR="00A37184" w:rsidRPr="00C804FF" w:rsidRDefault="00A37184" w:rsidP="00A37184">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14:paraId="56945E44" w14:textId="77777777" w:rsidR="00A37184" w:rsidRDefault="00A37184" w:rsidP="00A3718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14:paraId="14F13437" w14:textId="77777777" w:rsidR="00A37184" w:rsidRDefault="00A37184" w:rsidP="00A3718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14:paraId="046CEFD6" w14:textId="77777777" w:rsidR="00A37184" w:rsidRDefault="00A37184" w:rsidP="00A3718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14:paraId="62398DA7" w14:textId="77777777" w:rsidR="00A37184" w:rsidRDefault="00A37184" w:rsidP="00A3718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14:paraId="54FC2040" w14:textId="77777777" w:rsidR="00A37184" w:rsidRPr="00C804FF" w:rsidRDefault="00A37184" w:rsidP="00A37184">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lastRenderedPageBreak/>
        <w:t>Julie Tillman, Building and Zoning Department</w:t>
      </w:r>
    </w:p>
    <w:p w14:paraId="676E1642" w14:textId="77777777" w:rsidR="00A37184" w:rsidRPr="00EC6B6A" w:rsidRDefault="00A37184" w:rsidP="00A3718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14:paraId="0558C81C" w14:textId="77777777" w:rsidR="00A37184" w:rsidRDefault="00A37184" w:rsidP="00A37184">
      <w:pPr>
        <w:spacing w:after="0"/>
        <w:rPr>
          <w:b/>
          <w:u w:val="single"/>
        </w:rPr>
      </w:pPr>
      <w:r>
        <w:rPr>
          <w:b/>
          <w:u w:val="single"/>
        </w:rPr>
        <w:t>Also Present</w:t>
      </w:r>
    </w:p>
    <w:p w14:paraId="3A017D64" w14:textId="77777777" w:rsidR="00A37184" w:rsidRDefault="00A37184" w:rsidP="00A37184">
      <w:pPr>
        <w:spacing w:after="0"/>
      </w:pPr>
      <w:r>
        <w:t xml:space="preserve">Village Attorney, Bruce </w:t>
      </w:r>
      <w:proofErr w:type="spellStart"/>
      <w:r>
        <w:t>Huvard</w:t>
      </w:r>
      <w:proofErr w:type="spellEnd"/>
    </w:p>
    <w:p w14:paraId="6634270A" w14:textId="77777777" w:rsidR="00A37184" w:rsidRDefault="00A37184" w:rsidP="00A37184">
      <w:pPr>
        <w:spacing w:after="0" w:line="240" w:lineRule="auto"/>
      </w:pPr>
      <w:r>
        <w:t xml:space="preserve">Police Chief, Dennis </w:t>
      </w:r>
      <w:proofErr w:type="spellStart"/>
      <w:r>
        <w:t>McEnerney</w:t>
      </w:r>
      <w:proofErr w:type="spellEnd"/>
    </w:p>
    <w:p w14:paraId="79CA8FEF" w14:textId="77777777" w:rsidR="00A37184" w:rsidRDefault="00A37184" w:rsidP="00A37184">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14:paraId="6B00B3D7" w14:textId="77777777" w:rsidR="00A37184" w:rsidRDefault="00A37184" w:rsidP="00A37184">
      <w:pPr>
        <w:spacing w:after="0"/>
        <w:rPr>
          <w:b/>
          <w:u w:val="single"/>
        </w:rPr>
      </w:pPr>
    </w:p>
    <w:p w14:paraId="15002E3A" w14:textId="77777777" w:rsidR="00A37184" w:rsidRDefault="00A37184" w:rsidP="00A37184">
      <w:pPr>
        <w:spacing w:after="0"/>
        <w:rPr>
          <w:b/>
          <w:u w:val="single"/>
        </w:rPr>
      </w:pPr>
      <w:r>
        <w:rPr>
          <w:b/>
          <w:u w:val="single"/>
        </w:rPr>
        <w:t>Absent</w:t>
      </w:r>
    </w:p>
    <w:p w14:paraId="42FA28EF" w14:textId="77777777" w:rsidR="00A37184" w:rsidRDefault="00A37184" w:rsidP="00A37184">
      <w:pPr>
        <w:spacing w:after="0" w:line="240" w:lineRule="auto"/>
      </w:pPr>
      <w:r>
        <w:t>Village Clerk, Kim Lundgren</w:t>
      </w:r>
    </w:p>
    <w:p w14:paraId="120125B4" w14:textId="77777777" w:rsidR="00A37184" w:rsidRDefault="00A37184" w:rsidP="00A37184">
      <w:pPr>
        <w:spacing w:after="0" w:line="240" w:lineRule="auto"/>
      </w:pPr>
      <w:r>
        <w:t>Village Administrator, Michelle Shapiro</w:t>
      </w:r>
    </w:p>
    <w:p w14:paraId="3DE2EA79" w14:textId="77777777" w:rsidR="00A37184" w:rsidRDefault="00A37184" w:rsidP="00346CF4">
      <w:pPr>
        <w:spacing w:after="0" w:line="240" w:lineRule="auto"/>
      </w:pPr>
    </w:p>
    <w:p w14:paraId="73BEBCE9" w14:textId="77777777" w:rsidR="001536EE" w:rsidRDefault="001536EE" w:rsidP="001536EE">
      <w:pPr>
        <w:spacing w:after="0" w:line="240" w:lineRule="auto"/>
        <w:rPr>
          <w:b/>
          <w:i/>
          <w:u w:val="single"/>
        </w:rPr>
      </w:pPr>
      <w:r w:rsidRPr="00D119D3">
        <w:rPr>
          <w:b/>
          <w:i/>
          <w:color w:val="auto"/>
          <w:u w:val="single"/>
        </w:rPr>
        <w:t>Emergenc</w:t>
      </w:r>
      <w:r w:rsidRPr="001D0F47">
        <w:rPr>
          <w:b/>
          <w:i/>
          <w:color w:val="auto"/>
          <w:u w:val="single"/>
        </w:rPr>
        <w:t>y</w:t>
      </w:r>
      <w:r>
        <w:rPr>
          <w:b/>
          <w:i/>
          <w:u w:val="single"/>
        </w:rPr>
        <w:t xml:space="preserve"> Services Department</w:t>
      </w:r>
    </w:p>
    <w:p w14:paraId="006D14AC" w14:textId="77777777" w:rsidR="001536EE" w:rsidRDefault="001536EE" w:rsidP="00346CF4">
      <w:pPr>
        <w:spacing w:after="0" w:line="240" w:lineRule="auto"/>
      </w:pPr>
    </w:p>
    <w:p w14:paraId="56A09A78" w14:textId="5B7A1FFD" w:rsidR="00C64174" w:rsidRDefault="00A37184" w:rsidP="00346CF4">
      <w:pPr>
        <w:spacing w:after="0" w:line="240" w:lineRule="auto"/>
      </w:pPr>
      <w:r>
        <w:t xml:space="preserve">Trustee Dominik said that as the Trustee responsible for public safety, he feels his main responsibility is to provide all residents of the community the same level of security.  </w:t>
      </w:r>
      <w:r w:rsidR="001C23E5">
        <w:t>Access to t</w:t>
      </w:r>
      <w:r>
        <w:t xml:space="preserve">he home located at 21 Park Lane is currently obstructed and could prevent delay in any emergency response, jeopardizing the safety and security of anyone located at this address.  </w:t>
      </w:r>
    </w:p>
    <w:p w14:paraId="05E1D1AE" w14:textId="77777777" w:rsidR="00C64174" w:rsidRDefault="00C64174" w:rsidP="00346CF4">
      <w:pPr>
        <w:spacing w:after="0" w:line="240" w:lineRule="auto"/>
      </w:pPr>
    </w:p>
    <w:p w14:paraId="7937A9A8" w14:textId="6CD82882" w:rsidR="00346CF4" w:rsidRDefault="00A37184" w:rsidP="00346CF4">
      <w:pPr>
        <w:spacing w:after="0" w:line="240" w:lineRule="auto"/>
      </w:pPr>
      <w:r>
        <w:t xml:space="preserve">Trustee Dominik made a motion to disallow occupancy to the home at 21 Park Lane until access obstructions are removed and the access surface is restored to a suitable condition for emergency vehicle access.  </w:t>
      </w:r>
      <w:r w:rsidR="00C64174">
        <w:t xml:space="preserve">In addition, </w:t>
      </w:r>
      <w:r w:rsidR="001C23E5">
        <w:t xml:space="preserve">the Village is to provide </w:t>
      </w:r>
      <w:r w:rsidR="00C64174">
        <w:t xml:space="preserve">notice that the </w:t>
      </w:r>
      <w:r w:rsidR="001C23E5">
        <w:t xml:space="preserve">Village </w:t>
      </w:r>
      <w:r w:rsidR="00C64174">
        <w:t>is pursuing enforcement of code violations at 19 Park Lane and</w:t>
      </w:r>
      <w:r w:rsidR="0002602C">
        <w:t xml:space="preserve"> will</w:t>
      </w:r>
      <w:r w:rsidR="00C64174">
        <w:t xml:space="preserve"> keep the occupants at 21 Park Lane aware of our actions.  </w:t>
      </w:r>
      <w:r>
        <w:t xml:space="preserve"> Trustee </w:t>
      </w:r>
      <w:proofErr w:type="spellStart"/>
      <w:r>
        <w:t>Annotti</w:t>
      </w:r>
      <w:proofErr w:type="spellEnd"/>
      <w:r>
        <w:t xml:space="preserve"> seconded the motion.  </w:t>
      </w:r>
    </w:p>
    <w:p w14:paraId="3A5DA54C" w14:textId="77777777" w:rsidR="00C64174" w:rsidRDefault="00C64174" w:rsidP="00346CF4">
      <w:pPr>
        <w:spacing w:after="0" w:line="240" w:lineRule="auto"/>
      </w:pPr>
    </w:p>
    <w:p w14:paraId="5D4C05A8" w14:textId="77777777" w:rsidR="00C64174" w:rsidRDefault="00C64174" w:rsidP="00C64174">
      <w:pPr>
        <w:spacing w:after="0" w:line="240" w:lineRule="auto"/>
      </w:pPr>
      <w:r>
        <w:t>The motion was approved by roll call vote as follows:</w:t>
      </w:r>
    </w:p>
    <w:p w14:paraId="4881DBB1" w14:textId="1A322718" w:rsidR="00C64174" w:rsidRDefault="00C64174" w:rsidP="00C64174">
      <w:pPr>
        <w:spacing w:after="0" w:line="240" w:lineRule="auto"/>
      </w:pPr>
      <w:r>
        <w:t xml:space="preserve">Ayes:  Joe </w:t>
      </w:r>
      <w:proofErr w:type="spellStart"/>
      <w:r>
        <w:t>Annotti</w:t>
      </w:r>
      <w:proofErr w:type="spellEnd"/>
      <w:r>
        <w:t xml:space="preserve">, Jim Dominik, Rob Farr, Tony </w:t>
      </w:r>
      <w:proofErr w:type="spellStart"/>
      <w:r>
        <w:t>Kalogerakos</w:t>
      </w:r>
      <w:proofErr w:type="spellEnd"/>
      <w:r>
        <w:t>, Julie Tillman (5)</w:t>
      </w:r>
    </w:p>
    <w:p w14:paraId="38D5F117" w14:textId="1C3B05CE" w:rsidR="00C64174" w:rsidRDefault="00C64174" w:rsidP="00C64174">
      <w:pPr>
        <w:spacing w:after="0" w:line="240" w:lineRule="auto"/>
      </w:pPr>
      <w:r>
        <w:t xml:space="preserve">Abstain: Bob Der </w:t>
      </w:r>
      <w:proofErr w:type="spellStart"/>
      <w:r>
        <w:t>Avedisian</w:t>
      </w:r>
      <w:proofErr w:type="spellEnd"/>
      <w:r>
        <w:t xml:space="preserve"> (1)</w:t>
      </w:r>
    </w:p>
    <w:p w14:paraId="028EC664" w14:textId="77777777" w:rsidR="00C64174" w:rsidRDefault="00C64174" w:rsidP="00C64174">
      <w:r>
        <w:t>Absent:  (0)</w:t>
      </w:r>
    </w:p>
    <w:p w14:paraId="068D1DAA" w14:textId="3BFD018E" w:rsidR="00124FD4" w:rsidRPr="006B3031" w:rsidRDefault="001536EE" w:rsidP="006B3031">
      <w:r>
        <w:t xml:space="preserve">Trustee Tillman raised the question whether </w:t>
      </w:r>
      <w:r w:rsidR="001C23E5">
        <w:t xml:space="preserve">to replace </w:t>
      </w:r>
      <w:r>
        <w:t xml:space="preserve">the Village’s webmaster considering the circumstances.  President Carson agreed that we </w:t>
      </w:r>
      <w:r w:rsidR="001C23E5">
        <w:t xml:space="preserve">should </w:t>
      </w:r>
      <w:r>
        <w:t xml:space="preserve">search for a replacement.  Trustee Der </w:t>
      </w:r>
      <w:proofErr w:type="spellStart"/>
      <w:r>
        <w:t>Av</w:t>
      </w:r>
      <w:r w:rsidR="001C23E5">
        <w:t>edisian</w:t>
      </w:r>
      <w:proofErr w:type="spellEnd"/>
      <w:r w:rsidR="001C23E5">
        <w:t xml:space="preserve"> asked whether Brian Hoe</w:t>
      </w:r>
      <w:r>
        <w:t>kstra</w:t>
      </w:r>
      <w:r w:rsidR="00781046">
        <w:t>,</w:t>
      </w:r>
      <w:r>
        <w:t xml:space="preserve"> who is our IT </w:t>
      </w:r>
      <w:r w:rsidR="001C23E5">
        <w:t>consultant and contractor</w:t>
      </w:r>
      <w:r w:rsidR="00781046">
        <w:t>,</w:t>
      </w:r>
      <w:r>
        <w:t xml:space="preserve"> </w:t>
      </w:r>
      <w:r w:rsidR="00781046">
        <w:t>would be a good option</w:t>
      </w:r>
      <w:r>
        <w:t xml:space="preserve">.  President Carson will ask Brian if he is interested.   </w:t>
      </w:r>
    </w:p>
    <w:p w14:paraId="6EB7BC60" w14:textId="77777777" w:rsidR="00D90AC8" w:rsidRDefault="00822AFD" w:rsidP="00970A7C">
      <w:pPr>
        <w:spacing w:after="0" w:line="240" w:lineRule="auto"/>
        <w:rPr>
          <w:b/>
          <w:i/>
          <w:u w:val="single"/>
        </w:rPr>
      </w:pPr>
      <w:r>
        <w:rPr>
          <w:b/>
          <w:i/>
          <w:u w:val="single"/>
        </w:rPr>
        <w:t>Building and Zoning Department</w:t>
      </w:r>
    </w:p>
    <w:p w14:paraId="19C2A2DE" w14:textId="77777777" w:rsidR="0079164F" w:rsidRDefault="0079164F" w:rsidP="00970A7C">
      <w:pPr>
        <w:spacing w:after="0" w:line="240" w:lineRule="auto"/>
        <w:rPr>
          <w:b/>
          <w:i/>
          <w:u w:val="single"/>
        </w:rPr>
      </w:pPr>
    </w:p>
    <w:p w14:paraId="34C7AB48" w14:textId="74F5266F" w:rsidR="009F58F0" w:rsidRDefault="004D4DBC" w:rsidP="000814C6">
      <w:pPr>
        <w:spacing w:after="0" w:line="240" w:lineRule="auto"/>
      </w:pPr>
      <w:r>
        <w:t xml:space="preserve">Trustee Tillman </w:t>
      </w:r>
      <w:r w:rsidR="00522E1F">
        <w:t xml:space="preserve">reported </w:t>
      </w:r>
      <w:r w:rsidR="000814C6">
        <w:t xml:space="preserve">that Bob Hammer and the resident at 67 Overlook communicated regarding the shed on the property.  Bob Hammer asked that they pay a fee of $980 and they did not agree to pay it.  Trustee Tillman said we need to give the resident notice before taking any further action.  </w:t>
      </w:r>
    </w:p>
    <w:p w14:paraId="61C65BEA" w14:textId="77777777" w:rsidR="009F58F0" w:rsidRDefault="009F58F0" w:rsidP="004D4DBC">
      <w:pPr>
        <w:spacing w:after="0" w:line="240" w:lineRule="auto"/>
      </w:pPr>
    </w:p>
    <w:p w14:paraId="34E0AAD3" w14:textId="77777777" w:rsidR="000814C6" w:rsidRDefault="009F58F0" w:rsidP="009F58F0">
      <w:r>
        <w:t xml:space="preserve">Trustee Tillman </w:t>
      </w:r>
      <w:r w:rsidR="000814C6">
        <w:t xml:space="preserve">has been working with Jerry </w:t>
      </w:r>
      <w:proofErr w:type="spellStart"/>
      <w:r w:rsidR="000814C6">
        <w:t>Daus</w:t>
      </w:r>
      <w:proofErr w:type="spellEnd"/>
      <w:r w:rsidR="000814C6">
        <w:t xml:space="preserve"> and Bob Hammer regarding the electronic permit process.  They have a meeting scheduled this week. </w:t>
      </w:r>
    </w:p>
    <w:p w14:paraId="65045244" w14:textId="5CEAEFC3" w:rsidR="001C23E5" w:rsidRPr="006B3031" w:rsidRDefault="000814C6" w:rsidP="006B3031">
      <w:r>
        <w:t>Permit fees are not in line with what costs have been.  Trustee Tillman, Bob Hammer and Michelle Shapiro have been meeting regarding updating</w:t>
      </w:r>
      <w:r w:rsidR="00781046">
        <w:t xml:space="preserve"> permit</w:t>
      </w:r>
      <w:r>
        <w:t xml:space="preserve"> fees and she hopes to have an update by January 2020.  </w:t>
      </w:r>
      <w:r w:rsidR="009F58F0">
        <w:t xml:space="preserve">  </w:t>
      </w:r>
    </w:p>
    <w:p w14:paraId="29A620C6" w14:textId="1CC5A2D4" w:rsidR="00482E6A" w:rsidRDefault="00482E6A" w:rsidP="00970A7C">
      <w:pPr>
        <w:spacing w:after="0" w:line="240" w:lineRule="auto"/>
        <w:rPr>
          <w:b/>
          <w:i/>
          <w:u w:val="single"/>
        </w:rPr>
      </w:pPr>
      <w:r>
        <w:rPr>
          <w:b/>
          <w:i/>
          <w:u w:val="single"/>
        </w:rPr>
        <w:lastRenderedPageBreak/>
        <w:t xml:space="preserve">Public Buildings and Grounds Department </w:t>
      </w:r>
      <w:r w:rsidR="00FF1FE9">
        <w:rPr>
          <w:b/>
          <w:i/>
          <w:u w:val="single"/>
        </w:rPr>
        <w:t xml:space="preserve">   </w:t>
      </w:r>
    </w:p>
    <w:p w14:paraId="65440805" w14:textId="77777777" w:rsidR="00482E6A" w:rsidRDefault="00482E6A" w:rsidP="00970A7C">
      <w:pPr>
        <w:spacing w:after="0" w:line="240" w:lineRule="auto"/>
      </w:pPr>
    </w:p>
    <w:p w14:paraId="79446028" w14:textId="40BA9733" w:rsidR="002E7DA3" w:rsidRDefault="003664AF" w:rsidP="000814C6">
      <w:pPr>
        <w:spacing w:after="0" w:line="240" w:lineRule="auto"/>
      </w:pPr>
      <w:r>
        <w:t>T</w:t>
      </w:r>
      <w:r w:rsidR="004D4DBC">
        <w:t xml:space="preserve">rustee </w:t>
      </w:r>
      <w:proofErr w:type="spellStart"/>
      <w:r w:rsidR="004D4DBC">
        <w:t>Annotti</w:t>
      </w:r>
      <w:proofErr w:type="spellEnd"/>
      <w:r w:rsidR="004D4DBC">
        <w:t xml:space="preserve"> </w:t>
      </w:r>
      <w:r w:rsidR="009F58F0">
        <w:t>said a</w:t>
      </w:r>
      <w:r w:rsidR="000814C6">
        <w:t xml:space="preserve"> parkway tree had to come down costing $1,250.  </w:t>
      </w:r>
    </w:p>
    <w:p w14:paraId="07757949" w14:textId="77777777" w:rsidR="000814C6" w:rsidRDefault="000814C6" w:rsidP="000814C6">
      <w:pPr>
        <w:spacing w:after="0" w:line="240" w:lineRule="auto"/>
      </w:pPr>
    </w:p>
    <w:p w14:paraId="51474369" w14:textId="7220E477" w:rsidR="000814C6" w:rsidRDefault="000814C6" w:rsidP="000814C6">
      <w:pPr>
        <w:spacing w:after="0" w:line="240" w:lineRule="auto"/>
        <w:rPr>
          <w:b/>
          <w:i/>
          <w:u w:val="single"/>
        </w:rPr>
      </w:pPr>
      <w:r>
        <w:t>A resident has asked Metra to install a double hinged door at the train station.  Met</w:t>
      </w:r>
      <w:r w:rsidR="00B00FA0">
        <w:t>ra, after attempting to install the double hinged door, has now decided to install an electronic door.  The project is anticipate</w:t>
      </w:r>
      <w:r w:rsidR="00781046">
        <w:t>d</w:t>
      </w:r>
      <w:r w:rsidR="00B00FA0">
        <w:t xml:space="preserve"> for Spring.  </w:t>
      </w:r>
    </w:p>
    <w:p w14:paraId="3F95766E" w14:textId="77777777" w:rsidR="001536EE" w:rsidRDefault="001536EE">
      <w:pPr>
        <w:spacing w:after="0" w:line="240" w:lineRule="auto"/>
        <w:rPr>
          <w:b/>
          <w:i/>
          <w:u w:val="single"/>
        </w:rPr>
      </w:pPr>
    </w:p>
    <w:p w14:paraId="4E0A7FF3" w14:textId="77777777" w:rsidR="00D90AC8" w:rsidRDefault="00822AFD">
      <w:pPr>
        <w:spacing w:after="0" w:line="240" w:lineRule="auto"/>
      </w:pPr>
      <w:r>
        <w:rPr>
          <w:b/>
          <w:i/>
          <w:u w:val="single"/>
        </w:rPr>
        <w:t>Finance and Administration Department</w:t>
      </w:r>
      <w:r>
        <w:t xml:space="preserve"> </w:t>
      </w:r>
    </w:p>
    <w:p w14:paraId="03DB6A0B" w14:textId="77777777" w:rsidR="009937A5" w:rsidRDefault="009937A5">
      <w:pPr>
        <w:spacing w:after="0" w:line="240" w:lineRule="auto"/>
        <w:rPr>
          <w:b/>
          <w:i/>
          <w:u w:val="single"/>
        </w:rPr>
      </w:pPr>
    </w:p>
    <w:p w14:paraId="137FD688" w14:textId="7332C820" w:rsidR="00CD4456" w:rsidRDefault="00B00FA0" w:rsidP="00970A7C">
      <w:pPr>
        <w:spacing w:after="0" w:line="240" w:lineRule="auto"/>
      </w:pPr>
      <w:r>
        <w:t xml:space="preserve">Trustee Farr said we are on track with our budget.  No issues to report.  </w:t>
      </w:r>
    </w:p>
    <w:p w14:paraId="77257628" w14:textId="77777777" w:rsidR="00B00FA0" w:rsidRDefault="00B00FA0" w:rsidP="00970A7C">
      <w:pPr>
        <w:spacing w:after="0" w:line="240" w:lineRule="auto"/>
      </w:pPr>
    </w:p>
    <w:p w14:paraId="08AC1779" w14:textId="4983FCC2" w:rsidR="00B00FA0" w:rsidRDefault="00B00FA0" w:rsidP="00970A7C">
      <w:pPr>
        <w:spacing w:after="0" w:line="240" w:lineRule="auto"/>
      </w:pPr>
      <w:r>
        <w:t xml:space="preserve">Auditors completed their audit.  Trustee Farr moved to approve the annual audited financial statements as completed by the auditors.  Trusted Der </w:t>
      </w:r>
      <w:proofErr w:type="spellStart"/>
      <w:r>
        <w:t>Avedisian</w:t>
      </w:r>
      <w:proofErr w:type="spellEnd"/>
      <w:r>
        <w:t xml:space="preserve"> seconded the motion.  The motion passed unanimously.  </w:t>
      </w:r>
    </w:p>
    <w:p w14:paraId="688144EF" w14:textId="77777777" w:rsidR="00B00FA0" w:rsidRDefault="00B00FA0" w:rsidP="00280E27">
      <w:pPr>
        <w:spacing w:after="0" w:line="240" w:lineRule="auto"/>
        <w:rPr>
          <w:b/>
          <w:i/>
          <w:u w:val="single"/>
        </w:rPr>
      </w:pPr>
    </w:p>
    <w:p w14:paraId="385FE718" w14:textId="77777777" w:rsidR="00D90AC8" w:rsidRDefault="00822AFD" w:rsidP="00280E27">
      <w:pPr>
        <w:spacing w:after="0" w:line="240" w:lineRule="auto"/>
        <w:rPr>
          <w:b/>
          <w:i/>
          <w:u w:val="single"/>
        </w:rPr>
      </w:pPr>
      <w:r>
        <w:rPr>
          <w:b/>
          <w:i/>
          <w:u w:val="single"/>
        </w:rPr>
        <w:t xml:space="preserve">Streets and Sanitation Department </w:t>
      </w:r>
    </w:p>
    <w:p w14:paraId="52315F94" w14:textId="77777777" w:rsidR="00CB12BA" w:rsidRDefault="00CB12BA" w:rsidP="00280E27">
      <w:pPr>
        <w:spacing w:after="0" w:line="240" w:lineRule="auto"/>
      </w:pPr>
    </w:p>
    <w:p w14:paraId="28A01567" w14:textId="662FA65E" w:rsidR="00F179E7" w:rsidRDefault="00275964" w:rsidP="008F2042">
      <w:pPr>
        <w:spacing w:after="0" w:line="240" w:lineRule="auto"/>
      </w:pPr>
      <w:r>
        <w:t xml:space="preserve">Trustee </w:t>
      </w:r>
      <w:proofErr w:type="spellStart"/>
      <w:r>
        <w:t>Kalogerakos</w:t>
      </w:r>
      <w:proofErr w:type="spellEnd"/>
      <w:r w:rsidR="00B00FA0">
        <w:t xml:space="preserve"> had nothing to report</w:t>
      </w:r>
      <w:r w:rsidR="002E7DA3">
        <w:t xml:space="preserve">.  </w:t>
      </w:r>
    </w:p>
    <w:p w14:paraId="2061C818" w14:textId="77777777" w:rsidR="00A63D04" w:rsidRDefault="00A63D04" w:rsidP="00280E27">
      <w:pPr>
        <w:spacing w:after="0" w:line="240" w:lineRule="auto"/>
        <w:rPr>
          <w:b/>
          <w:i/>
          <w:u w:val="single"/>
        </w:rPr>
      </w:pPr>
    </w:p>
    <w:p w14:paraId="6245F29F" w14:textId="77777777" w:rsidR="00D90AC8" w:rsidRDefault="00822AFD" w:rsidP="00280E27">
      <w:pPr>
        <w:spacing w:after="0" w:line="240" w:lineRule="auto"/>
        <w:rPr>
          <w:b/>
          <w:i/>
          <w:u w:val="single"/>
        </w:rPr>
      </w:pPr>
      <w:r>
        <w:rPr>
          <w:b/>
          <w:i/>
          <w:u w:val="single"/>
        </w:rPr>
        <w:t>Utilities Department</w:t>
      </w:r>
    </w:p>
    <w:p w14:paraId="3079968E" w14:textId="77777777" w:rsidR="00D90AC8" w:rsidRDefault="00D90AC8" w:rsidP="00280E27">
      <w:pPr>
        <w:spacing w:after="0" w:line="240" w:lineRule="auto"/>
        <w:rPr>
          <w:b/>
          <w:i/>
          <w:u w:val="single"/>
        </w:rPr>
      </w:pPr>
    </w:p>
    <w:p w14:paraId="6001575E" w14:textId="79D770F8" w:rsidR="008F2042" w:rsidRDefault="00363280" w:rsidP="00B00FA0">
      <w:pPr>
        <w:spacing w:after="0" w:line="240" w:lineRule="auto"/>
      </w:pPr>
      <w:bookmarkStart w:id="1" w:name="_3znysh7" w:colFirst="0" w:colLast="0"/>
      <w:bookmarkEnd w:id="1"/>
      <w:r w:rsidRPr="00363280">
        <w:t xml:space="preserve">Trustee Der </w:t>
      </w:r>
      <w:proofErr w:type="spellStart"/>
      <w:r w:rsidRPr="00363280">
        <w:t>Avedisian</w:t>
      </w:r>
      <w:proofErr w:type="spellEnd"/>
      <w:r w:rsidR="00B00FA0">
        <w:t xml:space="preserve"> proposed an action plan for the Village of Golf regarding the meter rebuilds and monthly readings.  He spoke with Mergenthaler regarding professional readings and will provide an update at the next meeting.  </w:t>
      </w:r>
    </w:p>
    <w:p w14:paraId="40457C52" w14:textId="77777777" w:rsidR="005A6C89" w:rsidRDefault="005A6C89" w:rsidP="00280E27">
      <w:pPr>
        <w:spacing w:after="0" w:line="240" w:lineRule="auto"/>
      </w:pPr>
    </w:p>
    <w:p w14:paraId="44BF1EC5" w14:textId="77777777" w:rsidR="0014110E" w:rsidRDefault="00822AFD" w:rsidP="00280E27">
      <w:pPr>
        <w:spacing w:after="0" w:line="240" w:lineRule="auto"/>
        <w:rPr>
          <w:b/>
          <w:color w:val="0070C0"/>
          <w:sz w:val="28"/>
          <w:szCs w:val="28"/>
        </w:rPr>
      </w:pPr>
      <w:r>
        <w:rPr>
          <w:b/>
          <w:color w:val="0070C0"/>
          <w:sz w:val="28"/>
          <w:szCs w:val="28"/>
        </w:rPr>
        <w:t xml:space="preserve">President’s Report  </w:t>
      </w:r>
    </w:p>
    <w:p w14:paraId="730C4241" w14:textId="77777777" w:rsidR="0014110E" w:rsidRDefault="0014110E" w:rsidP="00280E27">
      <w:pPr>
        <w:spacing w:after="0" w:line="240" w:lineRule="auto"/>
        <w:rPr>
          <w:color w:val="auto"/>
        </w:rPr>
      </w:pPr>
    </w:p>
    <w:p w14:paraId="723C3C87" w14:textId="53D6A8EC" w:rsidR="008F2042" w:rsidRDefault="001536EE" w:rsidP="00614E92">
      <w:pPr>
        <w:spacing w:after="0" w:line="240" w:lineRule="auto"/>
      </w:pPr>
      <w:r>
        <w:rPr>
          <w:color w:val="auto"/>
        </w:rPr>
        <w:t xml:space="preserve">President Carson said Western Golf has moved out of 1 Briar.  They are continuing to maintain the building until the new owner takes over.  Illinois PGA remains a potential buyer and the deal is in negotiations. </w:t>
      </w:r>
    </w:p>
    <w:p w14:paraId="72BF741F" w14:textId="77777777" w:rsidR="00210935" w:rsidRDefault="00210935" w:rsidP="00280E27">
      <w:pPr>
        <w:spacing w:after="0" w:line="240" w:lineRule="auto"/>
        <w:rPr>
          <w:color w:val="auto"/>
        </w:rPr>
      </w:pPr>
    </w:p>
    <w:p w14:paraId="35D6AE1E" w14:textId="77777777" w:rsidR="00D90AC8" w:rsidRDefault="00822AFD" w:rsidP="00280E27">
      <w:pPr>
        <w:spacing w:after="0" w:line="240" w:lineRule="auto"/>
        <w:rPr>
          <w:b/>
          <w:color w:val="0070C0"/>
          <w:sz w:val="28"/>
          <w:szCs w:val="28"/>
        </w:rPr>
      </w:pPr>
      <w:r>
        <w:rPr>
          <w:b/>
          <w:color w:val="0070C0"/>
          <w:sz w:val="28"/>
          <w:szCs w:val="28"/>
        </w:rPr>
        <w:t xml:space="preserve">Adjourn </w:t>
      </w:r>
    </w:p>
    <w:p w14:paraId="07E27B43" w14:textId="77777777" w:rsidR="004E1A9A" w:rsidRDefault="004E1A9A" w:rsidP="00280E27">
      <w:pPr>
        <w:spacing w:after="0" w:line="240" w:lineRule="auto"/>
      </w:pPr>
    </w:p>
    <w:p w14:paraId="169F5BF6" w14:textId="1A087301" w:rsidR="00D90AC8" w:rsidRDefault="00822AFD" w:rsidP="00280E27">
      <w:pPr>
        <w:spacing w:after="0" w:line="240" w:lineRule="auto"/>
      </w:pPr>
      <w:r>
        <w:t xml:space="preserve">Trustee </w:t>
      </w:r>
      <w:r w:rsidR="00162403">
        <w:t xml:space="preserve">Der </w:t>
      </w:r>
      <w:proofErr w:type="spellStart"/>
      <w:r w:rsidR="00162403">
        <w:t>Avedisian</w:t>
      </w:r>
      <w:proofErr w:type="spellEnd"/>
      <w:r w:rsidR="00162403">
        <w:t xml:space="preserve"> </w:t>
      </w:r>
      <w:r>
        <w:t xml:space="preserve">moved to adjourn the meeting. </w:t>
      </w:r>
      <w:r w:rsidR="00174621">
        <w:t xml:space="preserve"> </w:t>
      </w:r>
      <w:r w:rsidR="009937A5">
        <w:t>Trustee</w:t>
      </w:r>
      <w:r w:rsidR="00210935">
        <w:t xml:space="preserve"> </w:t>
      </w:r>
      <w:proofErr w:type="spellStart"/>
      <w:r w:rsidR="00340D5F">
        <w:t>Annotti</w:t>
      </w:r>
      <w:proofErr w:type="spellEnd"/>
      <w:r w:rsidR="0093181D">
        <w:t xml:space="preserve"> </w:t>
      </w:r>
      <w:r>
        <w:t>seconded the motion. The motion passed unanimously. T</w:t>
      </w:r>
      <w:r w:rsidR="00E005E0">
        <w:t>h</w:t>
      </w:r>
      <w:r w:rsidR="008B3D02">
        <w:t>e m</w:t>
      </w:r>
      <w:r w:rsidR="0014110E">
        <w:t xml:space="preserve">eeting was </w:t>
      </w:r>
      <w:r w:rsidR="00340D5F">
        <w:t>adjourned at 9:10</w:t>
      </w:r>
      <w:r w:rsidR="00604641">
        <w:t>pm</w:t>
      </w:r>
      <w:r>
        <w:t>.</w:t>
      </w:r>
    </w:p>
    <w:p w14:paraId="45E383F3" w14:textId="77777777" w:rsidR="003535CC" w:rsidRDefault="003535CC" w:rsidP="00280E27">
      <w:pPr>
        <w:spacing w:after="0" w:line="240" w:lineRule="auto"/>
      </w:pPr>
    </w:p>
    <w:p w14:paraId="7A979CB1" w14:textId="77777777" w:rsidR="00D90AC8" w:rsidRDefault="00D90AC8" w:rsidP="00280E27">
      <w:pPr>
        <w:spacing w:after="0" w:line="240" w:lineRule="auto"/>
      </w:pPr>
    </w:p>
    <w:p w14:paraId="25633893" w14:textId="77777777" w:rsidR="00D90AC8" w:rsidRDefault="00822AFD" w:rsidP="00280E27">
      <w:pPr>
        <w:spacing w:after="0" w:line="240" w:lineRule="auto"/>
      </w:pPr>
      <w:r>
        <w:t>Respectfully submitted,</w:t>
      </w:r>
    </w:p>
    <w:p w14:paraId="6A7E260F" w14:textId="77777777" w:rsidR="00D90AC8" w:rsidRDefault="00822AFD" w:rsidP="00280E27">
      <w:pPr>
        <w:spacing w:after="0" w:line="240" w:lineRule="auto"/>
      </w:pPr>
      <w:r>
        <w:t>Kim Lundgren,</w:t>
      </w:r>
    </w:p>
    <w:p w14:paraId="0486F24F" w14:textId="77777777" w:rsidR="00F91276" w:rsidRDefault="00822AFD" w:rsidP="001476D1">
      <w:pPr>
        <w:spacing w:after="0" w:line="240" w:lineRule="auto"/>
      </w:pPr>
      <w:r>
        <w:t>Village Clerk</w:t>
      </w:r>
    </w:p>
    <w:p w14:paraId="512695E7" w14:textId="5B4F32D2" w:rsidR="009D7E8A" w:rsidRDefault="009D7E8A" w:rsidP="009D7E8A">
      <w:pPr>
        <w:tabs>
          <w:tab w:val="left" w:pos="1305"/>
        </w:tabs>
        <w:spacing w:after="0" w:line="180" w:lineRule="exact"/>
      </w:pPr>
    </w:p>
    <w:p w14:paraId="6A279542" w14:textId="68240CBB" w:rsidR="0097417F" w:rsidRDefault="0097417F" w:rsidP="0097417F">
      <w:pPr>
        <w:tabs>
          <w:tab w:val="left" w:pos="1305"/>
        </w:tabs>
        <w:spacing w:after="0" w:line="180" w:lineRule="exact"/>
      </w:pPr>
    </w:p>
    <w:p w14:paraId="2DBD17BF" w14:textId="5CED64E9" w:rsidR="002D4456" w:rsidRPr="00313524" w:rsidRDefault="002D4456" w:rsidP="002D4456">
      <w:pPr>
        <w:tabs>
          <w:tab w:val="left" w:pos="1305"/>
        </w:tabs>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4817-4557-9441, v. 1</w:t>
      </w:r>
      <w:r>
        <w:rPr>
          <w:rFonts w:ascii="Arial" w:hAnsi="Arial" w:cs="Arial"/>
          <w:color w:val="auto"/>
          <w:sz w:val="16"/>
        </w:rPr>
        <w:fldChar w:fldCharType="end"/>
      </w:r>
    </w:p>
    <w:sectPr w:rsidR="002D4456"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9DDB3" w14:textId="77777777" w:rsidR="006661BE" w:rsidRDefault="006661BE">
      <w:pPr>
        <w:spacing w:after="0" w:line="240" w:lineRule="auto"/>
      </w:pPr>
      <w:r>
        <w:separator/>
      </w:r>
    </w:p>
  </w:endnote>
  <w:endnote w:type="continuationSeparator" w:id="0">
    <w:p w14:paraId="1569CD95" w14:textId="77777777" w:rsidR="006661BE" w:rsidRDefault="0066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32" w14:textId="77777777"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57B5" w14:textId="331204CD" w:rsidR="00D90AC8" w:rsidRDefault="00822AFD">
    <w:pPr>
      <w:tabs>
        <w:tab w:val="center" w:pos="4680"/>
        <w:tab w:val="right" w:pos="9360"/>
      </w:tabs>
      <w:jc w:val="center"/>
    </w:pPr>
    <w:r>
      <w:fldChar w:fldCharType="begin"/>
    </w:r>
    <w:r>
      <w:instrText>PAGE</w:instrText>
    </w:r>
    <w:r>
      <w:fldChar w:fldCharType="separate"/>
    </w:r>
    <w:r w:rsidR="006B3031">
      <w:rPr>
        <w:noProof/>
      </w:rPr>
      <w:t>1</w:t>
    </w:r>
    <w:r>
      <w:fldChar w:fldCharType="end"/>
    </w:r>
  </w:p>
  <w:p w14:paraId="3E7396B1" w14:textId="77777777"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434FE" w14:textId="77777777"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DC1CE" w14:textId="77777777" w:rsidR="006661BE" w:rsidRDefault="006661BE">
      <w:pPr>
        <w:spacing w:after="0" w:line="240" w:lineRule="auto"/>
      </w:pPr>
      <w:r>
        <w:separator/>
      </w:r>
    </w:p>
  </w:footnote>
  <w:footnote w:type="continuationSeparator" w:id="0">
    <w:p w14:paraId="01693F99" w14:textId="77777777" w:rsidR="006661BE" w:rsidRDefault="00666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446A" w14:textId="77777777"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3CAA" w14:textId="77777777"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40529" w14:textId="77777777"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AF37D3"/>
    <w:multiLevelType w:val="hybridMultilevel"/>
    <w:tmpl w:val="F800C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17-4557-9441, v. 1"/>
    <w:docVar w:name="ndGeneratedStampLocation" w:val="LastPage"/>
  </w:docVars>
  <w:rsids>
    <w:rsidRoot w:val="00D90AC8"/>
    <w:rsid w:val="000009BE"/>
    <w:rsid w:val="000017E5"/>
    <w:rsid w:val="000043B9"/>
    <w:rsid w:val="000113CE"/>
    <w:rsid w:val="000153C6"/>
    <w:rsid w:val="00015696"/>
    <w:rsid w:val="00017138"/>
    <w:rsid w:val="0002602C"/>
    <w:rsid w:val="00026278"/>
    <w:rsid w:val="00026E73"/>
    <w:rsid w:val="0002768E"/>
    <w:rsid w:val="00030135"/>
    <w:rsid w:val="00033350"/>
    <w:rsid w:val="000379C3"/>
    <w:rsid w:val="00040F80"/>
    <w:rsid w:val="00046080"/>
    <w:rsid w:val="000542B1"/>
    <w:rsid w:val="00060E9C"/>
    <w:rsid w:val="00067A4F"/>
    <w:rsid w:val="00071363"/>
    <w:rsid w:val="00074AF3"/>
    <w:rsid w:val="00074EF8"/>
    <w:rsid w:val="000814C6"/>
    <w:rsid w:val="00083C29"/>
    <w:rsid w:val="00084CD1"/>
    <w:rsid w:val="000904BF"/>
    <w:rsid w:val="00091BF1"/>
    <w:rsid w:val="0009225A"/>
    <w:rsid w:val="0009449D"/>
    <w:rsid w:val="000A3419"/>
    <w:rsid w:val="000A460B"/>
    <w:rsid w:val="000A4749"/>
    <w:rsid w:val="000A54B9"/>
    <w:rsid w:val="000A63D0"/>
    <w:rsid w:val="000A6C63"/>
    <w:rsid w:val="000A7AFC"/>
    <w:rsid w:val="000C0544"/>
    <w:rsid w:val="000D3CBE"/>
    <w:rsid w:val="000E48FB"/>
    <w:rsid w:val="000F19C4"/>
    <w:rsid w:val="000F235C"/>
    <w:rsid w:val="000F2888"/>
    <w:rsid w:val="000F4488"/>
    <w:rsid w:val="000F6622"/>
    <w:rsid w:val="001001C6"/>
    <w:rsid w:val="001006F7"/>
    <w:rsid w:val="00103606"/>
    <w:rsid w:val="0011006C"/>
    <w:rsid w:val="0011170D"/>
    <w:rsid w:val="001119D0"/>
    <w:rsid w:val="00111A29"/>
    <w:rsid w:val="001120D6"/>
    <w:rsid w:val="001142AB"/>
    <w:rsid w:val="00114B7E"/>
    <w:rsid w:val="00116B8D"/>
    <w:rsid w:val="00124FD4"/>
    <w:rsid w:val="00130903"/>
    <w:rsid w:val="0014110E"/>
    <w:rsid w:val="00146D45"/>
    <w:rsid w:val="00146FFA"/>
    <w:rsid w:val="001476D1"/>
    <w:rsid w:val="00153295"/>
    <w:rsid w:val="001536EE"/>
    <w:rsid w:val="0015478F"/>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23E5"/>
    <w:rsid w:val="001C5240"/>
    <w:rsid w:val="001C69CF"/>
    <w:rsid w:val="001D0F47"/>
    <w:rsid w:val="001D1D17"/>
    <w:rsid w:val="001D4456"/>
    <w:rsid w:val="001E0E34"/>
    <w:rsid w:val="001E17CA"/>
    <w:rsid w:val="001E512F"/>
    <w:rsid w:val="001E5C19"/>
    <w:rsid w:val="001F039D"/>
    <w:rsid w:val="001F679B"/>
    <w:rsid w:val="00200A68"/>
    <w:rsid w:val="00201E8B"/>
    <w:rsid w:val="00210935"/>
    <w:rsid w:val="00211388"/>
    <w:rsid w:val="002148C0"/>
    <w:rsid w:val="002302B5"/>
    <w:rsid w:val="00233907"/>
    <w:rsid w:val="00235295"/>
    <w:rsid w:val="00244C8C"/>
    <w:rsid w:val="00245B76"/>
    <w:rsid w:val="002505B2"/>
    <w:rsid w:val="00251713"/>
    <w:rsid w:val="002567D1"/>
    <w:rsid w:val="0025724A"/>
    <w:rsid w:val="00261345"/>
    <w:rsid w:val="00261933"/>
    <w:rsid w:val="00261E82"/>
    <w:rsid w:val="00263C4E"/>
    <w:rsid w:val="00270439"/>
    <w:rsid w:val="00272A0A"/>
    <w:rsid w:val="00275964"/>
    <w:rsid w:val="00276448"/>
    <w:rsid w:val="00276F56"/>
    <w:rsid w:val="00280E27"/>
    <w:rsid w:val="00284E87"/>
    <w:rsid w:val="0028566F"/>
    <w:rsid w:val="00295136"/>
    <w:rsid w:val="002A1608"/>
    <w:rsid w:val="002A310D"/>
    <w:rsid w:val="002A4BE4"/>
    <w:rsid w:val="002A4C64"/>
    <w:rsid w:val="002A6933"/>
    <w:rsid w:val="002A72BA"/>
    <w:rsid w:val="002B3D8D"/>
    <w:rsid w:val="002B44FA"/>
    <w:rsid w:val="002D04AC"/>
    <w:rsid w:val="002D3975"/>
    <w:rsid w:val="002D4456"/>
    <w:rsid w:val="002D53AA"/>
    <w:rsid w:val="002D59E3"/>
    <w:rsid w:val="002D658C"/>
    <w:rsid w:val="002E07B7"/>
    <w:rsid w:val="002E3D04"/>
    <w:rsid w:val="002E4C41"/>
    <w:rsid w:val="002E7DA3"/>
    <w:rsid w:val="00302AF7"/>
    <w:rsid w:val="00303C19"/>
    <w:rsid w:val="00307200"/>
    <w:rsid w:val="00313524"/>
    <w:rsid w:val="003158D9"/>
    <w:rsid w:val="00321ACA"/>
    <w:rsid w:val="0032306F"/>
    <w:rsid w:val="00325858"/>
    <w:rsid w:val="00327B75"/>
    <w:rsid w:val="00340D5F"/>
    <w:rsid w:val="00340EE8"/>
    <w:rsid w:val="00345778"/>
    <w:rsid w:val="00346CF4"/>
    <w:rsid w:val="00347F01"/>
    <w:rsid w:val="00350EEF"/>
    <w:rsid w:val="00351C04"/>
    <w:rsid w:val="003535CC"/>
    <w:rsid w:val="00353CC8"/>
    <w:rsid w:val="00356C4A"/>
    <w:rsid w:val="00360BEF"/>
    <w:rsid w:val="00363280"/>
    <w:rsid w:val="00365923"/>
    <w:rsid w:val="00365C26"/>
    <w:rsid w:val="003663F6"/>
    <w:rsid w:val="003664AF"/>
    <w:rsid w:val="00372153"/>
    <w:rsid w:val="00377AAB"/>
    <w:rsid w:val="00393BE3"/>
    <w:rsid w:val="003948F5"/>
    <w:rsid w:val="00395A4B"/>
    <w:rsid w:val="003971EE"/>
    <w:rsid w:val="003A2116"/>
    <w:rsid w:val="003A525F"/>
    <w:rsid w:val="003A63DF"/>
    <w:rsid w:val="003C1622"/>
    <w:rsid w:val="003C233D"/>
    <w:rsid w:val="003C76EF"/>
    <w:rsid w:val="003E23B6"/>
    <w:rsid w:val="003F10CC"/>
    <w:rsid w:val="003F18A0"/>
    <w:rsid w:val="003F215A"/>
    <w:rsid w:val="003F32C6"/>
    <w:rsid w:val="003F3576"/>
    <w:rsid w:val="003F3857"/>
    <w:rsid w:val="0040019C"/>
    <w:rsid w:val="004013B2"/>
    <w:rsid w:val="0041193C"/>
    <w:rsid w:val="004132F7"/>
    <w:rsid w:val="00413754"/>
    <w:rsid w:val="00421335"/>
    <w:rsid w:val="004271E6"/>
    <w:rsid w:val="0043260B"/>
    <w:rsid w:val="00443143"/>
    <w:rsid w:val="0045205B"/>
    <w:rsid w:val="00463D42"/>
    <w:rsid w:val="00465271"/>
    <w:rsid w:val="00482E6A"/>
    <w:rsid w:val="00492BB0"/>
    <w:rsid w:val="00492BCE"/>
    <w:rsid w:val="004944D1"/>
    <w:rsid w:val="00496247"/>
    <w:rsid w:val="004C7DA1"/>
    <w:rsid w:val="004D1CB8"/>
    <w:rsid w:val="004D2145"/>
    <w:rsid w:val="004D4DBC"/>
    <w:rsid w:val="004E1A9A"/>
    <w:rsid w:val="004F0E54"/>
    <w:rsid w:val="004F639D"/>
    <w:rsid w:val="004F7C5F"/>
    <w:rsid w:val="0050028C"/>
    <w:rsid w:val="00501C15"/>
    <w:rsid w:val="00504A92"/>
    <w:rsid w:val="00513811"/>
    <w:rsid w:val="005144CC"/>
    <w:rsid w:val="005154C2"/>
    <w:rsid w:val="00515966"/>
    <w:rsid w:val="005168E7"/>
    <w:rsid w:val="00522E1F"/>
    <w:rsid w:val="00524337"/>
    <w:rsid w:val="00524A16"/>
    <w:rsid w:val="00524C38"/>
    <w:rsid w:val="00527BD2"/>
    <w:rsid w:val="00535BC2"/>
    <w:rsid w:val="00543F33"/>
    <w:rsid w:val="00544D9F"/>
    <w:rsid w:val="00545566"/>
    <w:rsid w:val="005459CE"/>
    <w:rsid w:val="00554D0C"/>
    <w:rsid w:val="00556583"/>
    <w:rsid w:val="00560EB7"/>
    <w:rsid w:val="005657F8"/>
    <w:rsid w:val="00570AB7"/>
    <w:rsid w:val="00575937"/>
    <w:rsid w:val="00575984"/>
    <w:rsid w:val="00583698"/>
    <w:rsid w:val="00584FDF"/>
    <w:rsid w:val="005923AD"/>
    <w:rsid w:val="005A08CD"/>
    <w:rsid w:val="005A6C89"/>
    <w:rsid w:val="005B4384"/>
    <w:rsid w:val="005B6BA6"/>
    <w:rsid w:val="005C393A"/>
    <w:rsid w:val="005E162B"/>
    <w:rsid w:val="005E2AA0"/>
    <w:rsid w:val="005E3FED"/>
    <w:rsid w:val="005F2503"/>
    <w:rsid w:val="005F335C"/>
    <w:rsid w:val="005F3BA9"/>
    <w:rsid w:val="00601E1C"/>
    <w:rsid w:val="00604641"/>
    <w:rsid w:val="00605B69"/>
    <w:rsid w:val="00607521"/>
    <w:rsid w:val="006120D9"/>
    <w:rsid w:val="00612824"/>
    <w:rsid w:val="00613B26"/>
    <w:rsid w:val="00614E92"/>
    <w:rsid w:val="00617755"/>
    <w:rsid w:val="00620369"/>
    <w:rsid w:val="00620512"/>
    <w:rsid w:val="0062184F"/>
    <w:rsid w:val="00623819"/>
    <w:rsid w:val="00625A0A"/>
    <w:rsid w:val="00627417"/>
    <w:rsid w:val="006321EB"/>
    <w:rsid w:val="0063681C"/>
    <w:rsid w:val="00641C53"/>
    <w:rsid w:val="00642930"/>
    <w:rsid w:val="00643A0A"/>
    <w:rsid w:val="00650C63"/>
    <w:rsid w:val="006540CE"/>
    <w:rsid w:val="0066094F"/>
    <w:rsid w:val="00665272"/>
    <w:rsid w:val="006661BE"/>
    <w:rsid w:val="006671D6"/>
    <w:rsid w:val="006727D6"/>
    <w:rsid w:val="00675271"/>
    <w:rsid w:val="006767DD"/>
    <w:rsid w:val="006771D3"/>
    <w:rsid w:val="00677532"/>
    <w:rsid w:val="00680E12"/>
    <w:rsid w:val="006822EB"/>
    <w:rsid w:val="0068259A"/>
    <w:rsid w:val="00684BEF"/>
    <w:rsid w:val="006878E4"/>
    <w:rsid w:val="0069243F"/>
    <w:rsid w:val="00693A42"/>
    <w:rsid w:val="00696AA2"/>
    <w:rsid w:val="006A57E8"/>
    <w:rsid w:val="006A64FD"/>
    <w:rsid w:val="006B3031"/>
    <w:rsid w:val="006B4583"/>
    <w:rsid w:val="006B4E74"/>
    <w:rsid w:val="006C543B"/>
    <w:rsid w:val="006C5D87"/>
    <w:rsid w:val="006D2FB5"/>
    <w:rsid w:val="006D6BE4"/>
    <w:rsid w:val="006D78B0"/>
    <w:rsid w:val="007004AA"/>
    <w:rsid w:val="00701151"/>
    <w:rsid w:val="00702AAB"/>
    <w:rsid w:val="007069ED"/>
    <w:rsid w:val="00710BA4"/>
    <w:rsid w:val="00710FC5"/>
    <w:rsid w:val="00713C94"/>
    <w:rsid w:val="007174D0"/>
    <w:rsid w:val="007208E0"/>
    <w:rsid w:val="00722042"/>
    <w:rsid w:val="00723513"/>
    <w:rsid w:val="0072437F"/>
    <w:rsid w:val="00725E59"/>
    <w:rsid w:val="007304BE"/>
    <w:rsid w:val="00731B26"/>
    <w:rsid w:val="00732006"/>
    <w:rsid w:val="0074608D"/>
    <w:rsid w:val="0074624E"/>
    <w:rsid w:val="007504BB"/>
    <w:rsid w:val="00750521"/>
    <w:rsid w:val="007507D2"/>
    <w:rsid w:val="007514E7"/>
    <w:rsid w:val="00752CF8"/>
    <w:rsid w:val="007627E7"/>
    <w:rsid w:val="00763DB4"/>
    <w:rsid w:val="00766B42"/>
    <w:rsid w:val="0077087F"/>
    <w:rsid w:val="0077096A"/>
    <w:rsid w:val="00772793"/>
    <w:rsid w:val="007742E0"/>
    <w:rsid w:val="00781046"/>
    <w:rsid w:val="00781756"/>
    <w:rsid w:val="00783A8F"/>
    <w:rsid w:val="0079164F"/>
    <w:rsid w:val="00793E75"/>
    <w:rsid w:val="007A6CCD"/>
    <w:rsid w:val="007A739F"/>
    <w:rsid w:val="007B0A6F"/>
    <w:rsid w:val="007C08D0"/>
    <w:rsid w:val="007C24D1"/>
    <w:rsid w:val="007C5013"/>
    <w:rsid w:val="007C6FFD"/>
    <w:rsid w:val="007D12AC"/>
    <w:rsid w:val="007D59C3"/>
    <w:rsid w:val="007D6E5D"/>
    <w:rsid w:val="007D7183"/>
    <w:rsid w:val="007E112D"/>
    <w:rsid w:val="007E5275"/>
    <w:rsid w:val="007E7281"/>
    <w:rsid w:val="007F0708"/>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1165"/>
    <w:rsid w:val="0089458B"/>
    <w:rsid w:val="008A6941"/>
    <w:rsid w:val="008B3093"/>
    <w:rsid w:val="008B3D02"/>
    <w:rsid w:val="008C3F79"/>
    <w:rsid w:val="008D2ED3"/>
    <w:rsid w:val="008D32E8"/>
    <w:rsid w:val="008D45BB"/>
    <w:rsid w:val="008E293F"/>
    <w:rsid w:val="008E3885"/>
    <w:rsid w:val="008E6179"/>
    <w:rsid w:val="008F1446"/>
    <w:rsid w:val="008F1AFD"/>
    <w:rsid w:val="008F2042"/>
    <w:rsid w:val="008F5064"/>
    <w:rsid w:val="008F7B14"/>
    <w:rsid w:val="00905DA2"/>
    <w:rsid w:val="00906E63"/>
    <w:rsid w:val="009079D2"/>
    <w:rsid w:val="0091253E"/>
    <w:rsid w:val="00914B3F"/>
    <w:rsid w:val="009161AA"/>
    <w:rsid w:val="0092457D"/>
    <w:rsid w:val="009259D2"/>
    <w:rsid w:val="00925EC8"/>
    <w:rsid w:val="0093143F"/>
    <w:rsid w:val="0093181D"/>
    <w:rsid w:val="009366E4"/>
    <w:rsid w:val="00946179"/>
    <w:rsid w:val="00947A52"/>
    <w:rsid w:val="00950985"/>
    <w:rsid w:val="00951664"/>
    <w:rsid w:val="00955CE9"/>
    <w:rsid w:val="00960571"/>
    <w:rsid w:val="00961A79"/>
    <w:rsid w:val="0096210B"/>
    <w:rsid w:val="00965004"/>
    <w:rsid w:val="00967C5E"/>
    <w:rsid w:val="00970A7C"/>
    <w:rsid w:val="0097417F"/>
    <w:rsid w:val="00976905"/>
    <w:rsid w:val="00976AED"/>
    <w:rsid w:val="00976B08"/>
    <w:rsid w:val="009771D8"/>
    <w:rsid w:val="009778FC"/>
    <w:rsid w:val="00983882"/>
    <w:rsid w:val="00985026"/>
    <w:rsid w:val="0098560E"/>
    <w:rsid w:val="00985B49"/>
    <w:rsid w:val="00986001"/>
    <w:rsid w:val="00993187"/>
    <w:rsid w:val="009937A5"/>
    <w:rsid w:val="009B02A9"/>
    <w:rsid w:val="009B2572"/>
    <w:rsid w:val="009B2ADE"/>
    <w:rsid w:val="009B72E1"/>
    <w:rsid w:val="009C02F8"/>
    <w:rsid w:val="009C2964"/>
    <w:rsid w:val="009C60BF"/>
    <w:rsid w:val="009D5AD2"/>
    <w:rsid w:val="009D7E8A"/>
    <w:rsid w:val="009E0430"/>
    <w:rsid w:val="009E25D7"/>
    <w:rsid w:val="009E2AFC"/>
    <w:rsid w:val="009E3ED6"/>
    <w:rsid w:val="009E6C9B"/>
    <w:rsid w:val="009F448A"/>
    <w:rsid w:val="009F58F0"/>
    <w:rsid w:val="00A03B57"/>
    <w:rsid w:val="00A1104C"/>
    <w:rsid w:val="00A161B3"/>
    <w:rsid w:val="00A20361"/>
    <w:rsid w:val="00A20797"/>
    <w:rsid w:val="00A20AE9"/>
    <w:rsid w:val="00A21844"/>
    <w:rsid w:val="00A2186F"/>
    <w:rsid w:val="00A232C9"/>
    <w:rsid w:val="00A2430F"/>
    <w:rsid w:val="00A266ED"/>
    <w:rsid w:val="00A32A56"/>
    <w:rsid w:val="00A348A8"/>
    <w:rsid w:val="00A37184"/>
    <w:rsid w:val="00A519FF"/>
    <w:rsid w:val="00A520CA"/>
    <w:rsid w:val="00A54A34"/>
    <w:rsid w:val="00A63D04"/>
    <w:rsid w:val="00A66765"/>
    <w:rsid w:val="00A702F3"/>
    <w:rsid w:val="00A71CA2"/>
    <w:rsid w:val="00A734FB"/>
    <w:rsid w:val="00A76B15"/>
    <w:rsid w:val="00A86F17"/>
    <w:rsid w:val="00A94C5B"/>
    <w:rsid w:val="00A94F8F"/>
    <w:rsid w:val="00A9526F"/>
    <w:rsid w:val="00A95B85"/>
    <w:rsid w:val="00AA2A5C"/>
    <w:rsid w:val="00AA3824"/>
    <w:rsid w:val="00AB01C9"/>
    <w:rsid w:val="00AB41B0"/>
    <w:rsid w:val="00AB4828"/>
    <w:rsid w:val="00AB7FF9"/>
    <w:rsid w:val="00AC066B"/>
    <w:rsid w:val="00AC1590"/>
    <w:rsid w:val="00AC18E4"/>
    <w:rsid w:val="00AC2BC8"/>
    <w:rsid w:val="00AC4838"/>
    <w:rsid w:val="00AD1980"/>
    <w:rsid w:val="00AD6931"/>
    <w:rsid w:val="00AE04BD"/>
    <w:rsid w:val="00AE1527"/>
    <w:rsid w:val="00AE4E3C"/>
    <w:rsid w:val="00AE5D24"/>
    <w:rsid w:val="00AF04BF"/>
    <w:rsid w:val="00AF4188"/>
    <w:rsid w:val="00B00BDA"/>
    <w:rsid w:val="00B00FA0"/>
    <w:rsid w:val="00B04C73"/>
    <w:rsid w:val="00B05419"/>
    <w:rsid w:val="00B059E5"/>
    <w:rsid w:val="00B10183"/>
    <w:rsid w:val="00B101C6"/>
    <w:rsid w:val="00B142F9"/>
    <w:rsid w:val="00B240CD"/>
    <w:rsid w:val="00B27899"/>
    <w:rsid w:val="00B31517"/>
    <w:rsid w:val="00B35EE8"/>
    <w:rsid w:val="00B36044"/>
    <w:rsid w:val="00B37946"/>
    <w:rsid w:val="00B431A3"/>
    <w:rsid w:val="00B573FC"/>
    <w:rsid w:val="00B60A9C"/>
    <w:rsid w:val="00B63ACB"/>
    <w:rsid w:val="00B641CB"/>
    <w:rsid w:val="00B67F1A"/>
    <w:rsid w:val="00B8591A"/>
    <w:rsid w:val="00B85CE1"/>
    <w:rsid w:val="00B908CF"/>
    <w:rsid w:val="00B92E49"/>
    <w:rsid w:val="00B96AB4"/>
    <w:rsid w:val="00BA00D1"/>
    <w:rsid w:val="00BA0E3F"/>
    <w:rsid w:val="00BA672E"/>
    <w:rsid w:val="00BB1EB2"/>
    <w:rsid w:val="00BB6E23"/>
    <w:rsid w:val="00BB7B30"/>
    <w:rsid w:val="00BC1B38"/>
    <w:rsid w:val="00BC20E8"/>
    <w:rsid w:val="00BC21DC"/>
    <w:rsid w:val="00BC294C"/>
    <w:rsid w:val="00BC2B84"/>
    <w:rsid w:val="00BD0C16"/>
    <w:rsid w:val="00BD1CAB"/>
    <w:rsid w:val="00BD2B81"/>
    <w:rsid w:val="00BE0A7E"/>
    <w:rsid w:val="00BE3B37"/>
    <w:rsid w:val="00BE5D4D"/>
    <w:rsid w:val="00BF15A8"/>
    <w:rsid w:val="00BF261E"/>
    <w:rsid w:val="00C05CA6"/>
    <w:rsid w:val="00C13E3A"/>
    <w:rsid w:val="00C146F9"/>
    <w:rsid w:val="00C2439E"/>
    <w:rsid w:val="00C269F0"/>
    <w:rsid w:val="00C31870"/>
    <w:rsid w:val="00C34AA8"/>
    <w:rsid w:val="00C35442"/>
    <w:rsid w:val="00C3588C"/>
    <w:rsid w:val="00C42BBE"/>
    <w:rsid w:val="00C442FC"/>
    <w:rsid w:val="00C446B1"/>
    <w:rsid w:val="00C44D4E"/>
    <w:rsid w:val="00C460B1"/>
    <w:rsid w:val="00C5106C"/>
    <w:rsid w:val="00C619CE"/>
    <w:rsid w:val="00C64174"/>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4456"/>
    <w:rsid w:val="00CD5772"/>
    <w:rsid w:val="00CD5C37"/>
    <w:rsid w:val="00CD715C"/>
    <w:rsid w:val="00CE0181"/>
    <w:rsid w:val="00CE1490"/>
    <w:rsid w:val="00CE2CCA"/>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44BF5"/>
    <w:rsid w:val="00D516F2"/>
    <w:rsid w:val="00D51BFF"/>
    <w:rsid w:val="00D51F95"/>
    <w:rsid w:val="00D52D68"/>
    <w:rsid w:val="00D546F1"/>
    <w:rsid w:val="00D56D5F"/>
    <w:rsid w:val="00D62020"/>
    <w:rsid w:val="00D7350A"/>
    <w:rsid w:val="00D74D13"/>
    <w:rsid w:val="00D750A4"/>
    <w:rsid w:val="00D75B40"/>
    <w:rsid w:val="00D808E4"/>
    <w:rsid w:val="00D823A9"/>
    <w:rsid w:val="00D90AC8"/>
    <w:rsid w:val="00D969CC"/>
    <w:rsid w:val="00DA0D86"/>
    <w:rsid w:val="00DA48F4"/>
    <w:rsid w:val="00DA6869"/>
    <w:rsid w:val="00DB2DF7"/>
    <w:rsid w:val="00DB53A9"/>
    <w:rsid w:val="00DB58AF"/>
    <w:rsid w:val="00DB5DF7"/>
    <w:rsid w:val="00DC2ED4"/>
    <w:rsid w:val="00DC6743"/>
    <w:rsid w:val="00DD25FA"/>
    <w:rsid w:val="00DD2948"/>
    <w:rsid w:val="00DD6263"/>
    <w:rsid w:val="00DD6F73"/>
    <w:rsid w:val="00DF0AE0"/>
    <w:rsid w:val="00DF34A2"/>
    <w:rsid w:val="00DF376B"/>
    <w:rsid w:val="00DF4642"/>
    <w:rsid w:val="00E005E0"/>
    <w:rsid w:val="00E00E82"/>
    <w:rsid w:val="00E044DD"/>
    <w:rsid w:val="00E07875"/>
    <w:rsid w:val="00E17A25"/>
    <w:rsid w:val="00E22A28"/>
    <w:rsid w:val="00E3150A"/>
    <w:rsid w:val="00E35D09"/>
    <w:rsid w:val="00E40A94"/>
    <w:rsid w:val="00E44B4F"/>
    <w:rsid w:val="00E46802"/>
    <w:rsid w:val="00E47B0A"/>
    <w:rsid w:val="00E528FE"/>
    <w:rsid w:val="00E57685"/>
    <w:rsid w:val="00E66F4F"/>
    <w:rsid w:val="00E85F40"/>
    <w:rsid w:val="00E91689"/>
    <w:rsid w:val="00E9497C"/>
    <w:rsid w:val="00EA1BE3"/>
    <w:rsid w:val="00EA3EE6"/>
    <w:rsid w:val="00EA4B1F"/>
    <w:rsid w:val="00EA4D74"/>
    <w:rsid w:val="00EA5ACD"/>
    <w:rsid w:val="00EB0153"/>
    <w:rsid w:val="00EB12E8"/>
    <w:rsid w:val="00EB1DA8"/>
    <w:rsid w:val="00EB3E64"/>
    <w:rsid w:val="00EB4488"/>
    <w:rsid w:val="00EB5418"/>
    <w:rsid w:val="00EB5EDE"/>
    <w:rsid w:val="00EB7BD6"/>
    <w:rsid w:val="00EC053B"/>
    <w:rsid w:val="00EC1DB5"/>
    <w:rsid w:val="00EC373F"/>
    <w:rsid w:val="00EC5B4F"/>
    <w:rsid w:val="00EC6B6A"/>
    <w:rsid w:val="00ED11AB"/>
    <w:rsid w:val="00ED3D7E"/>
    <w:rsid w:val="00ED7B11"/>
    <w:rsid w:val="00EE25CA"/>
    <w:rsid w:val="00EE3AEA"/>
    <w:rsid w:val="00EE5FBC"/>
    <w:rsid w:val="00F05554"/>
    <w:rsid w:val="00F05FEE"/>
    <w:rsid w:val="00F1062D"/>
    <w:rsid w:val="00F179E7"/>
    <w:rsid w:val="00F319CD"/>
    <w:rsid w:val="00F3493B"/>
    <w:rsid w:val="00F367BD"/>
    <w:rsid w:val="00F37F4F"/>
    <w:rsid w:val="00F473B9"/>
    <w:rsid w:val="00F5058F"/>
    <w:rsid w:val="00F52C91"/>
    <w:rsid w:val="00F56B13"/>
    <w:rsid w:val="00F63BB4"/>
    <w:rsid w:val="00F64418"/>
    <w:rsid w:val="00F6795B"/>
    <w:rsid w:val="00F71709"/>
    <w:rsid w:val="00F75648"/>
    <w:rsid w:val="00F775F2"/>
    <w:rsid w:val="00F827BD"/>
    <w:rsid w:val="00F91276"/>
    <w:rsid w:val="00F93506"/>
    <w:rsid w:val="00F94934"/>
    <w:rsid w:val="00F95F20"/>
    <w:rsid w:val="00FA73F3"/>
    <w:rsid w:val="00FB0F1D"/>
    <w:rsid w:val="00FB2F16"/>
    <w:rsid w:val="00FB42C9"/>
    <w:rsid w:val="00FB4E1E"/>
    <w:rsid w:val="00FB5A44"/>
    <w:rsid w:val="00FC31D4"/>
    <w:rsid w:val="00FC45B5"/>
    <w:rsid w:val="00FD3847"/>
    <w:rsid w:val="00FE1032"/>
    <w:rsid w:val="00FE514B"/>
    <w:rsid w:val="00FF1FE9"/>
    <w:rsid w:val="00FF2189"/>
    <w:rsid w:val="00FF2A8D"/>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C9558B"/>
  <w15:docId w15:val="{41F424EC-755E-4289-991A-0F9FC98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6335F-43BA-494D-964B-53CA1D10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E328B6D9.dotm</Template>
  <TotalTime>11</TotalTime>
  <Pages>5</Pages>
  <Words>1436</Words>
  <Characters>7735</Characters>
  <Application>Microsoft Office Word</Application>
  <DocSecurity>0</DocSecurity>
  <PresentationFormat/>
  <Lines>202</Lines>
  <Paragraphs>111</Paragraphs>
  <ScaleCrop>false</ScaleCrop>
  <HeadingPairs>
    <vt:vector size="2" baseType="variant">
      <vt:variant>
        <vt:lpstr>Title</vt:lpstr>
      </vt:variant>
      <vt:variant>
        <vt:i4>1</vt:i4>
      </vt:variant>
    </vt:vector>
  </HeadingPairs>
  <TitlesOfParts>
    <vt:vector size="1" baseType="lpstr">
      <vt:lpstr>December 2019 VOG Meeting Minutes.docx</vt:lpstr>
    </vt:vector>
  </TitlesOfParts>
  <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2019 VOG Meeting Minutes.docx</dc:title>
  <dc:creator>Kim Lundgren</dc:creator>
  <cp:lastModifiedBy>Kim Lundgren</cp:lastModifiedBy>
  <cp:revision>6</cp:revision>
  <cp:lastPrinted>2020-01-21T18:32:00Z</cp:lastPrinted>
  <dcterms:created xsi:type="dcterms:W3CDTF">2020-01-13T20:52:00Z</dcterms:created>
  <dcterms:modified xsi:type="dcterms:W3CDTF">2020-01-21T18:33:00Z</dcterms:modified>
</cp:coreProperties>
</file>