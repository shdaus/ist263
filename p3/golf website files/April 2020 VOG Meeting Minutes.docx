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A4CC0" w14:textId="77777777" w:rsidR="00D90AC8" w:rsidRDefault="005B6BA6" w:rsidP="00360BEF">
      <w:pPr>
        <w:pStyle w:val="Title"/>
        <w:spacing w:after="0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 xml:space="preserve">Village </w:t>
      </w:r>
      <w:r w:rsidR="00822AFD">
        <w:rPr>
          <w:rFonts w:ascii="Calibri" w:eastAsia="Calibri" w:hAnsi="Calibri"/>
          <w:b/>
          <w:color w:val="2E75B5"/>
          <w:sz w:val="32"/>
          <w:szCs w:val="32"/>
        </w:rPr>
        <w:t>of Golf</w:t>
      </w:r>
    </w:p>
    <w:p w14:paraId="1FAF323A" w14:textId="3087A2F8" w:rsidR="00D90AC8" w:rsidRDefault="00CB5F81">
      <w:pPr>
        <w:pStyle w:val="Title"/>
        <w:spacing w:after="0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>April 13</w:t>
      </w:r>
      <w:r w:rsidR="00744D89">
        <w:rPr>
          <w:rFonts w:ascii="Calibri" w:eastAsia="Calibri" w:hAnsi="Calibri"/>
          <w:b/>
          <w:color w:val="2E75B5"/>
          <w:sz w:val="32"/>
          <w:szCs w:val="32"/>
        </w:rPr>
        <w:t>, 2020</w:t>
      </w:r>
    </w:p>
    <w:p w14:paraId="1F2691B2" w14:textId="77777777" w:rsidR="00D90AC8" w:rsidRDefault="00822AFD">
      <w:pPr>
        <w:pStyle w:val="Title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>Village Board Meeting</w:t>
      </w:r>
    </w:p>
    <w:p w14:paraId="25B01D1A" w14:textId="77777777" w:rsidR="00D90AC8" w:rsidRDefault="00822AFD" w:rsidP="00D12E54">
      <w:pPr>
        <w:pStyle w:val="Heading1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>Call to Order</w:t>
      </w:r>
    </w:p>
    <w:p w14:paraId="70593433" w14:textId="23AB4DC2" w:rsidR="00D90AC8" w:rsidRDefault="00B059E5" w:rsidP="00D12E54">
      <w:pPr>
        <w:spacing w:after="0" w:line="240" w:lineRule="auto"/>
      </w:pPr>
      <w:r>
        <w:t xml:space="preserve">President Carson </w:t>
      </w:r>
      <w:r w:rsidR="00822AFD">
        <w:t>cal</w:t>
      </w:r>
      <w:r w:rsidR="0063681C">
        <w:t>led the meeting to order at 7:0</w:t>
      </w:r>
      <w:r w:rsidR="00744D89">
        <w:t>0</w:t>
      </w:r>
      <w:r w:rsidR="00822AFD">
        <w:t xml:space="preserve"> p.m.</w:t>
      </w:r>
      <w:r w:rsidR="00CB5F81">
        <w:t xml:space="preserve"> via phone conference due to </w:t>
      </w:r>
      <w:proofErr w:type="spellStart"/>
      <w:r w:rsidR="00CB5F81">
        <w:t>Covid</w:t>
      </w:r>
      <w:proofErr w:type="spellEnd"/>
      <w:r w:rsidR="00CB5F81">
        <w:t xml:space="preserve"> 19 restrictions regarding social distancing.  </w:t>
      </w:r>
    </w:p>
    <w:p w14:paraId="29348CDA" w14:textId="77777777" w:rsidR="00D90AC8" w:rsidRDefault="00D90AC8" w:rsidP="00D12E54">
      <w:pPr>
        <w:spacing w:after="0" w:line="240" w:lineRule="auto"/>
      </w:pPr>
    </w:p>
    <w:p w14:paraId="600C58A4" w14:textId="77777777" w:rsidR="00D90AC8" w:rsidRDefault="00822AFD" w:rsidP="00D12E54">
      <w:pPr>
        <w:pStyle w:val="Heading1"/>
        <w:tabs>
          <w:tab w:val="left" w:pos="1803"/>
        </w:tabs>
        <w:spacing w:before="0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 xml:space="preserve">Roll Call </w:t>
      </w:r>
    </w:p>
    <w:p w14:paraId="1DCD237E" w14:textId="0738FF29" w:rsidR="00FE2BFF" w:rsidRDefault="00C804FF" w:rsidP="000C16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Upon roll call the following Trustees were present:</w:t>
      </w:r>
      <w:r w:rsidR="00FE2BFF" w:rsidRPr="00FE2BFF">
        <w:rPr>
          <w:rFonts w:eastAsia="Times New Roman"/>
        </w:rPr>
        <w:t xml:space="preserve"> </w:t>
      </w:r>
    </w:p>
    <w:p w14:paraId="00FD499D" w14:textId="77777777" w:rsidR="00462981" w:rsidRDefault="00462981" w:rsidP="004629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 xml:space="preserve">Joe </w:t>
      </w:r>
      <w:proofErr w:type="spellStart"/>
      <w:r w:rsidRPr="00C804FF">
        <w:rPr>
          <w:rFonts w:eastAsia="Times New Roman"/>
        </w:rPr>
        <w:t>Annotti</w:t>
      </w:r>
      <w:proofErr w:type="spellEnd"/>
      <w:r w:rsidRPr="00C804FF">
        <w:rPr>
          <w:rFonts w:eastAsia="Times New Roman"/>
        </w:rPr>
        <w:t>, Public Buildings and Grounds</w:t>
      </w:r>
    </w:p>
    <w:p w14:paraId="0FFDADAF" w14:textId="77777777" w:rsidR="00462981" w:rsidRDefault="00462981" w:rsidP="004629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Bob Der </w:t>
      </w:r>
      <w:proofErr w:type="spellStart"/>
      <w:r w:rsidRPr="00C804FF">
        <w:rPr>
          <w:rFonts w:eastAsia="Times New Roman"/>
        </w:rPr>
        <w:t>Avedisian</w:t>
      </w:r>
      <w:proofErr w:type="spellEnd"/>
      <w:r w:rsidRPr="00C804FF">
        <w:rPr>
          <w:rFonts w:eastAsia="Times New Roman"/>
        </w:rPr>
        <w:t>, Water and Utilities</w:t>
      </w:r>
    </w:p>
    <w:p w14:paraId="723B553C" w14:textId="61D75C35" w:rsidR="00FE2BFF" w:rsidRDefault="00FE2BFF" w:rsidP="00FE2B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Jim Dominik, Emergency Services Department </w:t>
      </w:r>
    </w:p>
    <w:p w14:paraId="059A4890" w14:textId="77777777" w:rsidR="00462981" w:rsidRDefault="00462981" w:rsidP="004629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>
        <w:rPr>
          <w:rFonts w:eastAsia="Times New Roman"/>
        </w:rPr>
        <w:t>Rob Farr, Finance and Administration</w:t>
      </w:r>
    </w:p>
    <w:p w14:paraId="57421211" w14:textId="77777777" w:rsidR="006878E4" w:rsidRDefault="006878E4" w:rsidP="00687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Tony </w:t>
      </w:r>
      <w:proofErr w:type="spellStart"/>
      <w:r w:rsidRPr="00C804FF">
        <w:rPr>
          <w:rFonts w:eastAsia="Times New Roman"/>
        </w:rPr>
        <w:t>Kalogerakos</w:t>
      </w:r>
      <w:proofErr w:type="spellEnd"/>
      <w:r w:rsidRPr="00C804FF">
        <w:rPr>
          <w:rFonts w:eastAsia="Times New Roman"/>
        </w:rPr>
        <w:t>, Streets and Sanitation Department</w:t>
      </w:r>
    </w:p>
    <w:p w14:paraId="1CBBECB8" w14:textId="77777777" w:rsidR="00B059E5" w:rsidRPr="00C804FF" w:rsidRDefault="00B059E5" w:rsidP="00B059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Julie Tillman, Building and Zoning Department</w:t>
      </w:r>
    </w:p>
    <w:p w14:paraId="707520D0" w14:textId="77777777" w:rsidR="00EC6B6A" w:rsidRPr="00EC6B6A" w:rsidRDefault="00EC6B6A" w:rsidP="00EC6B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</w:p>
    <w:p w14:paraId="5878C0D3" w14:textId="77777777" w:rsidR="00D90AC8" w:rsidRDefault="00822AFD" w:rsidP="00D12E54">
      <w:pPr>
        <w:spacing w:after="0"/>
        <w:rPr>
          <w:b/>
          <w:u w:val="single"/>
        </w:rPr>
      </w:pPr>
      <w:r>
        <w:rPr>
          <w:b/>
          <w:u w:val="single"/>
        </w:rPr>
        <w:t>Also Present</w:t>
      </w:r>
    </w:p>
    <w:p w14:paraId="7A201F8C" w14:textId="77777777" w:rsidR="00972878" w:rsidRDefault="00972878" w:rsidP="00972878">
      <w:pPr>
        <w:spacing w:after="0"/>
      </w:pPr>
      <w:r>
        <w:t xml:space="preserve">Village Attorney, Bruce </w:t>
      </w:r>
      <w:proofErr w:type="spellStart"/>
      <w:r>
        <w:t>Huvard</w:t>
      </w:r>
      <w:proofErr w:type="spellEnd"/>
    </w:p>
    <w:p w14:paraId="5421AC7E" w14:textId="77777777" w:rsidR="00B44E4B" w:rsidRDefault="00B44E4B" w:rsidP="00B44E4B">
      <w:pPr>
        <w:spacing w:after="0" w:line="240" w:lineRule="auto"/>
      </w:pPr>
      <w:r>
        <w:t>Village Clerk, Kim Lundgren</w:t>
      </w:r>
    </w:p>
    <w:p w14:paraId="2AE344CD" w14:textId="77777777" w:rsidR="00B44E4B" w:rsidRDefault="00B44E4B" w:rsidP="00B44E4B">
      <w:pPr>
        <w:spacing w:after="0" w:line="240" w:lineRule="auto"/>
      </w:pPr>
      <w:r>
        <w:t>Village Administrator, Michelle Shapiro</w:t>
      </w:r>
    </w:p>
    <w:p w14:paraId="6B00021E" w14:textId="77777777" w:rsidR="00CE2CCA" w:rsidRDefault="00CE2CCA" w:rsidP="00CE2CCA">
      <w:pPr>
        <w:spacing w:after="0" w:line="240" w:lineRule="auto"/>
      </w:pPr>
      <w:r>
        <w:t xml:space="preserve">Police Chief, Dennis </w:t>
      </w:r>
      <w:proofErr w:type="spellStart"/>
      <w:r>
        <w:t>McEnerney</w:t>
      </w:r>
      <w:proofErr w:type="spellEnd"/>
    </w:p>
    <w:p w14:paraId="40F48AAD" w14:textId="77777777" w:rsidR="00CB5F81" w:rsidRDefault="00CB5F81" w:rsidP="00CB5F81">
      <w:pPr>
        <w:spacing w:after="0" w:line="240" w:lineRule="auto"/>
      </w:pPr>
      <w:r>
        <w:t xml:space="preserve">Village Engineer, Brian </w:t>
      </w:r>
      <w:proofErr w:type="spellStart"/>
      <w:r>
        <w:t>Wesolowski</w:t>
      </w:r>
      <w:proofErr w:type="spellEnd"/>
      <w:r>
        <w:t xml:space="preserve">, </w:t>
      </w:r>
      <w:proofErr w:type="spellStart"/>
      <w:r>
        <w:t>Gewalt</w:t>
      </w:r>
      <w:proofErr w:type="spellEnd"/>
      <w:r>
        <w:t xml:space="preserve"> Hamilton</w:t>
      </w:r>
    </w:p>
    <w:p w14:paraId="7DE7CEC6" w14:textId="047A7E31" w:rsidR="00CB5F81" w:rsidRDefault="00CB5F81" w:rsidP="00CE2CCA">
      <w:pPr>
        <w:spacing w:after="0" w:line="240" w:lineRule="auto"/>
      </w:pPr>
      <w:r>
        <w:t>Bob Hammer, Building Commissioner</w:t>
      </w:r>
    </w:p>
    <w:p w14:paraId="60E67745" w14:textId="6A47D565" w:rsidR="00CB5F81" w:rsidRDefault="00CB5F81" w:rsidP="00CE2CCA">
      <w:pPr>
        <w:spacing w:after="0" w:line="240" w:lineRule="auto"/>
      </w:pPr>
      <w:r>
        <w:t xml:space="preserve">Bridget </w:t>
      </w:r>
      <w:proofErr w:type="spellStart"/>
      <w:r>
        <w:t>Gauer</w:t>
      </w:r>
      <w:proofErr w:type="spellEnd"/>
      <w:r>
        <w:t xml:space="preserve">, 53 Park </w:t>
      </w:r>
    </w:p>
    <w:p w14:paraId="0972B796" w14:textId="77777777" w:rsidR="0063681C" w:rsidRPr="00D131AD" w:rsidRDefault="0063681C" w:rsidP="00E9497C">
      <w:pPr>
        <w:spacing w:after="0" w:line="240" w:lineRule="auto"/>
        <w:rPr>
          <w:b/>
          <w:u w:val="single"/>
        </w:rPr>
      </w:pPr>
    </w:p>
    <w:p w14:paraId="5E247220" w14:textId="77777777" w:rsidR="00D90AC8" w:rsidRDefault="00822AFD" w:rsidP="00E9497C">
      <w:pPr>
        <w:pStyle w:val="Heading1"/>
        <w:spacing w:before="0" w:line="240" w:lineRule="auto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>Approval of Minutes</w:t>
      </w:r>
    </w:p>
    <w:p w14:paraId="373B1323" w14:textId="77777777" w:rsidR="005B6BA6" w:rsidRDefault="005B6BA6" w:rsidP="00E9497C">
      <w:pPr>
        <w:spacing w:after="0" w:line="240" w:lineRule="auto"/>
      </w:pPr>
    </w:p>
    <w:p w14:paraId="7059F390" w14:textId="7C49462B" w:rsidR="00DA6869" w:rsidRDefault="00DA6869" w:rsidP="00DA68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DA6869">
        <w:rPr>
          <w:rFonts w:eastAsia="Times New Roman"/>
        </w:rPr>
        <w:t xml:space="preserve">Trustee </w:t>
      </w:r>
      <w:proofErr w:type="spellStart"/>
      <w:r w:rsidR="00CB5F81">
        <w:rPr>
          <w:rFonts w:eastAsia="Times New Roman"/>
        </w:rPr>
        <w:t>Kakogerakos</w:t>
      </w:r>
      <w:proofErr w:type="spellEnd"/>
      <w:r w:rsidR="00B44E4B">
        <w:rPr>
          <w:rFonts w:eastAsia="Times New Roman"/>
        </w:rPr>
        <w:t xml:space="preserve"> </w:t>
      </w:r>
      <w:r w:rsidR="00270439">
        <w:rPr>
          <w:rFonts w:eastAsia="Times New Roman"/>
        </w:rPr>
        <w:t>moved to approve the</w:t>
      </w:r>
      <w:r w:rsidR="00E70B09">
        <w:rPr>
          <w:rFonts w:eastAsia="Times New Roman"/>
        </w:rPr>
        <w:t xml:space="preserve"> </w:t>
      </w:r>
      <w:r w:rsidR="00CB5F81">
        <w:rPr>
          <w:rFonts w:eastAsia="Times New Roman"/>
        </w:rPr>
        <w:t xml:space="preserve">March </w:t>
      </w:r>
      <w:r w:rsidR="009A4737">
        <w:rPr>
          <w:rFonts w:eastAsia="Times New Roman"/>
        </w:rPr>
        <w:t>Minutes</w:t>
      </w:r>
      <w:r w:rsidR="00E70B09">
        <w:rPr>
          <w:rFonts w:eastAsia="Times New Roman"/>
        </w:rPr>
        <w:t xml:space="preserve">. </w:t>
      </w:r>
      <w:r w:rsidR="00CB5B91">
        <w:rPr>
          <w:rFonts w:eastAsia="Times New Roman"/>
        </w:rPr>
        <w:t xml:space="preserve"> </w:t>
      </w:r>
      <w:r w:rsidR="000D3CBE">
        <w:rPr>
          <w:rFonts w:eastAsia="Times New Roman"/>
        </w:rPr>
        <w:t xml:space="preserve">Trustee </w:t>
      </w:r>
      <w:r w:rsidR="00CB5F81">
        <w:rPr>
          <w:rFonts w:eastAsia="Times New Roman"/>
        </w:rPr>
        <w:t xml:space="preserve">Der </w:t>
      </w:r>
      <w:proofErr w:type="spellStart"/>
      <w:r w:rsidR="00CB5F81">
        <w:rPr>
          <w:rFonts w:eastAsia="Times New Roman"/>
        </w:rPr>
        <w:t>Avedisian</w:t>
      </w:r>
      <w:proofErr w:type="spellEnd"/>
      <w:r w:rsidR="00CB5F81">
        <w:rPr>
          <w:rFonts w:eastAsia="Times New Roman"/>
        </w:rPr>
        <w:t xml:space="preserve"> </w:t>
      </w:r>
      <w:r w:rsidRPr="00DA6869">
        <w:rPr>
          <w:rFonts w:eastAsia="Times New Roman"/>
        </w:rPr>
        <w:t xml:space="preserve">seconded the motion.  The motion passed unanimously. </w:t>
      </w:r>
    </w:p>
    <w:p w14:paraId="45E1D0F3" w14:textId="77777777" w:rsidR="007D12AC" w:rsidRDefault="007D12AC" w:rsidP="00D12E54">
      <w:pPr>
        <w:spacing w:after="0" w:line="240" w:lineRule="auto"/>
      </w:pPr>
    </w:p>
    <w:p w14:paraId="0319DB04" w14:textId="77777777" w:rsidR="007D12AC" w:rsidRDefault="007D12AC" w:rsidP="007D12AC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Commentary and Guests</w:t>
      </w:r>
    </w:p>
    <w:p w14:paraId="11F3C8AD" w14:textId="77777777" w:rsidR="007D12AC" w:rsidRDefault="007D12AC" w:rsidP="007D12AC">
      <w:pPr>
        <w:spacing w:after="0" w:line="240" w:lineRule="auto"/>
      </w:pPr>
    </w:p>
    <w:p w14:paraId="61581CF2" w14:textId="339B3106" w:rsidR="00557901" w:rsidRDefault="00CB5F81" w:rsidP="00F367BD">
      <w:pPr>
        <w:spacing w:after="0" w:line="240" w:lineRule="auto"/>
        <w:rPr>
          <w:b/>
          <w:color w:val="0070C0"/>
          <w:sz w:val="28"/>
          <w:szCs w:val="28"/>
        </w:rPr>
      </w:pPr>
      <w:r>
        <w:t xml:space="preserve">Bridget </w:t>
      </w:r>
      <w:proofErr w:type="spellStart"/>
      <w:r>
        <w:t>Gauer</w:t>
      </w:r>
      <w:proofErr w:type="spellEnd"/>
      <w:r>
        <w:t xml:space="preserve"> from 53 Park attended the meeting via phone conference. </w:t>
      </w:r>
      <w:r w:rsidR="0065306E">
        <w:t xml:space="preserve"> She stated that they would like to replace their current </w:t>
      </w:r>
      <w:r w:rsidR="0015119A">
        <w:t xml:space="preserve">side yard </w:t>
      </w:r>
      <w:r w:rsidR="0065306E">
        <w:t>fence with a new fence</w:t>
      </w:r>
      <w:r w:rsidR="00FA70F6">
        <w:t xml:space="preserve">.  They have asked neighbors on both sides and they have approved.  </w:t>
      </w:r>
    </w:p>
    <w:p w14:paraId="0C5B57FE" w14:textId="77777777" w:rsidR="00557901" w:rsidRDefault="00557901" w:rsidP="00F367BD">
      <w:pPr>
        <w:spacing w:after="0" w:line="240" w:lineRule="auto"/>
        <w:rPr>
          <w:b/>
          <w:color w:val="0070C0"/>
          <w:sz w:val="28"/>
          <w:szCs w:val="28"/>
        </w:rPr>
      </w:pPr>
    </w:p>
    <w:p w14:paraId="54C26B6F" w14:textId="77777777" w:rsidR="00D90AC8" w:rsidRDefault="00822AFD" w:rsidP="00F367BD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Police Report </w:t>
      </w:r>
    </w:p>
    <w:p w14:paraId="53167038" w14:textId="77777777" w:rsidR="00505862" w:rsidRDefault="00505862" w:rsidP="006878E4">
      <w:pPr>
        <w:spacing w:after="0" w:line="240" w:lineRule="auto"/>
      </w:pPr>
    </w:p>
    <w:p w14:paraId="335FFE6A" w14:textId="6D09ADB9" w:rsidR="00A537BB" w:rsidRDefault="008860ED" w:rsidP="006878E4">
      <w:pPr>
        <w:spacing w:after="0" w:line="240" w:lineRule="auto"/>
      </w:pPr>
      <w:r>
        <w:t xml:space="preserve">Chief </w:t>
      </w:r>
      <w:proofErr w:type="spellStart"/>
      <w:r>
        <w:t>McEnerney</w:t>
      </w:r>
      <w:proofErr w:type="spellEnd"/>
      <w:r>
        <w:t xml:space="preserve"> distributed his monthly report of police activity in advance of the meeting.  </w:t>
      </w:r>
      <w:r w:rsidR="000F2C65">
        <w:t>He said residents are doing a great job social distancing.  He also thanked</w:t>
      </w:r>
      <w:r w:rsidR="00636C29">
        <w:t xml:space="preserve"> Dr. </w:t>
      </w:r>
      <w:r w:rsidR="000F2C65">
        <w:t>Maureen Carson for st</w:t>
      </w:r>
      <w:r w:rsidR="00636C29">
        <w:t xml:space="preserve">epping in and addressing </w:t>
      </w:r>
      <w:r w:rsidR="000F2C65">
        <w:t xml:space="preserve">resident questions </w:t>
      </w:r>
      <w:r w:rsidR="00636C29">
        <w:t xml:space="preserve">and concerns </w:t>
      </w:r>
      <w:r w:rsidR="000F2C65">
        <w:t xml:space="preserve">regarding anything </w:t>
      </w:r>
      <w:proofErr w:type="spellStart"/>
      <w:r w:rsidR="000F2C65">
        <w:t>Covid</w:t>
      </w:r>
      <w:proofErr w:type="spellEnd"/>
      <w:r w:rsidR="000F2C65">
        <w:t xml:space="preserve"> 19 related.  </w:t>
      </w:r>
    </w:p>
    <w:p w14:paraId="6CC411A3" w14:textId="77777777" w:rsidR="00C15076" w:rsidRDefault="00C15076" w:rsidP="002D3975"/>
    <w:p w14:paraId="38E582AA" w14:textId="77777777" w:rsidR="00C15076" w:rsidRDefault="00C15076" w:rsidP="002D3975"/>
    <w:p w14:paraId="3DC02345" w14:textId="75E562BC" w:rsidR="006878E4" w:rsidRDefault="00985026" w:rsidP="002D3975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E</w:t>
      </w:r>
      <w:r w:rsidR="00F95F20">
        <w:rPr>
          <w:b/>
          <w:color w:val="0070C0"/>
          <w:sz w:val="28"/>
          <w:szCs w:val="28"/>
        </w:rPr>
        <w:t>ngineer’s Report</w:t>
      </w:r>
    </w:p>
    <w:p w14:paraId="5AB958E8" w14:textId="529B5C3A" w:rsidR="00C57944" w:rsidRDefault="000F2C65" w:rsidP="00A537BB">
      <w:r>
        <w:t xml:space="preserve">Brian </w:t>
      </w:r>
      <w:proofErr w:type="spellStart"/>
      <w:r>
        <w:t>Wesolowski</w:t>
      </w:r>
      <w:proofErr w:type="spellEnd"/>
      <w:r>
        <w:t xml:space="preserve"> said Jerry </w:t>
      </w:r>
      <w:proofErr w:type="spellStart"/>
      <w:r>
        <w:t>Daus</w:t>
      </w:r>
      <w:proofErr w:type="spellEnd"/>
      <w:r>
        <w:t xml:space="preserve"> reached out to Trustee </w:t>
      </w:r>
      <w:proofErr w:type="spellStart"/>
      <w:r>
        <w:t>Kalogerakos</w:t>
      </w:r>
      <w:proofErr w:type="spellEnd"/>
      <w:r>
        <w:t xml:space="preserve"> regarding replacing his driveway to fix an issue with </w:t>
      </w:r>
      <w:r w:rsidR="00B43747">
        <w:t xml:space="preserve">drainage as a result of the repaving.  This is a private residence issue and should be discussed with his neighbors.  </w:t>
      </w:r>
      <w:r w:rsidR="006B0262">
        <w:t xml:space="preserve"> </w:t>
      </w:r>
    </w:p>
    <w:p w14:paraId="5AD8929D" w14:textId="65B038F7" w:rsidR="00B43747" w:rsidRDefault="00B43747" w:rsidP="00A537BB">
      <w:proofErr w:type="spellStart"/>
      <w:r>
        <w:t>Blosssom</w:t>
      </w:r>
      <w:proofErr w:type="spellEnd"/>
      <w:r>
        <w:t xml:space="preserve"> Lane Improvements: Late last winter Brian </w:t>
      </w:r>
      <w:proofErr w:type="spellStart"/>
      <w:r>
        <w:t>Wesolowski</w:t>
      </w:r>
      <w:proofErr w:type="spellEnd"/>
      <w:r>
        <w:t xml:space="preserve"> received notification from the Illinois Environmental Protection Agency that they are tightening standards for separation of water main and sanitary sewers.  We originally planned to line the sanitary sewer with a similar process to what we did on </w:t>
      </w:r>
      <w:proofErr w:type="spellStart"/>
      <w:r>
        <w:t>Hennebery</w:t>
      </w:r>
      <w:proofErr w:type="spellEnd"/>
      <w:r>
        <w:t xml:space="preserve">.  IEPA is no longer allowing this process on new construction.  Brian said they sketched a design that includes replacing 170 feet of the existing sanitary sewer with water main quality pipe.  The quote was for $34,500.  The original contract was for $522,088.  The new value will be $566,588.  </w:t>
      </w:r>
    </w:p>
    <w:p w14:paraId="7B04492E" w14:textId="47E06FB0" w:rsidR="00B43747" w:rsidRDefault="00B43747" w:rsidP="00B43747">
      <w:pPr>
        <w:spacing w:after="0" w:line="240" w:lineRule="auto"/>
      </w:pPr>
      <w:r>
        <w:t xml:space="preserve">Trustee Der </w:t>
      </w:r>
      <w:proofErr w:type="spellStart"/>
      <w:r>
        <w:t>Avedisian</w:t>
      </w:r>
      <w:proofErr w:type="spellEnd"/>
      <w:r>
        <w:t xml:space="preserve"> moved to approve authorization to execute a change order in the amount of $34,500.  Trustee </w:t>
      </w:r>
      <w:proofErr w:type="spellStart"/>
      <w:r>
        <w:t>Kalogerakos</w:t>
      </w:r>
      <w:proofErr w:type="spellEnd"/>
      <w:r>
        <w:t xml:space="preserve"> seconded the motion.  </w:t>
      </w:r>
    </w:p>
    <w:p w14:paraId="6E7859F3" w14:textId="77777777" w:rsidR="00B43747" w:rsidRDefault="00B43747" w:rsidP="00B43747">
      <w:pPr>
        <w:spacing w:after="0" w:line="240" w:lineRule="auto"/>
      </w:pPr>
    </w:p>
    <w:p w14:paraId="1A1FC361" w14:textId="77777777" w:rsidR="00B43747" w:rsidRDefault="00B43747" w:rsidP="00B43747">
      <w:pPr>
        <w:spacing w:after="0" w:line="240" w:lineRule="auto"/>
      </w:pPr>
      <w:r>
        <w:t>The motion was approved by roll call vote as follows:</w:t>
      </w:r>
    </w:p>
    <w:p w14:paraId="4F971CB4" w14:textId="3A4B6016" w:rsidR="00B43747" w:rsidRDefault="00B43747" w:rsidP="00B43747">
      <w:pPr>
        <w:spacing w:after="0" w:line="240" w:lineRule="auto"/>
      </w:pPr>
      <w:r>
        <w:t xml:space="preserve">Ayes:  Joe </w:t>
      </w:r>
      <w:proofErr w:type="spellStart"/>
      <w:r>
        <w:t>Annotti</w:t>
      </w:r>
      <w:proofErr w:type="spellEnd"/>
      <w:r>
        <w:t xml:space="preserve">, Bob Der </w:t>
      </w:r>
      <w:proofErr w:type="spellStart"/>
      <w:r>
        <w:t>Avedisian</w:t>
      </w:r>
      <w:proofErr w:type="spellEnd"/>
      <w:r>
        <w:t xml:space="preserve">, Jim Dominik, Rob Farr, Tony </w:t>
      </w:r>
      <w:proofErr w:type="spellStart"/>
      <w:r>
        <w:t>Kalogerakos</w:t>
      </w:r>
      <w:proofErr w:type="spellEnd"/>
      <w:r>
        <w:t>, Julie Tillman (6)</w:t>
      </w:r>
    </w:p>
    <w:p w14:paraId="733515A1" w14:textId="77777777" w:rsidR="00B43747" w:rsidRDefault="00B43747" w:rsidP="00B43747">
      <w:pPr>
        <w:spacing w:after="0" w:line="240" w:lineRule="auto"/>
      </w:pPr>
      <w:r>
        <w:t>Nays: (0)</w:t>
      </w:r>
    </w:p>
    <w:p w14:paraId="568BC570" w14:textId="1A87F734" w:rsidR="00B43747" w:rsidRDefault="00B43747" w:rsidP="00B43747">
      <w:r>
        <w:t>Abstain:  (0)</w:t>
      </w:r>
    </w:p>
    <w:p w14:paraId="4BCFBC96" w14:textId="77777777" w:rsidR="00D90AC8" w:rsidRDefault="00822AFD" w:rsidP="00970A7C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Legislative Matters</w:t>
      </w:r>
    </w:p>
    <w:p w14:paraId="2D0AEB5A" w14:textId="1511B07C" w:rsidR="0057080D" w:rsidRPr="0087361C" w:rsidRDefault="00A537BB" w:rsidP="00EC0051">
      <w:pPr>
        <w:spacing w:after="100" w:line="240" w:lineRule="auto"/>
      </w:pPr>
      <w:r>
        <w:t xml:space="preserve">Attorney </w:t>
      </w:r>
      <w:proofErr w:type="spellStart"/>
      <w:r>
        <w:t>Huvard</w:t>
      </w:r>
      <w:proofErr w:type="spellEnd"/>
      <w:r>
        <w:t xml:space="preserve"> </w:t>
      </w:r>
      <w:r w:rsidR="00EC0051">
        <w:t xml:space="preserve">said he does not yet have an update on the front lot easements.  </w:t>
      </w:r>
      <w:proofErr w:type="spellStart"/>
      <w:r w:rsidR="00EC0051">
        <w:t>ComEd</w:t>
      </w:r>
      <w:proofErr w:type="spellEnd"/>
      <w:r w:rsidR="00EC0051">
        <w:t xml:space="preserve"> is able to install front yard electrical lines and readjust servic</w:t>
      </w:r>
      <w:r w:rsidR="00636C29">
        <w:t>e lines as necessary.  Any back</w:t>
      </w:r>
      <w:r w:rsidR="00EC0051">
        <w:t xml:space="preserve">yard utilities to be installed have to be paid for by the homeowner.  It was decided Attorney </w:t>
      </w:r>
      <w:proofErr w:type="spellStart"/>
      <w:r w:rsidR="00EC0051">
        <w:t>Huvard</w:t>
      </w:r>
      <w:proofErr w:type="spellEnd"/>
      <w:r w:rsidR="00EC0051">
        <w:t xml:space="preserve"> would </w:t>
      </w:r>
      <w:r w:rsidR="0015119A">
        <w:t xml:space="preserve">draft a proposed </w:t>
      </w:r>
      <w:r w:rsidR="00EC0051">
        <w:t xml:space="preserve">Ordinance addressing this issue.  </w:t>
      </w:r>
    </w:p>
    <w:p w14:paraId="5F2DB8F4" w14:textId="77777777" w:rsidR="00504A92" w:rsidRDefault="00040F80" w:rsidP="00970A7C">
      <w:pPr>
        <w:spacing w:after="10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R</w:t>
      </w:r>
      <w:r w:rsidR="00822AFD">
        <w:rPr>
          <w:b/>
          <w:color w:val="0070C0"/>
          <w:sz w:val="28"/>
          <w:szCs w:val="28"/>
        </w:rPr>
        <w:t>eports</w:t>
      </w:r>
    </w:p>
    <w:p w14:paraId="3FD7AC3E" w14:textId="6BAA2C1E" w:rsidR="0057080D" w:rsidRPr="0057080D" w:rsidRDefault="00822AFD" w:rsidP="0057080D">
      <w:pPr>
        <w:rPr>
          <w:b/>
          <w:i/>
          <w:u w:val="single"/>
        </w:rPr>
      </w:pPr>
      <w:r>
        <w:rPr>
          <w:b/>
          <w:i/>
          <w:u w:val="single"/>
        </w:rPr>
        <w:t>Approval of Bills</w:t>
      </w:r>
    </w:p>
    <w:p w14:paraId="15D6F6FF" w14:textId="449B9AA7" w:rsidR="0009225A" w:rsidRDefault="0009225A" w:rsidP="00970A7C">
      <w:pPr>
        <w:spacing w:after="0" w:line="240" w:lineRule="auto"/>
      </w:pPr>
      <w:r>
        <w:t>Trustee</w:t>
      </w:r>
      <w:r w:rsidR="0057080D">
        <w:t xml:space="preserve"> Der </w:t>
      </w:r>
      <w:proofErr w:type="spellStart"/>
      <w:r w:rsidR="0057080D">
        <w:t>Avedisian</w:t>
      </w:r>
      <w:proofErr w:type="spellEnd"/>
      <w:r w:rsidR="00346CF4">
        <w:t xml:space="preserve"> </w:t>
      </w:r>
      <w:r w:rsidR="00074EF8">
        <w:t>m</w:t>
      </w:r>
      <w:r>
        <w:t>oved to approve</w:t>
      </w:r>
      <w:r w:rsidR="0057080D">
        <w:t xml:space="preserve"> the monthly transaction report</w:t>
      </w:r>
      <w:r w:rsidR="009D018B">
        <w:t>,</w:t>
      </w:r>
      <w:r w:rsidR="0057080D">
        <w:t xml:space="preserve"> </w:t>
      </w:r>
      <w:r>
        <w:t>as prepared by Village Administrator Michelle Shapiro</w:t>
      </w:r>
      <w:r w:rsidR="00B127FB">
        <w:t xml:space="preserve">.  Trustee </w:t>
      </w:r>
      <w:r w:rsidR="0057080D">
        <w:t>Tillman</w:t>
      </w:r>
      <w:r w:rsidR="00B8591A">
        <w:t xml:space="preserve"> </w:t>
      </w:r>
      <w:r>
        <w:t xml:space="preserve">seconded the motion.  </w:t>
      </w:r>
    </w:p>
    <w:p w14:paraId="72CE4F9A" w14:textId="77777777" w:rsidR="00B05419" w:rsidRDefault="00B05419" w:rsidP="00970A7C">
      <w:pPr>
        <w:spacing w:after="0" w:line="240" w:lineRule="auto"/>
      </w:pPr>
    </w:p>
    <w:p w14:paraId="6FD0C546" w14:textId="77777777" w:rsidR="0079164F" w:rsidRDefault="0079164F" w:rsidP="00970A7C">
      <w:pPr>
        <w:spacing w:after="0" w:line="240" w:lineRule="auto"/>
      </w:pPr>
      <w:r>
        <w:t>The motion was approved by roll call vote as follows:</w:t>
      </w:r>
    </w:p>
    <w:p w14:paraId="15928097" w14:textId="77777777" w:rsidR="009D018B" w:rsidRDefault="009D018B" w:rsidP="009D018B">
      <w:pPr>
        <w:spacing w:after="0" w:line="240" w:lineRule="auto"/>
      </w:pPr>
      <w:r>
        <w:t xml:space="preserve">Ayes:  Joe </w:t>
      </w:r>
      <w:proofErr w:type="spellStart"/>
      <w:r>
        <w:t>Annotti</w:t>
      </w:r>
      <w:proofErr w:type="spellEnd"/>
      <w:r>
        <w:t xml:space="preserve">, Bob Der </w:t>
      </w:r>
      <w:proofErr w:type="spellStart"/>
      <w:r>
        <w:t>Avedisian</w:t>
      </w:r>
      <w:proofErr w:type="spellEnd"/>
      <w:r>
        <w:t xml:space="preserve">, Jim Dominik, Rob Farr, Tony </w:t>
      </w:r>
      <w:proofErr w:type="spellStart"/>
      <w:r>
        <w:t>Kalogerakos</w:t>
      </w:r>
      <w:proofErr w:type="spellEnd"/>
      <w:r>
        <w:t>, Julie Tillman (6)</w:t>
      </w:r>
    </w:p>
    <w:p w14:paraId="305BD528" w14:textId="77777777" w:rsidR="009D018B" w:rsidRDefault="009D018B" w:rsidP="009D018B">
      <w:pPr>
        <w:spacing w:after="0" w:line="240" w:lineRule="auto"/>
      </w:pPr>
      <w:r>
        <w:t>Nays: (0)</w:t>
      </w:r>
    </w:p>
    <w:p w14:paraId="4E0D3121" w14:textId="77777777" w:rsidR="009D018B" w:rsidRPr="0087361C" w:rsidRDefault="009D018B" w:rsidP="009D018B">
      <w:r>
        <w:t>Absent:  (0)</w:t>
      </w:r>
    </w:p>
    <w:p w14:paraId="40D130CB" w14:textId="082C8204" w:rsidR="00D90AC8" w:rsidRDefault="00822AFD" w:rsidP="00970A7C">
      <w:pPr>
        <w:spacing w:after="0" w:line="240" w:lineRule="auto"/>
        <w:rPr>
          <w:b/>
          <w:i/>
          <w:u w:val="single"/>
        </w:rPr>
      </w:pPr>
      <w:r w:rsidRPr="00D119D3">
        <w:rPr>
          <w:b/>
          <w:i/>
          <w:color w:val="auto"/>
          <w:u w:val="single"/>
        </w:rPr>
        <w:t>Emergenc</w:t>
      </w:r>
      <w:r w:rsidRPr="001D0F47">
        <w:rPr>
          <w:b/>
          <w:i/>
          <w:color w:val="auto"/>
          <w:u w:val="single"/>
        </w:rPr>
        <w:t>y</w:t>
      </w:r>
      <w:r w:rsidR="00D119D3">
        <w:rPr>
          <w:b/>
          <w:i/>
          <w:u w:val="single"/>
        </w:rPr>
        <w:t xml:space="preserve"> Services Department</w:t>
      </w:r>
    </w:p>
    <w:p w14:paraId="2E8485BB" w14:textId="77777777" w:rsidR="00EC5B4F" w:rsidRDefault="00EC5B4F" w:rsidP="00970A7C">
      <w:pPr>
        <w:spacing w:after="0" w:line="240" w:lineRule="auto"/>
        <w:rPr>
          <w:b/>
          <w:i/>
          <w:u w:val="single"/>
        </w:rPr>
      </w:pPr>
    </w:p>
    <w:p w14:paraId="174AFC7E" w14:textId="47FAAFF3" w:rsidR="00C4157B" w:rsidRDefault="006C1C4A" w:rsidP="006C1C4A">
      <w:pPr>
        <w:spacing w:after="0" w:line="240" w:lineRule="auto"/>
      </w:pPr>
      <w:r>
        <w:t xml:space="preserve">President Carson asked to move this discussion to closed session.    </w:t>
      </w:r>
      <w:r w:rsidR="00C4157B">
        <w:t xml:space="preserve"> </w:t>
      </w:r>
    </w:p>
    <w:p w14:paraId="677ABAB5" w14:textId="77777777" w:rsidR="00964CAA" w:rsidRDefault="00964CAA" w:rsidP="00346CF4">
      <w:pPr>
        <w:spacing w:after="0" w:line="240" w:lineRule="auto"/>
      </w:pPr>
    </w:p>
    <w:p w14:paraId="6EB7BC60" w14:textId="4BD8D089" w:rsidR="00D90AC8" w:rsidRDefault="00822AFD" w:rsidP="00970A7C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Building and Zoning Department</w:t>
      </w:r>
    </w:p>
    <w:p w14:paraId="19C2A2DE" w14:textId="77777777" w:rsidR="0079164F" w:rsidRDefault="0079164F" w:rsidP="00970A7C">
      <w:pPr>
        <w:spacing w:after="0" w:line="240" w:lineRule="auto"/>
        <w:rPr>
          <w:b/>
          <w:i/>
          <w:u w:val="single"/>
        </w:rPr>
      </w:pPr>
    </w:p>
    <w:p w14:paraId="0DA643C8" w14:textId="3481D9D6" w:rsidR="00C4157B" w:rsidRDefault="0015119A" w:rsidP="00C4157B">
      <w:pPr>
        <w:spacing w:after="0" w:line="240" w:lineRule="auto"/>
      </w:pPr>
      <w:r>
        <w:t>Trustee</w:t>
      </w:r>
      <w:r w:rsidR="006C1C4A">
        <w:t xml:space="preserve"> Tillman said 50 Briar Road </w:t>
      </w:r>
      <w:r>
        <w:t>has applied for a permit</w:t>
      </w:r>
      <w:r w:rsidR="006C1C4A">
        <w:t xml:space="preserve"> to install a fence on the north side of their property.  They are also seeking a zoning variance to build a 6 foot fence rather than a 5 foot fence.  The fence they are proposing would be in the right of way.  President Carson mentioned the issue of visibility around the curve on </w:t>
      </w:r>
      <w:r w:rsidR="006C1C4A">
        <w:lastRenderedPageBreak/>
        <w:t xml:space="preserve">Overlook and whether a fence would </w:t>
      </w:r>
      <w:r w:rsidR="007B5502">
        <w:t>create</w:t>
      </w:r>
      <w:r w:rsidR="006C1C4A">
        <w:t xml:space="preserve"> a blind spot.  </w:t>
      </w:r>
      <w:r w:rsidR="004C1232">
        <w:t xml:space="preserve">Trustee </w:t>
      </w:r>
      <w:proofErr w:type="spellStart"/>
      <w:r w:rsidR="004C1232">
        <w:t>Annotti</w:t>
      </w:r>
      <w:proofErr w:type="spellEnd"/>
      <w:r w:rsidR="004C1232">
        <w:t xml:space="preserve"> asked if we could </w:t>
      </w:r>
      <w:r>
        <w:t xml:space="preserve">place a mock </w:t>
      </w:r>
      <w:r w:rsidR="004C1232">
        <w:t xml:space="preserve">fence </w:t>
      </w:r>
      <w:r>
        <w:t xml:space="preserve">to </w:t>
      </w:r>
      <w:r w:rsidR="004C1232">
        <w:t xml:space="preserve">get a better perspective on visibility.  </w:t>
      </w:r>
      <w:r>
        <w:t>After discussion it was agreed to request this of the resident.</w:t>
      </w:r>
    </w:p>
    <w:p w14:paraId="6BA990C7" w14:textId="77777777" w:rsidR="008F2A82" w:rsidRDefault="008F2A82" w:rsidP="008F2A82">
      <w:pPr>
        <w:spacing w:after="0" w:line="240" w:lineRule="auto"/>
      </w:pPr>
    </w:p>
    <w:p w14:paraId="5425B286" w14:textId="28D681DD" w:rsidR="004C1232" w:rsidRDefault="004C1232" w:rsidP="008F2A82">
      <w:pPr>
        <w:spacing w:after="0" w:line="240" w:lineRule="auto"/>
      </w:pPr>
      <w:r>
        <w:t xml:space="preserve">53 Park Lane </w:t>
      </w:r>
      <w:r w:rsidR="0015119A">
        <w:t xml:space="preserve">has applied for a permit </w:t>
      </w:r>
      <w:r>
        <w:t>to replace their 7 foot fence with a new fence of the same height</w:t>
      </w:r>
      <w:r w:rsidR="004316CD">
        <w:t xml:space="preserve">.  Our Ordinance only permits </w:t>
      </w:r>
      <w:r>
        <w:t xml:space="preserve">6 foot high fences. </w:t>
      </w:r>
      <w:r w:rsidR="007F102E">
        <w:t xml:space="preserve"> Attorney </w:t>
      </w:r>
      <w:proofErr w:type="spellStart"/>
      <w:r w:rsidR="007F102E">
        <w:t>Huvard</w:t>
      </w:r>
      <w:proofErr w:type="spellEnd"/>
      <w:r w:rsidR="007F102E">
        <w:t xml:space="preserve"> said the Board would have to approve an amendment to the regulation via an Ordinance so the Zoning Board would have the authority to approve up to 7 feet. </w:t>
      </w:r>
      <w:r w:rsidR="00636C29">
        <w:t xml:space="preserve"> Attorney </w:t>
      </w:r>
      <w:proofErr w:type="spellStart"/>
      <w:r w:rsidR="00636C29">
        <w:t>Huvard</w:t>
      </w:r>
      <w:proofErr w:type="spellEnd"/>
      <w:r w:rsidR="00636C29">
        <w:t xml:space="preserve"> will work on an Ordinance to address this.</w:t>
      </w:r>
      <w:r w:rsidR="007F102E">
        <w:t xml:space="preserve"> </w:t>
      </w:r>
      <w:bookmarkStart w:id="0" w:name="_GoBack"/>
      <w:bookmarkEnd w:id="0"/>
    </w:p>
    <w:p w14:paraId="7FE8657E" w14:textId="77777777" w:rsidR="004C1232" w:rsidRDefault="004C1232" w:rsidP="008F2A82">
      <w:pPr>
        <w:spacing w:after="0" w:line="240" w:lineRule="auto"/>
      </w:pPr>
    </w:p>
    <w:p w14:paraId="29A620C6" w14:textId="1CC5A2D4" w:rsidR="00482E6A" w:rsidRDefault="00482E6A" w:rsidP="00970A7C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Public Buildings and Grounds Department </w:t>
      </w:r>
      <w:r w:rsidR="00FF1FE9">
        <w:rPr>
          <w:b/>
          <w:i/>
          <w:u w:val="single"/>
        </w:rPr>
        <w:t xml:space="preserve">   </w:t>
      </w:r>
    </w:p>
    <w:p w14:paraId="65440805" w14:textId="77777777" w:rsidR="00482E6A" w:rsidRDefault="00482E6A" w:rsidP="00970A7C">
      <w:pPr>
        <w:spacing w:after="0" w:line="240" w:lineRule="auto"/>
      </w:pPr>
    </w:p>
    <w:p w14:paraId="51474369" w14:textId="00FD5535" w:rsidR="000814C6" w:rsidRDefault="006110A0" w:rsidP="000814C6">
      <w:pPr>
        <w:spacing w:after="0" w:line="240" w:lineRule="auto"/>
      </w:pPr>
      <w:r>
        <w:t xml:space="preserve">Trustee </w:t>
      </w:r>
      <w:proofErr w:type="spellStart"/>
      <w:r>
        <w:t>Annotti</w:t>
      </w:r>
      <w:proofErr w:type="spellEnd"/>
      <w:r w:rsidR="00BC21C5">
        <w:t xml:space="preserve"> received a bid from Phil Graff for the tree inventory and maintenance</w:t>
      </w:r>
      <w:r>
        <w:t>.</w:t>
      </w:r>
      <w:r w:rsidR="00BC21C5">
        <w:t xml:space="preserve">  The bid was $2,790. The proposal to prune all parkway trees came in at $6,700.  Tru</w:t>
      </w:r>
      <w:r w:rsidR="00A7478E">
        <w:t>s</w:t>
      </w:r>
      <w:r w:rsidR="00BC21C5">
        <w:t xml:space="preserve">tee </w:t>
      </w:r>
      <w:proofErr w:type="spellStart"/>
      <w:r w:rsidR="00BC21C5">
        <w:t>Annotti</w:t>
      </w:r>
      <w:proofErr w:type="spellEnd"/>
      <w:r w:rsidR="00BC21C5">
        <w:t xml:space="preserve"> would like to include both bids in our upcoming budget.  </w:t>
      </w:r>
      <w:r w:rsidR="005B1CCB">
        <w:t xml:space="preserve"> </w:t>
      </w:r>
    </w:p>
    <w:p w14:paraId="40D77478" w14:textId="77777777" w:rsidR="005301C5" w:rsidRDefault="005301C5" w:rsidP="000814C6">
      <w:pPr>
        <w:spacing w:after="0" w:line="240" w:lineRule="auto"/>
      </w:pPr>
    </w:p>
    <w:p w14:paraId="249BFFCE" w14:textId="2DAD5376" w:rsidR="005301C5" w:rsidRDefault="005301C5" w:rsidP="000814C6">
      <w:pPr>
        <w:spacing w:after="0" w:line="240" w:lineRule="auto"/>
        <w:rPr>
          <w:b/>
          <w:i/>
          <w:u w:val="single"/>
        </w:rPr>
      </w:pPr>
      <w:r>
        <w:t>Met</w:t>
      </w:r>
      <w:r w:rsidR="00C15076">
        <w:t xml:space="preserve">ra contacted Trustee </w:t>
      </w:r>
      <w:proofErr w:type="spellStart"/>
      <w:r w:rsidR="00C15076">
        <w:t>Annotti</w:t>
      </w:r>
      <w:proofErr w:type="spellEnd"/>
      <w:r w:rsidR="00C15076">
        <w:t xml:space="preserve"> as</w:t>
      </w:r>
      <w:r>
        <w:t xml:space="preserve"> they want to re-side the train station.  It is a deemed a historical landmark so they are looking into what type of material may be used for the renovation.  </w:t>
      </w:r>
    </w:p>
    <w:p w14:paraId="3F95766E" w14:textId="77777777" w:rsidR="001536EE" w:rsidRDefault="001536EE">
      <w:pPr>
        <w:spacing w:after="0" w:line="240" w:lineRule="auto"/>
        <w:rPr>
          <w:b/>
          <w:i/>
          <w:u w:val="single"/>
        </w:rPr>
      </w:pPr>
    </w:p>
    <w:p w14:paraId="4E0A7FF3" w14:textId="77777777" w:rsidR="00D90AC8" w:rsidRDefault="00822AFD">
      <w:pPr>
        <w:spacing w:after="0" w:line="240" w:lineRule="auto"/>
      </w:pPr>
      <w:r>
        <w:rPr>
          <w:b/>
          <w:i/>
          <w:u w:val="single"/>
        </w:rPr>
        <w:t>Finance and Administration Department</w:t>
      </w:r>
      <w:r>
        <w:t xml:space="preserve"> </w:t>
      </w:r>
    </w:p>
    <w:p w14:paraId="03DB6A0B" w14:textId="77777777" w:rsidR="009937A5" w:rsidRDefault="009937A5">
      <w:pPr>
        <w:spacing w:after="0" w:line="240" w:lineRule="auto"/>
        <w:rPr>
          <w:b/>
          <w:i/>
          <w:u w:val="single"/>
        </w:rPr>
      </w:pPr>
    </w:p>
    <w:p w14:paraId="097FACE4" w14:textId="39A455D9" w:rsidR="003A2F41" w:rsidRDefault="005301C5" w:rsidP="005B1CCB">
      <w:pPr>
        <w:spacing w:after="0" w:line="240" w:lineRule="auto"/>
      </w:pPr>
      <w:r>
        <w:t xml:space="preserve">Trustee Farr said our cash position is strong and we are starting to see </w:t>
      </w:r>
      <w:r w:rsidR="00A7478E">
        <w:t xml:space="preserve">real estate tax </w:t>
      </w:r>
      <w:r>
        <w:t xml:space="preserve">first installments come in.  </w:t>
      </w:r>
      <w:r w:rsidR="003A2F41">
        <w:t xml:space="preserve">He presented the </w:t>
      </w:r>
      <w:r w:rsidR="0015119A">
        <w:t xml:space="preserve">proposed </w:t>
      </w:r>
      <w:r w:rsidR="003A2F41">
        <w:t>budget to the Board</w:t>
      </w:r>
      <w:r w:rsidR="0015119A">
        <w:t>, noting a reduction in projected sales tax income resulting from the Covid-19 shutdown</w:t>
      </w:r>
      <w:r w:rsidR="003A2F41">
        <w:t xml:space="preserve">.  </w:t>
      </w:r>
    </w:p>
    <w:p w14:paraId="7B4D3401" w14:textId="77777777" w:rsidR="003A2F41" w:rsidRDefault="003A2F41" w:rsidP="005B1CCB">
      <w:pPr>
        <w:spacing w:after="0" w:line="240" w:lineRule="auto"/>
      </w:pPr>
    </w:p>
    <w:p w14:paraId="4B41441C" w14:textId="200BB479" w:rsidR="003A2F41" w:rsidRDefault="003A2F41" w:rsidP="003A2F41">
      <w:pPr>
        <w:spacing w:after="0" w:line="240" w:lineRule="auto"/>
      </w:pPr>
      <w:r>
        <w:t xml:space="preserve">Trustee </w:t>
      </w:r>
      <w:proofErr w:type="spellStart"/>
      <w:r>
        <w:t>Annotti</w:t>
      </w:r>
      <w:proofErr w:type="spellEnd"/>
      <w:r>
        <w:t xml:space="preserve"> moved to approve the Budget </w:t>
      </w:r>
      <w:r w:rsidR="0015119A">
        <w:t xml:space="preserve">as </w:t>
      </w:r>
      <w:r>
        <w:t>pre</w:t>
      </w:r>
      <w:r w:rsidR="00636C29">
        <w:t xml:space="preserve">sented.  Trustee Der </w:t>
      </w:r>
      <w:proofErr w:type="spellStart"/>
      <w:r w:rsidR="00636C29">
        <w:t>Avedisian</w:t>
      </w:r>
      <w:proofErr w:type="spellEnd"/>
      <w:r w:rsidR="00636C29">
        <w:t xml:space="preserve"> </w:t>
      </w:r>
      <w:r>
        <w:t xml:space="preserve">seconded the motion.  </w:t>
      </w:r>
    </w:p>
    <w:p w14:paraId="21DEBEBD" w14:textId="77777777" w:rsidR="003A2F41" w:rsidRDefault="003A2F41" w:rsidP="003A2F41">
      <w:pPr>
        <w:spacing w:after="0" w:line="240" w:lineRule="auto"/>
      </w:pPr>
    </w:p>
    <w:p w14:paraId="794826F5" w14:textId="77777777" w:rsidR="003A2F41" w:rsidRDefault="003A2F41" w:rsidP="003A2F41">
      <w:pPr>
        <w:spacing w:after="0" w:line="240" w:lineRule="auto"/>
      </w:pPr>
      <w:r>
        <w:t>The motion was approved by roll call vote as follows:</w:t>
      </w:r>
    </w:p>
    <w:p w14:paraId="600B7E16" w14:textId="77777777" w:rsidR="003A2F41" w:rsidRDefault="003A2F41" w:rsidP="003A2F41">
      <w:pPr>
        <w:spacing w:after="0" w:line="240" w:lineRule="auto"/>
      </w:pPr>
      <w:r>
        <w:t xml:space="preserve">Ayes:  Joe </w:t>
      </w:r>
      <w:proofErr w:type="spellStart"/>
      <w:r>
        <w:t>Annotti</w:t>
      </w:r>
      <w:proofErr w:type="spellEnd"/>
      <w:r>
        <w:t xml:space="preserve">, Bob Der </w:t>
      </w:r>
      <w:proofErr w:type="spellStart"/>
      <w:r>
        <w:t>Avedisian</w:t>
      </w:r>
      <w:proofErr w:type="spellEnd"/>
      <w:r>
        <w:t xml:space="preserve">, Jim Dominik, Rob Farr, Tony </w:t>
      </w:r>
      <w:proofErr w:type="spellStart"/>
      <w:r>
        <w:t>Kalogerakos</w:t>
      </w:r>
      <w:proofErr w:type="spellEnd"/>
      <w:r>
        <w:t>, Julie Tillman (6)</w:t>
      </w:r>
    </w:p>
    <w:p w14:paraId="33F10036" w14:textId="77777777" w:rsidR="003A2F41" w:rsidRDefault="003A2F41" w:rsidP="003A2F41">
      <w:pPr>
        <w:spacing w:after="0" w:line="240" w:lineRule="auto"/>
      </w:pPr>
      <w:r>
        <w:t>Nays: (0)</w:t>
      </w:r>
    </w:p>
    <w:p w14:paraId="688144EF" w14:textId="3E7E4B8C" w:rsidR="00B00FA0" w:rsidRPr="003A2F41" w:rsidRDefault="003A2F41" w:rsidP="003A2F41">
      <w:r>
        <w:t>Absent:  (0)</w:t>
      </w:r>
      <w:r w:rsidR="005301C5">
        <w:t xml:space="preserve"> </w:t>
      </w:r>
      <w:r w:rsidR="00F47258">
        <w:t xml:space="preserve"> </w:t>
      </w:r>
    </w:p>
    <w:p w14:paraId="385FE718" w14:textId="77777777" w:rsidR="00D90AC8" w:rsidRDefault="00822AFD" w:rsidP="00280E27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Streets and Sanitation Department </w:t>
      </w:r>
    </w:p>
    <w:p w14:paraId="52315F94" w14:textId="77777777" w:rsidR="00CB12BA" w:rsidRDefault="00CB12BA" w:rsidP="00280E27">
      <w:pPr>
        <w:spacing w:after="0" w:line="240" w:lineRule="auto"/>
      </w:pPr>
    </w:p>
    <w:p w14:paraId="28A01567" w14:textId="2FEA50F9" w:rsidR="00F179E7" w:rsidRDefault="00275964" w:rsidP="008F2042">
      <w:pPr>
        <w:spacing w:after="0" w:line="240" w:lineRule="auto"/>
      </w:pPr>
      <w:r>
        <w:t xml:space="preserve">Trustee </w:t>
      </w:r>
      <w:proofErr w:type="spellStart"/>
      <w:r>
        <w:t>Kalogerakos</w:t>
      </w:r>
      <w:proofErr w:type="spellEnd"/>
      <w:r w:rsidR="00E1316B">
        <w:t xml:space="preserve"> </w:t>
      </w:r>
      <w:r w:rsidR="007E5B86">
        <w:t>s</w:t>
      </w:r>
      <w:r w:rsidR="003A2F41">
        <w:t xml:space="preserve">aid street lights at Golf and Overlook are done.  IDOT will proceed with street work </w:t>
      </w:r>
      <w:r w:rsidR="00E6410C">
        <w:t>on Golf Road and anticipates it</w:t>
      </w:r>
      <w:r w:rsidR="003A2F41">
        <w:t xml:space="preserve"> will continue through August.  </w:t>
      </w:r>
    </w:p>
    <w:p w14:paraId="10EB92D7" w14:textId="77777777" w:rsidR="007E5B86" w:rsidRDefault="007E5B86" w:rsidP="008F2042">
      <w:pPr>
        <w:spacing w:after="0" w:line="240" w:lineRule="auto"/>
      </w:pPr>
    </w:p>
    <w:p w14:paraId="6245F29F" w14:textId="77777777" w:rsidR="00D90AC8" w:rsidRDefault="00822AFD" w:rsidP="00280E27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Utilities Department</w:t>
      </w:r>
    </w:p>
    <w:p w14:paraId="3079968E" w14:textId="77777777" w:rsidR="00D90AC8" w:rsidRDefault="00D90AC8" w:rsidP="00280E27">
      <w:pPr>
        <w:spacing w:after="0" w:line="240" w:lineRule="auto"/>
        <w:rPr>
          <w:b/>
          <w:i/>
          <w:u w:val="single"/>
        </w:rPr>
      </w:pPr>
    </w:p>
    <w:p w14:paraId="3E4BE69A" w14:textId="6282B1D9" w:rsidR="00F47258" w:rsidRDefault="008433CA" w:rsidP="006110A0">
      <w:pPr>
        <w:spacing w:after="0" w:line="240" w:lineRule="auto"/>
      </w:pPr>
      <w:bookmarkStart w:id="1" w:name="_3znysh7" w:colFirst="0" w:colLast="0"/>
      <w:bookmarkEnd w:id="1"/>
      <w:r>
        <w:t>Tr</w:t>
      </w:r>
      <w:r w:rsidR="00E6410C">
        <w:t xml:space="preserve">ustee Der </w:t>
      </w:r>
      <w:proofErr w:type="spellStart"/>
      <w:r w:rsidR="00E6410C">
        <w:t>Avedisian</w:t>
      </w:r>
      <w:proofErr w:type="spellEnd"/>
      <w:r w:rsidR="00E6410C">
        <w:t xml:space="preserve"> said he is preparing a Consumer Confidence Report that is due June 1</w:t>
      </w:r>
      <w:r w:rsidR="00E6410C" w:rsidRPr="00E6410C">
        <w:rPr>
          <w:vertAlign w:val="superscript"/>
        </w:rPr>
        <w:t>st</w:t>
      </w:r>
      <w:r w:rsidR="00E6410C">
        <w:t>.  He is also workin</w:t>
      </w:r>
      <w:r w:rsidR="00636C29">
        <w:t xml:space="preserve">g on water service inventory to submit to </w:t>
      </w:r>
      <w:r w:rsidR="00E6410C">
        <w:t xml:space="preserve">the state.  The LMO2 report will be reviewed this week as well.  </w:t>
      </w:r>
    </w:p>
    <w:p w14:paraId="40457C52" w14:textId="77777777" w:rsidR="005A6C89" w:rsidRDefault="005A6C89" w:rsidP="00280E27">
      <w:pPr>
        <w:spacing w:after="0" w:line="240" w:lineRule="auto"/>
      </w:pPr>
    </w:p>
    <w:p w14:paraId="44BF1EC5" w14:textId="77777777" w:rsidR="0014110E" w:rsidRDefault="00822AFD" w:rsidP="00280E27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President’s Report  </w:t>
      </w:r>
    </w:p>
    <w:p w14:paraId="730C4241" w14:textId="77777777" w:rsidR="0014110E" w:rsidRDefault="0014110E" w:rsidP="00280E27">
      <w:pPr>
        <w:spacing w:after="0" w:line="240" w:lineRule="auto"/>
        <w:rPr>
          <w:color w:val="auto"/>
        </w:rPr>
      </w:pPr>
    </w:p>
    <w:p w14:paraId="314DEECA" w14:textId="1E920FEE" w:rsidR="00EE15BF" w:rsidRDefault="00E6410C" w:rsidP="00E6410C">
      <w:pPr>
        <w:spacing w:after="0" w:line="240" w:lineRule="auto"/>
        <w:rPr>
          <w:color w:val="auto"/>
        </w:rPr>
      </w:pPr>
      <w:r>
        <w:rPr>
          <w:color w:val="auto"/>
        </w:rPr>
        <w:t xml:space="preserve">President Carson said Steven </w:t>
      </w:r>
      <w:proofErr w:type="spellStart"/>
      <w:r>
        <w:rPr>
          <w:color w:val="auto"/>
        </w:rPr>
        <w:t>Daus</w:t>
      </w:r>
      <w:proofErr w:type="spellEnd"/>
      <w:r>
        <w:rPr>
          <w:color w:val="auto"/>
        </w:rPr>
        <w:t xml:space="preserve"> has taken over as the Village of Golf Webmaster.  </w:t>
      </w:r>
      <w:r w:rsidR="00781DD7">
        <w:rPr>
          <w:color w:val="auto"/>
        </w:rPr>
        <w:t>There has been no further word about the possible sale of the</w:t>
      </w:r>
      <w:r>
        <w:rPr>
          <w:color w:val="auto"/>
        </w:rPr>
        <w:t xml:space="preserve"> 1 Briar Road</w:t>
      </w:r>
      <w:r w:rsidR="00781DD7">
        <w:rPr>
          <w:color w:val="auto"/>
        </w:rPr>
        <w:t xml:space="preserve"> building by WGA/ESF</w:t>
      </w:r>
      <w:r>
        <w:rPr>
          <w:color w:val="auto"/>
        </w:rPr>
        <w:t xml:space="preserve">.  </w:t>
      </w:r>
    </w:p>
    <w:p w14:paraId="33450AAD" w14:textId="77777777" w:rsidR="00E6410C" w:rsidRDefault="00E6410C" w:rsidP="00E6410C">
      <w:pPr>
        <w:spacing w:after="0" w:line="240" w:lineRule="auto"/>
        <w:rPr>
          <w:color w:val="auto"/>
        </w:rPr>
      </w:pPr>
    </w:p>
    <w:p w14:paraId="7AB76D41" w14:textId="53FE744E" w:rsidR="00E6410C" w:rsidRDefault="00781DD7" w:rsidP="00E6410C">
      <w:pPr>
        <w:spacing w:after="0" w:line="240" w:lineRule="auto"/>
        <w:rPr>
          <w:color w:val="auto"/>
        </w:rPr>
      </w:pPr>
      <w:r>
        <w:rPr>
          <w:color w:val="auto"/>
        </w:rPr>
        <w:t xml:space="preserve">President Carson proposed </w:t>
      </w:r>
      <w:r w:rsidR="00E6410C">
        <w:rPr>
          <w:color w:val="auto"/>
        </w:rPr>
        <w:t xml:space="preserve">to discuss </w:t>
      </w:r>
      <w:r>
        <w:rPr>
          <w:color w:val="auto"/>
        </w:rPr>
        <w:t xml:space="preserve">the litigation matter concerning </w:t>
      </w:r>
      <w:r w:rsidR="00E6410C">
        <w:rPr>
          <w:color w:val="auto"/>
        </w:rPr>
        <w:t xml:space="preserve">21 Park Lane in closed session.  </w:t>
      </w:r>
    </w:p>
    <w:p w14:paraId="45536170" w14:textId="77777777" w:rsidR="00E6410C" w:rsidRDefault="00E6410C" w:rsidP="00E6410C">
      <w:pPr>
        <w:spacing w:after="0" w:line="240" w:lineRule="auto"/>
        <w:rPr>
          <w:color w:val="auto"/>
        </w:rPr>
      </w:pPr>
    </w:p>
    <w:p w14:paraId="2ACDE23A" w14:textId="55827DB6" w:rsidR="00E6410C" w:rsidRDefault="00E6410C" w:rsidP="00E6410C">
      <w:pPr>
        <w:spacing w:after="0" w:line="240" w:lineRule="auto"/>
        <w:rPr>
          <w:color w:val="auto"/>
        </w:rPr>
      </w:pPr>
      <w:r>
        <w:rPr>
          <w:color w:val="auto"/>
        </w:rPr>
        <w:t xml:space="preserve">Trustee Der </w:t>
      </w:r>
      <w:proofErr w:type="spellStart"/>
      <w:r>
        <w:rPr>
          <w:color w:val="auto"/>
        </w:rPr>
        <w:t>Avedisian</w:t>
      </w:r>
      <w:proofErr w:type="spellEnd"/>
      <w:r>
        <w:rPr>
          <w:color w:val="auto"/>
        </w:rPr>
        <w:t xml:space="preserve"> moved to go into closed session.  Trustee </w:t>
      </w:r>
      <w:proofErr w:type="spellStart"/>
      <w:r>
        <w:rPr>
          <w:color w:val="auto"/>
        </w:rPr>
        <w:t>Kalogerakos</w:t>
      </w:r>
      <w:proofErr w:type="spellEnd"/>
      <w:r>
        <w:rPr>
          <w:color w:val="auto"/>
        </w:rPr>
        <w:t xml:space="preserve"> seconded the motion. </w:t>
      </w:r>
    </w:p>
    <w:p w14:paraId="239991FE" w14:textId="77777777" w:rsidR="00E6410C" w:rsidRDefault="00E6410C" w:rsidP="00E6410C">
      <w:pPr>
        <w:spacing w:after="0" w:line="240" w:lineRule="auto"/>
        <w:rPr>
          <w:color w:val="auto"/>
        </w:rPr>
      </w:pPr>
    </w:p>
    <w:p w14:paraId="41F1E5B8" w14:textId="77777777" w:rsidR="00E6410C" w:rsidRDefault="00E6410C" w:rsidP="00E6410C">
      <w:pPr>
        <w:spacing w:after="0" w:line="240" w:lineRule="auto"/>
      </w:pPr>
      <w:r>
        <w:lastRenderedPageBreak/>
        <w:t>The motion was approved by roll call vote as follows:</w:t>
      </w:r>
    </w:p>
    <w:p w14:paraId="780688DA" w14:textId="77777777" w:rsidR="00E6410C" w:rsidRDefault="00E6410C" w:rsidP="00E6410C">
      <w:pPr>
        <w:spacing w:after="0" w:line="240" w:lineRule="auto"/>
      </w:pPr>
      <w:r>
        <w:t xml:space="preserve">Ayes:  Joe </w:t>
      </w:r>
      <w:proofErr w:type="spellStart"/>
      <w:r>
        <w:t>Annotti</w:t>
      </w:r>
      <w:proofErr w:type="spellEnd"/>
      <w:r>
        <w:t xml:space="preserve">, Bob Der </w:t>
      </w:r>
      <w:proofErr w:type="spellStart"/>
      <w:r>
        <w:t>Avedisian</w:t>
      </w:r>
      <w:proofErr w:type="spellEnd"/>
      <w:r>
        <w:t xml:space="preserve">, Jim Dominik, Rob Farr, Tony </w:t>
      </w:r>
      <w:proofErr w:type="spellStart"/>
      <w:r>
        <w:t>Kalogerakos</w:t>
      </w:r>
      <w:proofErr w:type="spellEnd"/>
      <w:r>
        <w:t>, Julie Tillman (6)</w:t>
      </w:r>
    </w:p>
    <w:p w14:paraId="2DBCF833" w14:textId="77777777" w:rsidR="00E6410C" w:rsidRDefault="00E6410C" w:rsidP="00E6410C">
      <w:pPr>
        <w:spacing w:after="0" w:line="240" w:lineRule="auto"/>
      </w:pPr>
      <w:r>
        <w:t>Nays: (0)</w:t>
      </w:r>
    </w:p>
    <w:p w14:paraId="458A90AC" w14:textId="77777777" w:rsidR="00E6410C" w:rsidRDefault="00E6410C" w:rsidP="00E6410C">
      <w:r>
        <w:t xml:space="preserve">Absent:  (0)  </w:t>
      </w:r>
    </w:p>
    <w:p w14:paraId="0A1D910D" w14:textId="4DB1E633" w:rsidR="00E6410C" w:rsidRDefault="00E6410C" w:rsidP="00E6410C">
      <w:r>
        <w:t xml:space="preserve">We went into closed session at 8:28pm. </w:t>
      </w:r>
    </w:p>
    <w:p w14:paraId="3CD919B4" w14:textId="4B3F5257" w:rsidR="00E6410C" w:rsidRPr="00E6410C" w:rsidRDefault="00E6410C" w:rsidP="00E6410C">
      <w:r>
        <w:t xml:space="preserve">We returned from closed session at </w:t>
      </w:r>
      <w:r w:rsidR="007E7188">
        <w:t xml:space="preserve">9:06pm.  </w:t>
      </w:r>
    </w:p>
    <w:p w14:paraId="1D64D55A" w14:textId="77777777" w:rsidR="003722FC" w:rsidRDefault="003722FC" w:rsidP="00280E27">
      <w:pPr>
        <w:spacing w:after="0" w:line="240" w:lineRule="auto"/>
        <w:rPr>
          <w:b/>
          <w:color w:val="0070C0"/>
          <w:sz w:val="28"/>
          <w:szCs w:val="28"/>
        </w:rPr>
      </w:pPr>
    </w:p>
    <w:p w14:paraId="35D6AE1E" w14:textId="704C11A6" w:rsidR="00D90AC8" w:rsidRDefault="00822AFD" w:rsidP="00280E27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Adjourn </w:t>
      </w:r>
    </w:p>
    <w:p w14:paraId="07E27B43" w14:textId="77777777" w:rsidR="004E1A9A" w:rsidRDefault="004E1A9A" w:rsidP="00280E27">
      <w:pPr>
        <w:spacing w:after="0" w:line="240" w:lineRule="auto"/>
      </w:pPr>
    </w:p>
    <w:p w14:paraId="169F5BF6" w14:textId="22FEF7D0" w:rsidR="00D90AC8" w:rsidRDefault="00822AFD" w:rsidP="00280E27">
      <w:pPr>
        <w:spacing w:after="0" w:line="240" w:lineRule="auto"/>
      </w:pPr>
      <w:r>
        <w:t xml:space="preserve">Trustee </w:t>
      </w:r>
      <w:proofErr w:type="spellStart"/>
      <w:r w:rsidR="007E7188">
        <w:t>Kalogerakos</w:t>
      </w:r>
      <w:proofErr w:type="spellEnd"/>
      <w:r w:rsidR="00162403">
        <w:t xml:space="preserve"> </w:t>
      </w:r>
      <w:r>
        <w:t xml:space="preserve">moved to adjourn the meeting. </w:t>
      </w:r>
      <w:r w:rsidR="00174621">
        <w:t xml:space="preserve"> </w:t>
      </w:r>
      <w:r w:rsidR="009937A5">
        <w:t>Trustee</w:t>
      </w:r>
      <w:r w:rsidR="00210935">
        <w:t xml:space="preserve"> </w:t>
      </w:r>
      <w:r w:rsidR="007E7188">
        <w:t xml:space="preserve">Der </w:t>
      </w:r>
      <w:proofErr w:type="spellStart"/>
      <w:r w:rsidR="007E7188">
        <w:t>Avedisian</w:t>
      </w:r>
      <w:proofErr w:type="spellEnd"/>
      <w:r w:rsidR="007E7188">
        <w:t xml:space="preserve"> </w:t>
      </w:r>
      <w:r>
        <w:t>seconded the motion. The motion passed unanimously. T</w:t>
      </w:r>
      <w:r w:rsidR="00E005E0">
        <w:t>h</w:t>
      </w:r>
      <w:r w:rsidR="008B3D02">
        <w:t>e m</w:t>
      </w:r>
      <w:r w:rsidR="0014110E">
        <w:t xml:space="preserve">eeting was </w:t>
      </w:r>
      <w:r w:rsidR="004A0812">
        <w:t xml:space="preserve">adjourned at </w:t>
      </w:r>
      <w:r w:rsidR="007E7188">
        <w:t>9:07</w:t>
      </w:r>
      <w:r w:rsidR="00604641">
        <w:t>pm</w:t>
      </w:r>
      <w:r>
        <w:t>.</w:t>
      </w:r>
    </w:p>
    <w:p w14:paraId="45E383F3" w14:textId="77777777" w:rsidR="003535CC" w:rsidRDefault="003535CC" w:rsidP="00280E27">
      <w:pPr>
        <w:spacing w:after="0" w:line="240" w:lineRule="auto"/>
      </w:pPr>
    </w:p>
    <w:p w14:paraId="25633893" w14:textId="77777777" w:rsidR="00D90AC8" w:rsidRDefault="00822AFD" w:rsidP="00280E27">
      <w:pPr>
        <w:spacing w:after="0" w:line="240" w:lineRule="auto"/>
      </w:pPr>
      <w:r>
        <w:t>Respectfully submitted,</w:t>
      </w:r>
    </w:p>
    <w:p w14:paraId="0FAEFF6E" w14:textId="6C3EADC6" w:rsidR="00EE15BF" w:rsidRDefault="00822AFD" w:rsidP="004A0812">
      <w:pPr>
        <w:spacing w:after="0" w:line="240" w:lineRule="auto"/>
      </w:pPr>
      <w:r>
        <w:t>Kim Lundgren,</w:t>
      </w:r>
      <w:r w:rsidR="007809F2">
        <w:t xml:space="preserve"> </w:t>
      </w:r>
      <w:r w:rsidR="004A0812">
        <w:t>Village Clerk</w:t>
      </w:r>
    </w:p>
    <w:p w14:paraId="7BD14772" w14:textId="1EF477A2" w:rsidR="00A7478E" w:rsidRDefault="00A7478E" w:rsidP="00A7478E">
      <w:pPr>
        <w:spacing w:after="0" w:line="180" w:lineRule="exact"/>
      </w:pPr>
    </w:p>
    <w:p w14:paraId="19D4A91F" w14:textId="03775262" w:rsidR="00781DD7" w:rsidRPr="00313524" w:rsidRDefault="00781DD7" w:rsidP="00781DD7">
      <w:pPr>
        <w:spacing w:after="0" w:line="180" w:lineRule="exact"/>
      </w:pPr>
      <w:r>
        <w:rPr>
          <w:rFonts w:ascii="Arial" w:hAnsi="Arial" w:cs="Arial"/>
          <w:color w:val="auto"/>
          <w:sz w:val="16"/>
        </w:rPr>
        <w:fldChar w:fldCharType="begin"/>
      </w:r>
      <w:r>
        <w:rPr>
          <w:rFonts w:ascii="Arial" w:hAnsi="Arial" w:cs="Arial"/>
          <w:color w:val="auto"/>
          <w:sz w:val="16"/>
        </w:rPr>
        <w:instrText xml:space="preserve"> DOCVARIABLE ndGeneratedStamp \* MERGEFORMAT </w:instrText>
      </w:r>
      <w:r>
        <w:rPr>
          <w:rFonts w:ascii="Arial" w:hAnsi="Arial" w:cs="Arial"/>
          <w:color w:val="auto"/>
          <w:sz w:val="16"/>
        </w:rPr>
        <w:fldChar w:fldCharType="separate"/>
      </w:r>
      <w:r>
        <w:rPr>
          <w:rFonts w:ascii="Arial" w:hAnsi="Arial" w:cs="Arial"/>
          <w:color w:val="auto"/>
          <w:sz w:val="16"/>
        </w:rPr>
        <w:t>4823-9097-0300, v. 2</w:t>
      </w:r>
      <w:r>
        <w:rPr>
          <w:rFonts w:ascii="Arial" w:hAnsi="Arial" w:cs="Arial"/>
          <w:color w:val="auto"/>
          <w:sz w:val="16"/>
        </w:rPr>
        <w:fldChar w:fldCharType="end"/>
      </w:r>
    </w:p>
    <w:sectPr w:rsidR="00781DD7" w:rsidRPr="00313524" w:rsidSect="00360B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080" w:bottom="1440" w:left="1080" w:header="0" w:footer="1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9DDB3" w14:textId="77777777" w:rsidR="006661BE" w:rsidRDefault="006661BE">
      <w:pPr>
        <w:spacing w:after="0" w:line="240" w:lineRule="auto"/>
      </w:pPr>
      <w:r>
        <w:separator/>
      </w:r>
    </w:p>
  </w:endnote>
  <w:endnote w:type="continuationSeparator" w:id="0">
    <w:p w14:paraId="1569CD95" w14:textId="77777777" w:rsidR="006661BE" w:rsidRDefault="00666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00000003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55A32" w14:textId="77777777" w:rsidR="00443143" w:rsidRDefault="004431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57B5" w14:textId="37ED9FD3" w:rsidR="00D90AC8" w:rsidRDefault="00822AFD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4316CD">
      <w:rPr>
        <w:noProof/>
      </w:rPr>
      <w:t>3</w:t>
    </w:r>
    <w:r>
      <w:fldChar w:fldCharType="end"/>
    </w:r>
  </w:p>
  <w:p w14:paraId="3E7396B1" w14:textId="77777777" w:rsidR="00D90AC8" w:rsidRDefault="00D90AC8">
    <w:pPr>
      <w:tabs>
        <w:tab w:val="center" w:pos="4680"/>
        <w:tab w:val="right" w:pos="9360"/>
      </w:tabs>
      <w:spacing w:after="2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434FE" w14:textId="77777777" w:rsidR="00443143" w:rsidRDefault="004431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1DC1CE" w14:textId="77777777" w:rsidR="006661BE" w:rsidRDefault="006661BE">
      <w:pPr>
        <w:spacing w:after="0" w:line="240" w:lineRule="auto"/>
      </w:pPr>
      <w:r>
        <w:separator/>
      </w:r>
    </w:p>
  </w:footnote>
  <w:footnote w:type="continuationSeparator" w:id="0">
    <w:p w14:paraId="01693F99" w14:textId="77777777" w:rsidR="006661BE" w:rsidRDefault="00666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E446A" w14:textId="77777777" w:rsidR="00443143" w:rsidRDefault="004431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33CAA" w14:textId="77777777" w:rsidR="00443143" w:rsidRDefault="004431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40529" w14:textId="77777777" w:rsidR="00443143" w:rsidRDefault="004431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277A6"/>
    <w:multiLevelType w:val="multilevel"/>
    <w:tmpl w:val="D924DC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F37D3"/>
    <w:multiLevelType w:val="hybridMultilevel"/>
    <w:tmpl w:val="F800C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A5CC0"/>
    <w:multiLevelType w:val="hybridMultilevel"/>
    <w:tmpl w:val="08A2879C"/>
    <w:lvl w:ilvl="0" w:tplc="215E7A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dGeneratedStamp" w:val="4823-9097-0300, v. 2"/>
    <w:docVar w:name="ndGeneratedStampLocation" w:val="LastPage"/>
  </w:docVars>
  <w:rsids>
    <w:rsidRoot w:val="00D90AC8"/>
    <w:rsid w:val="000009BE"/>
    <w:rsid w:val="000017E5"/>
    <w:rsid w:val="000043B9"/>
    <w:rsid w:val="000113CE"/>
    <w:rsid w:val="000153C6"/>
    <w:rsid w:val="00015696"/>
    <w:rsid w:val="00017138"/>
    <w:rsid w:val="00020671"/>
    <w:rsid w:val="0002602C"/>
    <w:rsid w:val="00026278"/>
    <w:rsid w:val="00026E73"/>
    <w:rsid w:val="0002768E"/>
    <w:rsid w:val="00030135"/>
    <w:rsid w:val="00033350"/>
    <w:rsid w:val="000379C3"/>
    <w:rsid w:val="00040F80"/>
    <w:rsid w:val="00046080"/>
    <w:rsid w:val="000542B1"/>
    <w:rsid w:val="00060E9C"/>
    <w:rsid w:val="00067A4F"/>
    <w:rsid w:val="00071363"/>
    <w:rsid w:val="00074AF3"/>
    <w:rsid w:val="00074EF8"/>
    <w:rsid w:val="000814C6"/>
    <w:rsid w:val="00083C29"/>
    <w:rsid w:val="00084CD1"/>
    <w:rsid w:val="000904BF"/>
    <w:rsid w:val="00091BF1"/>
    <w:rsid w:val="0009225A"/>
    <w:rsid w:val="0009449D"/>
    <w:rsid w:val="000A3419"/>
    <w:rsid w:val="000A460B"/>
    <w:rsid w:val="000A4749"/>
    <w:rsid w:val="000A54B9"/>
    <w:rsid w:val="000A63D0"/>
    <w:rsid w:val="000A6C63"/>
    <w:rsid w:val="000A7AFC"/>
    <w:rsid w:val="000C0544"/>
    <w:rsid w:val="000C16AB"/>
    <w:rsid w:val="000D3CBE"/>
    <w:rsid w:val="000E48FB"/>
    <w:rsid w:val="000F19C4"/>
    <w:rsid w:val="000F235C"/>
    <w:rsid w:val="000F2888"/>
    <w:rsid w:val="000F2C65"/>
    <w:rsid w:val="000F4488"/>
    <w:rsid w:val="000F5DDD"/>
    <w:rsid w:val="000F6622"/>
    <w:rsid w:val="000F7F41"/>
    <w:rsid w:val="001001C6"/>
    <w:rsid w:val="001006F7"/>
    <w:rsid w:val="00103606"/>
    <w:rsid w:val="0011006C"/>
    <w:rsid w:val="0011170D"/>
    <w:rsid w:val="001119D0"/>
    <w:rsid w:val="00111A29"/>
    <w:rsid w:val="001120D6"/>
    <w:rsid w:val="001142AB"/>
    <w:rsid w:val="00114B7E"/>
    <w:rsid w:val="00116B8D"/>
    <w:rsid w:val="00124FD4"/>
    <w:rsid w:val="00130903"/>
    <w:rsid w:val="0014110E"/>
    <w:rsid w:val="00146D45"/>
    <w:rsid w:val="00146FFA"/>
    <w:rsid w:val="001476D1"/>
    <w:rsid w:val="0015119A"/>
    <w:rsid w:val="00153295"/>
    <w:rsid w:val="001536EE"/>
    <w:rsid w:val="0015478F"/>
    <w:rsid w:val="00156DC0"/>
    <w:rsid w:val="00162279"/>
    <w:rsid w:val="00162403"/>
    <w:rsid w:val="0016276C"/>
    <w:rsid w:val="00174621"/>
    <w:rsid w:val="00177E07"/>
    <w:rsid w:val="001814EC"/>
    <w:rsid w:val="0018165F"/>
    <w:rsid w:val="001859AF"/>
    <w:rsid w:val="00192265"/>
    <w:rsid w:val="00195B36"/>
    <w:rsid w:val="001A390D"/>
    <w:rsid w:val="001B3B59"/>
    <w:rsid w:val="001B5147"/>
    <w:rsid w:val="001B5267"/>
    <w:rsid w:val="001B6386"/>
    <w:rsid w:val="001B7D20"/>
    <w:rsid w:val="001C0276"/>
    <w:rsid w:val="001C23E5"/>
    <w:rsid w:val="001C5240"/>
    <w:rsid w:val="001C69CF"/>
    <w:rsid w:val="001D0F47"/>
    <w:rsid w:val="001D1D17"/>
    <w:rsid w:val="001D4456"/>
    <w:rsid w:val="001E0E34"/>
    <w:rsid w:val="001E17CA"/>
    <w:rsid w:val="001E512F"/>
    <w:rsid w:val="001E5C19"/>
    <w:rsid w:val="001F039D"/>
    <w:rsid w:val="001F679B"/>
    <w:rsid w:val="00200A68"/>
    <w:rsid w:val="00201E8B"/>
    <w:rsid w:val="00210935"/>
    <w:rsid w:val="00211388"/>
    <w:rsid w:val="002144C2"/>
    <w:rsid w:val="002148C0"/>
    <w:rsid w:val="002302B5"/>
    <w:rsid w:val="00233907"/>
    <w:rsid w:val="00235295"/>
    <w:rsid w:val="00244C8C"/>
    <w:rsid w:val="00245B76"/>
    <w:rsid w:val="002505B2"/>
    <w:rsid w:val="00251713"/>
    <w:rsid w:val="002567D1"/>
    <w:rsid w:val="0025724A"/>
    <w:rsid w:val="00261345"/>
    <w:rsid w:val="00261933"/>
    <w:rsid w:val="00261E82"/>
    <w:rsid w:val="00263C4E"/>
    <w:rsid w:val="00270439"/>
    <w:rsid w:val="00272A0A"/>
    <w:rsid w:val="00275964"/>
    <w:rsid w:val="00276448"/>
    <w:rsid w:val="00276F56"/>
    <w:rsid w:val="00280E27"/>
    <w:rsid w:val="00284E87"/>
    <w:rsid w:val="0028566F"/>
    <w:rsid w:val="00287B19"/>
    <w:rsid w:val="00295136"/>
    <w:rsid w:val="002A1608"/>
    <w:rsid w:val="002A310D"/>
    <w:rsid w:val="002A4BE4"/>
    <w:rsid w:val="002A4C64"/>
    <w:rsid w:val="002A6933"/>
    <w:rsid w:val="002A72BA"/>
    <w:rsid w:val="002B3D8D"/>
    <w:rsid w:val="002B44FA"/>
    <w:rsid w:val="002D04AC"/>
    <w:rsid w:val="002D3975"/>
    <w:rsid w:val="002D4456"/>
    <w:rsid w:val="002D53AA"/>
    <w:rsid w:val="002D59E3"/>
    <w:rsid w:val="002D658C"/>
    <w:rsid w:val="002E07B7"/>
    <w:rsid w:val="002E3D04"/>
    <w:rsid w:val="002E4C41"/>
    <w:rsid w:val="002E7DA3"/>
    <w:rsid w:val="00302AF7"/>
    <w:rsid w:val="00303C19"/>
    <w:rsid w:val="00307200"/>
    <w:rsid w:val="003133CA"/>
    <w:rsid w:val="00313524"/>
    <w:rsid w:val="003158D9"/>
    <w:rsid w:val="00321ACA"/>
    <w:rsid w:val="0032306F"/>
    <w:rsid w:val="00325858"/>
    <w:rsid w:val="00327B75"/>
    <w:rsid w:val="00340D5F"/>
    <w:rsid w:val="00340EE8"/>
    <w:rsid w:val="00345778"/>
    <w:rsid w:val="00346CF4"/>
    <w:rsid w:val="00347F01"/>
    <w:rsid w:val="00350EEF"/>
    <w:rsid w:val="00351C04"/>
    <w:rsid w:val="003535CC"/>
    <w:rsid w:val="00353CC8"/>
    <w:rsid w:val="00356C4A"/>
    <w:rsid w:val="00360BEF"/>
    <w:rsid w:val="00363280"/>
    <w:rsid w:val="00365923"/>
    <w:rsid w:val="00365C26"/>
    <w:rsid w:val="003663F6"/>
    <w:rsid w:val="003664AF"/>
    <w:rsid w:val="00372153"/>
    <w:rsid w:val="003722FC"/>
    <w:rsid w:val="00377AAB"/>
    <w:rsid w:val="00393BE3"/>
    <w:rsid w:val="003948F5"/>
    <w:rsid w:val="00395A4B"/>
    <w:rsid w:val="003971EE"/>
    <w:rsid w:val="003A2116"/>
    <w:rsid w:val="003A2F41"/>
    <w:rsid w:val="003A525F"/>
    <w:rsid w:val="003A63DF"/>
    <w:rsid w:val="003C1622"/>
    <w:rsid w:val="003C233D"/>
    <w:rsid w:val="003C76EF"/>
    <w:rsid w:val="003E23B6"/>
    <w:rsid w:val="003F10CC"/>
    <w:rsid w:val="003F18A0"/>
    <w:rsid w:val="003F215A"/>
    <w:rsid w:val="003F32C6"/>
    <w:rsid w:val="003F3576"/>
    <w:rsid w:val="003F3857"/>
    <w:rsid w:val="0040019C"/>
    <w:rsid w:val="004013B2"/>
    <w:rsid w:val="0041193C"/>
    <w:rsid w:val="004132F7"/>
    <w:rsid w:val="00413754"/>
    <w:rsid w:val="00421335"/>
    <w:rsid w:val="004271E6"/>
    <w:rsid w:val="004316CD"/>
    <w:rsid w:val="0043260B"/>
    <w:rsid w:val="0043596E"/>
    <w:rsid w:val="00443143"/>
    <w:rsid w:val="0045205B"/>
    <w:rsid w:val="00462981"/>
    <w:rsid w:val="00463D42"/>
    <w:rsid w:val="00465271"/>
    <w:rsid w:val="00482E6A"/>
    <w:rsid w:val="00492BB0"/>
    <w:rsid w:val="00492BCE"/>
    <w:rsid w:val="004944D1"/>
    <w:rsid w:val="00496247"/>
    <w:rsid w:val="004A0812"/>
    <w:rsid w:val="004B4471"/>
    <w:rsid w:val="004C1232"/>
    <w:rsid w:val="004C7DA1"/>
    <w:rsid w:val="004D1CB8"/>
    <w:rsid w:val="004D2145"/>
    <w:rsid w:val="004D4DBC"/>
    <w:rsid w:val="004E1A9A"/>
    <w:rsid w:val="004F0E54"/>
    <w:rsid w:val="004F639D"/>
    <w:rsid w:val="004F7C5F"/>
    <w:rsid w:val="0050028C"/>
    <w:rsid w:val="00501C15"/>
    <w:rsid w:val="00504A92"/>
    <w:rsid w:val="00505862"/>
    <w:rsid w:val="00513811"/>
    <w:rsid w:val="005144CC"/>
    <w:rsid w:val="005154C2"/>
    <w:rsid w:val="00515966"/>
    <w:rsid w:val="005168E7"/>
    <w:rsid w:val="00522E1F"/>
    <w:rsid w:val="00524337"/>
    <w:rsid w:val="00524A16"/>
    <w:rsid w:val="00524C38"/>
    <w:rsid w:val="00527BD2"/>
    <w:rsid w:val="005301C5"/>
    <w:rsid w:val="00535BC2"/>
    <w:rsid w:val="00543F33"/>
    <w:rsid w:val="00544D9F"/>
    <w:rsid w:val="00545566"/>
    <w:rsid w:val="005459CE"/>
    <w:rsid w:val="00554D0C"/>
    <w:rsid w:val="00556583"/>
    <w:rsid w:val="00557901"/>
    <w:rsid w:val="00560EB7"/>
    <w:rsid w:val="005657F8"/>
    <w:rsid w:val="0057080D"/>
    <w:rsid w:val="00570AB7"/>
    <w:rsid w:val="00575937"/>
    <w:rsid w:val="00575984"/>
    <w:rsid w:val="00583698"/>
    <w:rsid w:val="00584FDF"/>
    <w:rsid w:val="005923AD"/>
    <w:rsid w:val="005A08CD"/>
    <w:rsid w:val="005A6C89"/>
    <w:rsid w:val="005B1CCB"/>
    <w:rsid w:val="005B3A10"/>
    <w:rsid w:val="005B4384"/>
    <w:rsid w:val="005B6BA6"/>
    <w:rsid w:val="005C393A"/>
    <w:rsid w:val="005C7694"/>
    <w:rsid w:val="005E162B"/>
    <w:rsid w:val="005E2AA0"/>
    <w:rsid w:val="005E3FED"/>
    <w:rsid w:val="005F2503"/>
    <w:rsid w:val="005F335C"/>
    <w:rsid w:val="005F3BA9"/>
    <w:rsid w:val="00600DD5"/>
    <w:rsid w:val="00601E1C"/>
    <w:rsid w:val="00604641"/>
    <w:rsid w:val="00605B69"/>
    <w:rsid w:val="00607521"/>
    <w:rsid w:val="006110A0"/>
    <w:rsid w:val="006120D9"/>
    <w:rsid w:val="00612824"/>
    <w:rsid w:val="00613B26"/>
    <w:rsid w:val="00614E92"/>
    <w:rsid w:val="00617755"/>
    <w:rsid w:val="00620369"/>
    <w:rsid w:val="00620512"/>
    <w:rsid w:val="0062184F"/>
    <w:rsid w:val="00623819"/>
    <w:rsid w:val="00625A0A"/>
    <w:rsid w:val="00627417"/>
    <w:rsid w:val="00627D0C"/>
    <w:rsid w:val="0063208A"/>
    <w:rsid w:val="006321EB"/>
    <w:rsid w:val="0063681C"/>
    <w:rsid w:val="00636C29"/>
    <w:rsid w:val="00641C53"/>
    <w:rsid w:val="00642930"/>
    <w:rsid w:val="00643A0A"/>
    <w:rsid w:val="00650C63"/>
    <w:rsid w:val="0065306E"/>
    <w:rsid w:val="006540CE"/>
    <w:rsid w:val="0066094F"/>
    <w:rsid w:val="00661907"/>
    <w:rsid w:val="00665272"/>
    <w:rsid w:val="006661BE"/>
    <w:rsid w:val="006671D6"/>
    <w:rsid w:val="006727D6"/>
    <w:rsid w:val="00675271"/>
    <w:rsid w:val="006767DD"/>
    <w:rsid w:val="006771D3"/>
    <w:rsid w:val="00677532"/>
    <w:rsid w:val="00680E12"/>
    <w:rsid w:val="006822EB"/>
    <w:rsid w:val="0068259A"/>
    <w:rsid w:val="00684BEF"/>
    <w:rsid w:val="006878E4"/>
    <w:rsid w:val="0069243F"/>
    <w:rsid w:val="00693A42"/>
    <w:rsid w:val="00696AA2"/>
    <w:rsid w:val="006A57E8"/>
    <w:rsid w:val="006A64FD"/>
    <w:rsid w:val="006B0262"/>
    <w:rsid w:val="006B3031"/>
    <w:rsid w:val="006B4583"/>
    <w:rsid w:val="006B4E74"/>
    <w:rsid w:val="006C1C4A"/>
    <w:rsid w:val="006C543B"/>
    <w:rsid w:val="006C5D87"/>
    <w:rsid w:val="006D2FB5"/>
    <w:rsid w:val="006D6BE4"/>
    <w:rsid w:val="006D78B0"/>
    <w:rsid w:val="007004AA"/>
    <w:rsid w:val="00701151"/>
    <w:rsid w:val="00702AAB"/>
    <w:rsid w:val="007069ED"/>
    <w:rsid w:val="00710BA4"/>
    <w:rsid w:val="00710FC5"/>
    <w:rsid w:val="00713C94"/>
    <w:rsid w:val="007174D0"/>
    <w:rsid w:val="007208E0"/>
    <w:rsid w:val="00722042"/>
    <w:rsid w:val="00723513"/>
    <w:rsid w:val="0072437F"/>
    <w:rsid w:val="00725E59"/>
    <w:rsid w:val="007304BE"/>
    <w:rsid w:val="00731B26"/>
    <w:rsid w:val="00732006"/>
    <w:rsid w:val="00741A70"/>
    <w:rsid w:val="00744D89"/>
    <w:rsid w:val="0074608D"/>
    <w:rsid w:val="0074624E"/>
    <w:rsid w:val="007504BB"/>
    <w:rsid w:val="00750521"/>
    <w:rsid w:val="007507D2"/>
    <w:rsid w:val="007514E7"/>
    <w:rsid w:val="00752CF8"/>
    <w:rsid w:val="0075476E"/>
    <w:rsid w:val="007627E7"/>
    <w:rsid w:val="00763DB4"/>
    <w:rsid w:val="00766B42"/>
    <w:rsid w:val="0077087F"/>
    <w:rsid w:val="0077096A"/>
    <w:rsid w:val="00772793"/>
    <w:rsid w:val="007742E0"/>
    <w:rsid w:val="007809F2"/>
    <w:rsid w:val="00781046"/>
    <w:rsid w:val="00781756"/>
    <w:rsid w:val="00781DD7"/>
    <w:rsid w:val="00783A8F"/>
    <w:rsid w:val="0079164F"/>
    <w:rsid w:val="00793E75"/>
    <w:rsid w:val="007A6CCD"/>
    <w:rsid w:val="007A739F"/>
    <w:rsid w:val="007B0A6F"/>
    <w:rsid w:val="007B5502"/>
    <w:rsid w:val="007C08D0"/>
    <w:rsid w:val="007C24D1"/>
    <w:rsid w:val="007C5013"/>
    <w:rsid w:val="007C6FFD"/>
    <w:rsid w:val="007D12AC"/>
    <w:rsid w:val="007D59C3"/>
    <w:rsid w:val="007D6E5D"/>
    <w:rsid w:val="007D7183"/>
    <w:rsid w:val="007E112D"/>
    <w:rsid w:val="007E5275"/>
    <w:rsid w:val="007E5B86"/>
    <w:rsid w:val="007E7188"/>
    <w:rsid w:val="007E7281"/>
    <w:rsid w:val="007F0708"/>
    <w:rsid w:val="007F102E"/>
    <w:rsid w:val="007F20E0"/>
    <w:rsid w:val="007F6DF0"/>
    <w:rsid w:val="00805E98"/>
    <w:rsid w:val="00806BBE"/>
    <w:rsid w:val="00822AFD"/>
    <w:rsid w:val="00830231"/>
    <w:rsid w:val="00830955"/>
    <w:rsid w:val="00832F43"/>
    <w:rsid w:val="00833C76"/>
    <w:rsid w:val="008433CA"/>
    <w:rsid w:val="00844C0C"/>
    <w:rsid w:val="00854EFD"/>
    <w:rsid w:val="00863394"/>
    <w:rsid w:val="0087361C"/>
    <w:rsid w:val="008736B5"/>
    <w:rsid w:val="008803E6"/>
    <w:rsid w:val="0088149A"/>
    <w:rsid w:val="008819CC"/>
    <w:rsid w:val="008860ED"/>
    <w:rsid w:val="00891165"/>
    <w:rsid w:val="0089458B"/>
    <w:rsid w:val="008A6941"/>
    <w:rsid w:val="008B3093"/>
    <w:rsid w:val="008B3D02"/>
    <w:rsid w:val="008B41AD"/>
    <w:rsid w:val="008B4F75"/>
    <w:rsid w:val="008C3F79"/>
    <w:rsid w:val="008D2ED3"/>
    <w:rsid w:val="008D32E8"/>
    <w:rsid w:val="008D45BB"/>
    <w:rsid w:val="008E293F"/>
    <w:rsid w:val="008E3885"/>
    <w:rsid w:val="008E6179"/>
    <w:rsid w:val="008F1446"/>
    <w:rsid w:val="008F1AFD"/>
    <w:rsid w:val="008F2042"/>
    <w:rsid w:val="008F2A82"/>
    <w:rsid w:val="008F5064"/>
    <w:rsid w:val="008F7B14"/>
    <w:rsid w:val="0090431B"/>
    <w:rsid w:val="00905DA2"/>
    <w:rsid w:val="00906E63"/>
    <w:rsid w:val="009079D2"/>
    <w:rsid w:val="0091253E"/>
    <w:rsid w:val="00914B3F"/>
    <w:rsid w:val="009161AA"/>
    <w:rsid w:val="0092457D"/>
    <w:rsid w:val="009259D2"/>
    <w:rsid w:val="00925EC8"/>
    <w:rsid w:val="0093143F"/>
    <w:rsid w:val="0093181D"/>
    <w:rsid w:val="009366E4"/>
    <w:rsid w:val="0093694D"/>
    <w:rsid w:val="00946179"/>
    <w:rsid w:val="00947A52"/>
    <w:rsid w:val="00950985"/>
    <w:rsid w:val="00951664"/>
    <w:rsid w:val="00955CE9"/>
    <w:rsid w:val="00960571"/>
    <w:rsid w:val="00961A79"/>
    <w:rsid w:val="0096210B"/>
    <w:rsid w:val="00964CAA"/>
    <w:rsid w:val="00965004"/>
    <w:rsid w:val="00967C5E"/>
    <w:rsid w:val="00970A7C"/>
    <w:rsid w:val="00972878"/>
    <w:rsid w:val="0097417F"/>
    <w:rsid w:val="00976905"/>
    <w:rsid w:val="00976AED"/>
    <w:rsid w:val="00976B08"/>
    <w:rsid w:val="009771D8"/>
    <w:rsid w:val="009778FC"/>
    <w:rsid w:val="00983882"/>
    <w:rsid w:val="00985026"/>
    <w:rsid w:val="0098560E"/>
    <w:rsid w:val="00985B49"/>
    <w:rsid w:val="00986001"/>
    <w:rsid w:val="00993187"/>
    <w:rsid w:val="009937A5"/>
    <w:rsid w:val="009A4737"/>
    <w:rsid w:val="009B02A9"/>
    <w:rsid w:val="009B2572"/>
    <w:rsid w:val="009B2ADE"/>
    <w:rsid w:val="009B72E1"/>
    <w:rsid w:val="009C02F8"/>
    <w:rsid w:val="009C2964"/>
    <w:rsid w:val="009C60BF"/>
    <w:rsid w:val="009D018B"/>
    <w:rsid w:val="009D5AD2"/>
    <w:rsid w:val="009D7E8A"/>
    <w:rsid w:val="009E0430"/>
    <w:rsid w:val="009E25D7"/>
    <w:rsid w:val="009E2AFC"/>
    <w:rsid w:val="009E3ED6"/>
    <w:rsid w:val="009E6C9B"/>
    <w:rsid w:val="009F448A"/>
    <w:rsid w:val="009F58F0"/>
    <w:rsid w:val="00A03B57"/>
    <w:rsid w:val="00A1104C"/>
    <w:rsid w:val="00A12C0F"/>
    <w:rsid w:val="00A161B3"/>
    <w:rsid w:val="00A20361"/>
    <w:rsid w:val="00A20797"/>
    <w:rsid w:val="00A20AE9"/>
    <w:rsid w:val="00A20BAF"/>
    <w:rsid w:val="00A21844"/>
    <w:rsid w:val="00A2186F"/>
    <w:rsid w:val="00A232C9"/>
    <w:rsid w:val="00A2430F"/>
    <w:rsid w:val="00A266ED"/>
    <w:rsid w:val="00A32A56"/>
    <w:rsid w:val="00A348A8"/>
    <w:rsid w:val="00A37184"/>
    <w:rsid w:val="00A519FF"/>
    <w:rsid w:val="00A520CA"/>
    <w:rsid w:val="00A537BB"/>
    <w:rsid w:val="00A54A34"/>
    <w:rsid w:val="00A63D04"/>
    <w:rsid w:val="00A66765"/>
    <w:rsid w:val="00A702F3"/>
    <w:rsid w:val="00A71CA2"/>
    <w:rsid w:val="00A734FB"/>
    <w:rsid w:val="00A7478E"/>
    <w:rsid w:val="00A76B15"/>
    <w:rsid w:val="00A86F17"/>
    <w:rsid w:val="00A928AD"/>
    <w:rsid w:val="00A94C5B"/>
    <w:rsid w:val="00A94F8F"/>
    <w:rsid w:val="00A9526F"/>
    <w:rsid w:val="00A95B85"/>
    <w:rsid w:val="00AA2A5C"/>
    <w:rsid w:val="00AA3824"/>
    <w:rsid w:val="00AB01C9"/>
    <w:rsid w:val="00AB41B0"/>
    <w:rsid w:val="00AB4828"/>
    <w:rsid w:val="00AB7FF9"/>
    <w:rsid w:val="00AC066B"/>
    <w:rsid w:val="00AC1590"/>
    <w:rsid w:val="00AC18E4"/>
    <w:rsid w:val="00AC2BC8"/>
    <w:rsid w:val="00AC4838"/>
    <w:rsid w:val="00AD1980"/>
    <w:rsid w:val="00AD6931"/>
    <w:rsid w:val="00AD7CB9"/>
    <w:rsid w:val="00AE04BD"/>
    <w:rsid w:val="00AE1527"/>
    <w:rsid w:val="00AE4E3C"/>
    <w:rsid w:val="00AE5D24"/>
    <w:rsid w:val="00AF04BF"/>
    <w:rsid w:val="00AF4188"/>
    <w:rsid w:val="00B00BDA"/>
    <w:rsid w:val="00B00FA0"/>
    <w:rsid w:val="00B04C73"/>
    <w:rsid w:val="00B05419"/>
    <w:rsid w:val="00B059E5"/>
    <w:rsid w:val="00B10183"/>
    <w:rsid w:val="00B101C6"/>
    <w:rsid w:val="00B127FB"/>
    <w:rsid w:val="00B142F9"/>
    <w:rsid w:val="00B240CD"/>
    <w:rsid w:val="00B27899"/>
    <w:rsid w:val="00B31517"/>
    <w:rsid w:val="00B35EE8"/>
    <w:rsid w:val="00B36044"/>
    <w:rsid w:val="00B37946"/>
    <w:rsid w:val="00B431A3"/>
    <w:rsid w:val="00B43747"/>
    <w:rsid w:val="00B44E4B"/>
    <w:rsid w:val="00B573FC"/>
    <w:rsid w:val="00B60A9C"/>
    <w:rsid w:val="00B63ACB"/>
    <w:rsid w:val="00B641CB"/>
    <w:rsid w:val="00B67F1A"/>
    <w:rsid w:val="00B76997"/>
    <w:rsid w:val="00B8591A"/>
    <w:rsid w:val="00B85CE1"/>
    <w:rsid w:val="00B908CF"/>
    <w:rsid w:val="00B92E49"/>
    <w:rsid w:val="00B96AB4"/>
    <w:rsid w:val="00BA00D1"/>
    <w:rsid w:val="00BA0E3F"/>
    <w:rsid w:val="00BA4CD9"/>
    <w:rsid w:val="00BA672E"/>
    <w:rsid w:val="00BB1EB2"/>
    <w:rsid w:val="00BB5CA3"/>
    <w:rsid w:val="00BB6E23"/>
    <w:rsid w:val="00BB7B30"/>
    <w:rsid w:val="00BC1B38"/>
    <w:rsid w:val="00BC20E8"/>
    <w:rsid w:val="00BC21C5"/>
    <w:rsid w:val="00BC21DC"/>
    <w:rsid w:val="00BC294C"/>
    <w:rsid w:val="00BC2B84"/>
    <w:rsid w:val="00BD0C16"/>
    <w:rsid w:val="00BD1CAB"/>
    <w:rsid w:val="00BD2B81"/>
    <w:rsid w:val="00BE0A7E"/>
    <w:rsid w:val="00BE3B37"/>
    <w:rsid w:val="00BE56F4"/>
    <w:rsid w:val="00BE5D4D"/>
    <w:rsid w:val="00BF15A8"/>
    <w:rsid w:val="00BF261E"/>
    <w:rsid w:val="00C05CA6"/>
    <w:rsid w:val="00C13E3A"/>
    <w:rsid w:val="00C146F9"/>
    <w:rsid w:val="00C15076"/>
    <w:rsid w:val="00C2439E"/>
    <w:rsid w:val="00C269F0"/>
    <w:rsid w:val="00C31870"/>
    <w:rsid w:val="00C34AA8"/>
    <w:rsid w:val="00C35442"/>
    <w:rsid w:val="00C3588C"/>
    <w:rsid w:val="00C4157B"/>
    <w:rsid w:val="00C42BBE"/>
    <w:rsid w:val="00C442FC"/>
    <w:rsid w:val="00C446B1"/>
    <w:rsid w:val="00C44D4E"/>
    <w:rsid w:val="00C460B1"/>
    <w:rsid w:val="00C5106C"/>
    <w:rsid w:val="00C57944"/>
    <w:rsid w:val="00C619CE"/>
    <w:rsid w:val="00C64174"/>
    <w:rsid w:val="00C665B3"/>
    <w:rsid w:val="00C66792"/>
    <w:rsid w:val="00C77921"/>
    <w:rsid w:val="00C804FF"/>
    <w:rsid w:val="00C86F3F"/>
    <w:rsid w:val="00C87368"/>
    <w:rsid w:val="00CA2F40"/>
    <w:rsid w:val="00CA4A85"/>
    <w:rsid w:val="00CA53F7"/>
    <w:rsid w:val="00CA58DE"/>
    <w:rsid w:val="00CA6184"/>
    <w:rsid w:val="00CA684C"/>
    <w:rsid w:val="00CA74C9"/>
    <w:rsid w:val="00CB12BA"/>
    <w:rsid w:val="00CB21B3"/>
    <w:rsid w:val="00CB486F"/>
    <w:rsid w:val="00CB5B91"/>
    <w:rsid w:val="00CB5F81"/>
    <w:rsid w:val="00CB79C9"/>
    <w:rsid w:val="00CC1474"/>
    <w:rsid w:val="00CC27F1"/>
    <w:rsid w:val="00CD199E"/>
    <w:rsid w:val="00CD4456"/>
    <w:rsid w:val="00CD5772"/>
    <w:rsid w:val="00CD5C37"/>
    <w:rsid w:val="00CD715C"/>
    <w:rsid w:val="00CE0181"/>
    <w:rsid w:val="00CE1207"/>
    <w:rsid w:val="00CE1490"/>
    <w:rsid w:val="00CE2CCA"/>
    <w:rsid w:val="00CE65F2"/>
    <w:rsid w:val="00CE76CC"/>
    <w:rsid w:val="00CE7B74"/>
    <w:rsid w:val="00D00306"/>
    <w:rsid w:val="00D04AC4"/>
    <w:rsid w:val="00D04FB0"/>
    <w:rsid w:val="00D074A1"/>
    <w:rsid w:val="00D07662"/>
    <w:rsid w:val="00D119D3"/>
    <w:rsid w:val="00D119F9"/>
    <w:rsid w:val="00D12E54"/>
    <w:rsid w:val="00D131AD"/>
    <w:rsid w:val="00D2139B"/>
    <w:rsid w:val="00D259AF"/>
    <w:rsid w:val="00D26345"/>
    <w:rsid w:val="00D32B40"/>
    <w:rsid w:val="00D34788"/>
    <w:rsid w:val="00D44BF5"/>
    <w:rsid w:val="00D45541"/>
    <w:rsid w:val="00D516F2"/>
    <w:rsid w:val="00D51BFF"/>
    <w:rsid w:val="00D51F95"/>
    <w:rsid w:val="00D52D68"/>
    <w:rsid w:val="00D546F1"/>
    <w:rsid w:val="00D56D5F"/>
    <w:rsid w:val="00D62020"/>
    <w:rsid w:val="00D7350A"/>
    <w:rsid w:val="00D74D13"/>
    <w:rsid w:val="00D750A4"/>
    <w:rsid w:val="00D75B40"/>
    <w:rsid w:val="00D808E4"/>
    <w:rsid w:val="00D823A9"/>
    <w:rsid w:val="00D849F4"/>
    <w:rsid w:val="00D90AC8"/>
    <w:rsid w:val="00D969CC"/>
    <w:rsid w:val="00DA0D86"/>
    <w:rsid w:val="00DA48F4"/>
    <w:rsid w:val="00DA6869"/>
    <w:rsid w:val="00DB2DF7"/>
    <w:rsid w:val="00DB53A9"/>
    <w:rsid w:val="00DB58AF"/>
    <w:rsid w:val="00DB5DF7"/>
    <w:rsid w:val="00DC2ED4"/>
    <w:rsid w:val="00DC6743"/>
    <w:rsid w:val="00DD25FA"/>
    <w:rsid w:val="00DD2948"/>
    <w:rsid w:val="00DD6263"/>
    <w:rsid w:val="00DD6F73"/>
    <w:rsid w:val="00DE51ED"/>
    <w:rsid w:val="00DF0AE0"/>
    <w:rsid w:val="00DF34A2"/>
    <w:rsid w:val="00DF376B"/>
    <w:rsid w:val="00DF4642"/>
    <w:rsid w:val="00E005E0"/>
    <w:rsid w:val="00E00E82"/>
    <w:rsid w:val="00E044DD"/>
    <w:rsid w:val="00E07875"/>
    <w:rsid w:val="00E1316B"/>
    <w:rsid w:val="00E17A25"/>
    <w:rsid w:val="00E22A28"/>
    <w:rsid w:val="00E3150A"/>
    <w:rsid w:val="00E35D09"/>
    <w:rsid w:val="00E3621B"/>
    <w:rsid w:val="00E36EF3"/>
    <w:rsid w:val="00E40A94"/>
    <w:rsid w:val="00E44B4F"/>
    <w:rsid w:val="00E46802"/>
    <w:rsid w:val="00E47B0A"/>
    <w:rsid w:val="00E528FE"/>
    <w:rsid w:val="00E57685"/>
    <w:rsid w:val="00E60A76"/>
    <w:rsid w:val="00E6410C"/>
    <w:rsid w:val="00E66F4F"/>
    <w:rsid w:val="00E70B09"/>
    <w:rsid w:val="00E74E88"/>
    <w:rsid w:val="00E85F40"/>
    <w:rsid w:val="00E91689"/>
    <w:rsid w:val="00E9497C"/>
    <w:rsid w:val="00EA1BE3"/>
    <w:rsid w:val="00EA3EE6"/>
    <w:rsid w:val="00EA4B1F"/>
    <w:rsid w:val="00EA4D74"/>
    <w:rsid w:val="00EA5ACD"/>
    <w:rsid w:val="00EB0153"/>
    <w:rsid w:val="00EB12E8"/>
    <w:rsid w:val="00EB1DA8"/>
    <w:rsid w:val="00EB3E64"/>
    <w:rsid w:val="00EB4488"/>
    <w:rsid w:val="00EB5418"/>
    <w:rsid w:val="00EB5EDE"/>
    <w:rsid w:val="00EB7BD6"/>
    <w:rsid w:val="00EC0051"/>
    <w:rsid w:val="00EC053B"/>
    <w:rsid w:val="00EC1DB5"/>
    <w:rsid w:val="00EC373F"/>
    <w:rsid w:val="00EC5B4F"/>
    <w:rsid w:val="00EC6B6A"/>
    <w:rsid w:val="00ED11AB"/>
    <w:rsid w:val="00ED3D7E"/>
    <w:rsid w:val="00ED7B11"/>
    <w:rsid w:val="00EE15BF"/>
    <w:rsid w:val="00EE25CA"/>
    <w:rsid w:val="00EE3AEA"/>
    <w:rsid w:val="00EE5FBC"/>
    <w:rsid w:val="00F05554"/>
    <w:rsid w:val="00F05FEE"/>
    <w:rsid w:val="00F1062D"/>
    <w:rsid w:val="00F179E7"/>
    <w:rsid w:val="00F319CD"/>
    <w:rsid w:val="00F3493B"/>
    <w:rsid w:val="00F367BD"/>
    <w:rsid w:val="00F37F4F"/>
    <w:rsid w:val="00F44160"/>
    <w:rsid w:val="00F47258"/>
    <w:rsid w:val="00F473B9"/>
    <w:rsid w:val="00F5058F"/>
    <w:rsid w:val="00F52C91"/>
    <w:rsid w:val="00F56B13"/>
    <w:rsid w:val="00F63BB4"/>
    <w:rsid w:val="00F64418"/>
    <w:rsid w:val="00F6795B"/>
    <w:rsid w:val="00F71709"/>
    <w:rsid w:val="00F75648"/>
    <w:rsid w:val="00F775F2"/>
    <w:rsid w:val="00F827BD"/>
    <w:rsid w:val="00F91276"/>
    <w:rsid w:val="00F93506"/>
    <w:rsid w:val="00F94934"/>
    <w:rsid w:val="00F95F20"/>
    <w:rsid w:val="00FA70F6"/>
    <w:rsid w:val="00FA73F3"/>
    <w:rsid w:val="00FB0F1D"/>
    <w:rsid w:val="00FB2F16"/>
    <w:rsid w:val="00FB42C9"/>
    <w:rsid w:val="00FB4E1E"/>
    <w:rsid w:val="00FB5A44"/>
    <w:rsid w:val="00FC31D4"/>
    <w:rsid w:val="00FC45B5"/>
    <w:rsid w:val="00FD3847"/>
    <w:rsid w:val="00FE1032"/>
    <w:rsid w:val="00FE2BFF"/>
    <w:rsid w:val="00FE514B"/>
    <w:rsid w:val="00FE78C1"/>
    <w:rsid w:val="00FF1FE9"/>
    <w:rsid w:val="00FF2189"/>
    <w:rsid w:val="00FF2A8D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2BC9558B"/>
  <w15:docId w15:val="{41F424EC-755E-4289-991A-0F9FC981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3F4"/>
  </w:style>
  <w:style w:type="paragraph" w:styleId="Heading1">
    <w:name w:val="heading 1"/>
    <w:basedOn w:val="Normal"/>
    <w:next w:val="Normal"/>
    <w:link w:val="Heading1Char"/>
    <w:qFormat/>
    <w:rsid w:val="0082150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locked/>
    <w:rsid w:val="00CB53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2150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821501"/>
    <w:rPr>
      <w:rFonts w:ascii="Cambria" w:hAnsi="Cambria"/>
      <w:color w:val="17365D"/>
      <w:spacing w:val="5"/>
      <w:kern w:val="28"/>
      <w:sz w:val="52"/>
    </w:rPr>
  </w:style>
  <w:style w:type="paragraph" w:customStyle="1" w:styleId="MediumGrid21">
    <w:name w:val="Medium Grid 21"/>
    <w:qFormat/>
    <w:rsid w:val="00821501"/>
  </w:style>
  <w:style w:type="character" w:customStyle="1" w:styleId="Heading1Char">
    <w:name w:val="Heading 1 Char"/>
    <w:link w:val="Heading1"/>
    <w:locked/>
    <w:rsid w:val="00821501"/>
    <w:rPr>
      <w:rFonts w:ascii="Cambria" w:hAnsi="Cambria"/>
      <w:b/>
      <w:color w:val="365F91"/>
      <w:sz w:val="28"/>
    </w:rPr>
  </w:style>
  <w:style w:type="paragraph" w:customStyle="1" w:styleId="ColorfulList-Accent11">
    <w:name w:val="Colorful List - Accent 11"/>
    <w:basedOn w:val="Normal"/>
    <w:qFormat/>
    <w:rsid w:val="0046121F"/>
    <w:pPr>
      <w:ind w:left="720"/>
      <w:contextualSpacing/>
    </w:p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rsid w:val="006B259B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  <w:sz w:val="20"/>
      <w:szCs w:val="20"/>
    </w:rPr>
  </w:style>
  <w:style w:type="character" w:customStyle="1" w:styleId="LightShading-Accent2Char">
    <w:name w:val="Light Shading - Accent 2 Char"/>
    <w:link w:val="LightShading-Accent21"/>
    <w:locked/>
    <w:rsid w:val="006B259B"/>
    <w:rPr>
      <w:b/>
      <w:i/>
      <w:color w:val="4F81BD"/>
    </w:rPr>
  </w:style>
  <w:style w:type="paragraph" w:styleId="BalloonText">
    <w:name w:val="Balloon Text"/>
    <w:basedOn w:val="Normal"/>
    <w:link w:val="BalloonTextChar"/>
    <w:semiHidden/>
    <w:rsid w:val="006E4FF0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6E4FF0"/>
    <w:rPr>
      <w:rFonts w:ascii="Tahoma" w:hAnsi="Tahoma"/>
      <w:sz w:val="16"/>
    </w:rPr>
  </w:style>
  <w:style w:type="character" w:styleId="Emphasis">
    <w:name w:val="Emphasis"/>
    <w:qFormat/>
    <w:locked/>
    <w:rsid w:val="004B2247"/>
    <w:rPr>
      <w:i/>
    </w:rPr>
  </w:style>
  <w:style w:type="character" w:customStyle="1" w:styleId="Heading2Char">
    <w:name w:val="Heading 2 Char"/>
    <w:link w:val="Heading2"/>
    <w:rsid w:val="00CB535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2C00A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C00A6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2C00A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C00A6"/>
    <w:rPr>
      <w:sz w:val="22"/>
      <w:szCs w:val="22"/>
    </w:rPr>
  </w:style>
  <w:style w:type="paragraph" w:customStyle="1" w:styleId="p1">
    <w:name w:val="p1"/>
    <w:basedOn w:val="Normal"/>
    <w:rsid w:val="00F90561"/>
    <w:pPr>
      <w:shd w:val="clear" w:color="auto" w:fill="FFFFFF"/>
      <w:spacing w:after="0" w:line="240" w:lineRule="auto"/>
    </w:pPr>
    <w:rPr>
      <w:rFonts w:ascii="Helvetica Neue" w:hAnsi="Helvetica Neue"/>
      <w:sz w:val="20"/>
      <w:szCs w:val="20"/>
    </w:rPr>
  </w:style>
  <w:style w:type="character" w:customStyle="1" w:styleId="s1">
    <w:name w:val="s1"/>
    <w:rsid w:val="00F90561"/>
  </w:style>
  <w:style w:type="paragraph" w:styleId="ListParagraph">
    <w:name w:val="List Paragraph"/>
    <w:basedOn w:val="Normal"/>
    <w:uiPriority w:val="72"/>
    <w:qFormat/>
    <w:rsid w:val="00032169"/>
    <w:pPr>
      <w:ind w:left="720"/>
      <w:contextualSpacing/>
    </w:pPr>
  </w:style>
  <w:style w:type="paragraph" w:customStyle="1" w:styleId="Default">
    <w:name w:val="Default"/>
    <w:rsid w:val="006E3938"/>
    <w:pPr>
      <w:autoSpaceDE w:val="0"/>
      <w:autoSpaceDN w:val="0"/>
      <w:adjustRightInd w:val="0"/>
    </w:pPr>
    <w:rPr>
      <w:rFonts w:ascii="Times New Roman" w:eastAsiaTheme="minorEastAsia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19C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19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843FF-B838-4ECE-B7A6-F487D5AF1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9C57C354.dotm</Template>
  <TotalTime>6</TotalTime>
  <Pages>4</Pages>
  <Words>1091</Words>
  <Characters>5721</Characters>
  <Application>Microsoft Office Word</Application>
  <DocSecurity>0</DocSecurity>
  <PresentationFormat/>
  <Lines>146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2020 VOG Meeting Minutes.docx</vt:lpstr>
    </vt:vector>
  </TitlesOfParts>
  <Company/>
  <LinksUpToDate>false</LinksUpToDate>
  <CharactersWithSpaces>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2020 VOG Meeting Minutes.docx</dc:title>
  <dc:creator>Kim Lundgren</dc:creator>
  <cp:lastModifiedBy>Kim Lundgren</cp:lastModifiedBy>
  <cp:revision>3</cp:revision>
  <cp:lastPrinted>2020-01-21T18:32:00Z</cp:lastPrinted>
  <dcterms:created xsi:type="dcterms:W3CDTF">2020-05-07T18:36:00Z</dcterms:created>
  <dcterms:modified xsi:type="dcterms:W3CDTF">2020-05-20T13:49:00Z</dcterms:modified>
</cp:coreProperties>
</file>