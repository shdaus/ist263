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A4CC0" w14:textId="77777777" w:rsidR="00D90AC8" w:rsidRDefault="005B6BA6" w:rsidP="00360BEF">
      <w:pPr>
        <w:pStyle w:val="Title"/>
        <w:spacing w:after="0"/>
        <w:contextualSpacing w:val="0"/>
        <w:jc w:val="center"/>
        <w:rPr>
          <w:rFonts w:ascii="Calibri" w:eastAsia="Calibri" w:hAnsi="Calibri"/>
          <w:b/>
          <w:color w:val="2E75B5"/>
          <w:sz w:val="32"/>
          <w:szCs w:val="32"/>
        </w:rPr>
      </w:pPr>
      <w:r>
        <w:rPr>
          <w:rFonts w:ascii="Calibri" w:eastAsia="Calibri" w:hAnsi="Calibri"/>
          <w:b/>
          <w:color w:val="2E75B5"/>
          <w:sz w:val="32"/>
          <w:szCs w:val="32"/>
        </w:rPr>
        <w:t xml:space="preserve">Village </w:t>
      </w:r>
      <w:r w:rsidR="00822AFD">
        <w:rPr>
          <w:rFonts w:ascii="Calibri" w:eastAsia="Calibri" w:hAnsi="Calibri"/>
          <w:b/>
          <w:color w:val="2E75B5"/>
          <w:sz w:val="32"/>
          <w:szCs w:val="32"/>
        </w:rPr>
        <w:t>of Golf</w:t>
      </w:r>
    </w:p>
    <w:p w14:paraId="1FAF323A" w14:textId="0FECCDC9" w:rsidR="00D90AC8" w:rsidRDefault="00F249C5">
      <w:pPr>
        <w:pStyle w:val="Title"/>
        <w:spacing w:after="0"/>
        <w:contextualSpacing w:val="0"/>
        <w:jc w:val="center"/>
        <w:rPr>
          <w:rFonts w:ascii="Calibri" w:eastAsia="Calibri" w:hAnsi="Calibri"/>
          <w:b/>
          <w:color w:val="2E75B5"/>
          <w:sz w:val="32"/>
          <w:szCs w:val="32"/>
        </w:rPr>
      </w:pPr>
      <w:r>
        <w:rPr>
          <w:rFonts w:ascii="Calibri" w:eastAsia="Calibri" w:hAnsi="Calibri"/>
          <w:b/>
          <w:color w:val="2E75B5"/>
          <w:sz w:val="32"/>
          <w:szCs w:val="32"/>
        </w:rPr>
        <w:t>July 16</w:t>
      </w:r>
      <w:r w:rsidR="00744D89">
        <w:rPr>
          <w:rFonts w:ascii="Calibri" w:eastAsia="Calibri" w:hAnsi="Calibri"/>
          <w:b/>
          <w:color w:val="2E75B5"/>
          <w:sz w:val="32"/>
          <w:szCs w:val="32"/>
        </w:rPr>
        <w:t>, 2020</w:t>
      </w:r>
    </w:p>
    <w:p w14:paraId="1F2691B2" w14:textId="77777777" w:rsidR="00D90AC8" w:rsidRDefault="00822AFD">
      <w:pPr>
        <w:pStyle w:val="Title"/>
        <w:contextualSpacing w:val="0"/>
        <w:jc w:val="center"/>
        <w:rPr>
          <w:rFonts w:ascii="Calibri" w:eastAsia="Calibri" w:hAnsi="Calibri"/>
          <w:b/>
          <w:color w:val="2E75B5"/>
          <w:sz w:val="32"/>
          <w:szCs w:val="32"/>
        </w:rPr>
      </w:pPr>
      <w:r>
        <w:rPr>
          <w:rFonts w:ascii="Calibri" w:eastAsia="Calibri" w:hAnsi="Calibri"/>
          <w:b/>
          <w:color w:val="2E75B5"/>
          <w:sz w:val="32"/>
          <w:szCs w:val="32"/>
        </w:rPr>
        <w:t>Village Board Meeting</w:t>
      </w:r>
    </w:p>
    <w:p w14:paraId="25B01D1A" w14:textId="77777777" w:rsidR="00D90AC8" w:rsidRDefault="00822AFD" w:rsidP="00D12E54">
      <w:pPr>
        <w:pStyle w:val="Heading1"/>
        <w:rPr>
          <w:rFonts w:ascii="Calibri" w:eastAsia="Calibri" w:hAnsi="Calibri"/>
          <w:color w:val="0070C0"/>
        </w:rPr>
      </w:pPr>
      <w:r>
        <w:rPr>
          <w:rFonts w:ascii="Calibri" w:eastAsia="Calibri" w:hAnsi="Calibri"/>
          <w:color w:val="0070C0"/>
        </w:rPr>
        <w:t>Call to Order</w:t>
      </w:r>
    </w:p>
    <w:p w14:paraId="70593433" w14:textId="698CE381" w:rsidR="00D90AC8" w:rsidRDefault="00B059E5" w:rsidP="00D12E54">
      <w:pPr>
        <w:spacing w:after="0" w:line="240" w:lineRule="auto"/>
      </w:pPr>
      <w:r>
        <w:t xml:space="preserve">President Carson </w:t>
      </w:r>
      <w:r w:rsidR="00822AFD">
        <w:t>cal</w:t>
      </w:r>
      <w:r w:rsidR="0063681C">
        <w:t>led the meeting to order at 7:0</w:t>
      </w:r>
      <w:r w:rsidR="00744D89">
        <w:t>0</w:t>
      </w:r>
      <w:r w:rsidR="00822AFD">
        <w:t xml:space="preserve"> p.m.</w:t>
      </w:r>
      <w:r w:rsidR="00CB5F81">
        <w:t xml:space="preserve"> via phone conference due to </w:t>
      </w:r>
      <w:proofErr w:type="spellStart"/>
      <w:r w:rsidR="00CB5F81">
        <w:t>Covid</w:t>
      </w:r>
      <w:proofErr w:type="spellEnd"/>
      <w:r w:rsidR="00CB5F81">
        <w:t xml:space="preserve"> 19 restriction</w:t>
      </w:r>
      <w:r w:rsidR="00DE4A4D">
        <w:t xml:space="preserve">s regarding social distancing. </w:t>
      </w:r>
    </w:p>
    <w:p w14:paraId="29348CDA" w14:textId="77777777" w:rsidR="00D90AC8" w:rsidRDefault="00D90AC8" w:rsidP="00D12E54">
      <w:pPr>
        <w:spacing w:after="0" w:line="240" w:lineRule="auto"/>
      </w:pPr>
    </w:p>
    <w:p w14:paraId="600C58A4" w14:textId="77777777" w:rsidR="00D90AC8" w:rsidRDefault="00822AFD" w:rsidP="00D12E54">
      <w:pPr>
        <w:pStyle w:val="Heading1"/>
        <w:tabs>
          <w:tab w:val="left" w:pos="1803"/>
        </w:tabs>
        <w:spacing w:before="0"/>
        <w:rPr>
          <w:rFonts w:ascii="Calibri" w:eastAsia="Calibri" w:hAnsi="Calibri"/>
          <w:color w:val="0070C0"/>
        </w:rPr>
      </w:pPr>
      <w:r>
        <w:rPr>
          <w:rFonts w:ascii="Calibri" w:eastAsia="Calibri" w:hAnsi="Calibri"/>
          <w:color w:val="0070C0"/>
        </w:rPr>
        <w:t xml:space="preserve">Roll Call </w:t>
      </w:r>
    </w:p>
    <w:p w14:paraId="1DCD237E" w14:textId="0738FF29" w:rsidR="00FE2BFF" w:rsidRDefault="00C804FF" w:rsidP="000C16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/>
        </w:rPr>
      </w:pPr>
      <w:r w:rsidRPr="00C804FF">
        <w:rPr>
          <w:rFonts w:eastAsia="Times New Roman"/>
        </w:rPr>
        <w:t>Upon roll call the following Trustees were present:</w:t>
      </w:r>
      <w:r w:rsidR="00FE2BFF" w:rsidRPr="00FE2BFF">
        <w:rPr>
          <w:rFonts w:eastAsia="Times New Roman"/>
        </w:rPr>
        <w:t xml:space="preserve"> </w:t>
      </w:r>
    </w:p>
    <w:p w14:paraId="00FD499D" w14:textId="77777777" w:rsidR="00462981" w:rsidRDefault="00462981" w:rsidP="004629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/>
        </w:rPr>
      </w:pPr>
      <w:r w:rsidRPr="00C804FF">
        <w:rPr>
          <w:rFonts w:eastAsia="Times New Roman"/>
        </w:rPr>
        <w:t xml:space="preserve">Joe </w:t>
      </w:r>
      <w:proofErr w:type="spellStart"/>
      <w:r w:rsidRPr="00C804FF">
        <w:rPr>
          <w:rFonts w:eastAsia="Times New Roman"/>
        </w:rPr>
        <w:t>Annotti</w:t>
      </w:r>
      <w:proofErr w:type="spellEnd"/>
      <w:r w:rsidRPr="00C804FF">
        <w:rPr>
          <w:rFonts w:eastAsia="Times New Roman"/>
        </w:rPr>
        <w:t>, Public Buildings and Grounds</w:t>
      </w:r>
    </w:p>
    <w:p w14:paraId="0FFDADAF" w14:textId="77777777" w:rsidR="00462981" w:rsidRDefault="00462981" w:rsidP="004629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  <w:r w:rsidRPr="00C804FF">
        <w:rPr>
          <w:rFonts w:eastAsia="Times New Roman"/>
        </w:rPr>
        <w:t xml:space="preserve">Bob Der </w:t>
      </w:r>
      <w:proofErr w:type="spellStart"/>
      <w:r w:rsidRPr="00C804FF">
        <w:rPr>
          <w:rFonts w:eastAsia="Times New Roman"/>
        </w:rPr>
        <w:t>Avedisian</w:t>
      </w:r>
      <w:proofErr w:type="spellEnd"/>
      <w:r w:rsidRPr="00C804FF">
        <w:rPr>
          <w:rFonts w:eastAsia="Times New Roman"/>
        </w:rPr>
        <w:t>, Water and Utilities</w:t>
      </w:r>
    </w:p>
    <w:p w14:paraId="723B553C" w14:textId="61D75C35" w:rsidR="00FE2BFF" w:rsidRDefault="00FE2BFF" w:rsidP="00FE2B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  <w:r w:rsidRPr="00C804FF">
        <w:rPr>
          <w:rFonts w:eastAsia="Times New Roman"/>
        </w:rPr>
        <w:t xml:space="preserve">Jim Dominik, Emergency Services Department </w:t>
      </w:r>
    </w:p>
    <w:p w14:paraId="059A4890" w14:textId="77777777" w:rsidR="00462981" w:rsidRDefault="00462981" w:rsidP="004629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  <w:r>
        <w:rPr>
          <w:rFonts w:eastAsia="Times New Roman"/>
        </w:rPr>
        <w:t>Rob Farr, Finance and Administration</w:t>
      </w:r>
    </w:p>
    <w:p w14:paraId="57421211" w14:textId="77777777" w:rsidR="006878E4" w:rsidRDefault="006878E4" w:rsidP="00687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  <w:r w:rsidRPr="00C804FF">
        <w:rPr>
          <w:rFonts w:eastAsia="Times New Roman"/>
        </w:rPr>
        <w:t xml:space="preserve">Tony </w:t>
      </w:r>
      <w:proofErr w:type="spellStart"/>
      <w:r w:rsidRPr="00C804FF">
        <w:rPr>
          <w:rFonts w:eastAsia="Times New Roman"/>
        </w:rPr>
        <w:t>Kalogerakos</w:t>
      </w:r>
      <w:proofErr w:type="spellEnd"/>
      <w:r w:rsidRPr="00C804FF">
        <w:rPr>
          <w:rFonts w:eastAsia="Times New Roman"/>
        </w:rPr>
        <w:t>, Streets and Sanitation Department</w:t>
      </w:r>
    </w:p>
    <w:p w14:paraId="1CBBECB8" w14:textId="77777777" w:rsidR="00B059E5" w:rsidRPr="00C804FF" w:rsidRDefault="00B059E5" w:rsidP="00B059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/>
        </w:rPr>
      </w:pPr>
      <w:r w:rsidRPr="00C804FF">
        <w:rPr>
          <w:rFonts w:eastAsia="Times New Roman"/>
        </w:rPr>
        <w:t>Julie Tillman, Building and Zoning Department</w:t>
      </w:r>
    </w:p>
    <w:p w14:paraId="707520D0" w14:textId="77777777" w:rsidR="00EC6B6A" w:rsidRPr="00EC6B6A" w:rsidRDefault="00EC6B6A" w:rsidP="00EC6B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</w:p>
    <w:p w14:paraId="5878C0D3" w14:textId="77777777" w:rsidR="00D90AC8" w:rsidRDefault="00822AFD" w:rsidP="00D12E54">
      <w:pPr>
        <w:spacing w:after="0"/>
        <w:rPr>
          <w:b/>
          <w:u w:val="single"/>
        </w:rPr>
      </w:pPr>
      <w:r>
        <w:rPr>
          <w:b/>
          <w:u w:val="single"/>
        </w:rPr>
        <w:t>Also Present</w:t>
      </w:r>
    </w:p>
    <w:p w14:paraId="7A201F8C" w14:textId="77777777" w:rsidR="00972878" w:rsidRDefault="00972878" w:rsidP="00972878">
      <w:pPr>
        <w:spacing w:after="0"/>
      </w:pPr>
      <w:r>
        <w:t xml:space="preserve">Village Attorney, Bruce </w:t>
      </w:r>
      <w:proofErr w:type="spellStart"/>
      <w:r>
        <w:t>Huvard</w:t>
      </w:r>
      <w:proofErr w:type="spellEnd"/>
    </w:p>
    <w:p w14:paraId="5421AC7E" w14:textId="77777777" w:rsidR="00B44E4B" w:rsidRDefault="00B44E4B" w:rsidP="00B44E4B">
      <w:pPr>
        <w:spacing w:after="0" w:line="240" w:lineRule="auto"/>
      </w:pPr>
      <w:r>
        <w:t>Village Clerk, Kim Lundgren</w:t>
      </w:r>
    </w:p>
    <w:p w14:paraId="2AE344CD" w14:textId="77777777" w:rsidR="00B44E4B" w:rsidRDefault="00B44E4B" w:rsidP="00B44E4B">
      <w:pPr>
        <w:spacing w:after="0" w:line="240" w:lineRule="auto"/>
      </w:pPr>
      <w:r>
        <w:t>Village Administrator, Michelle Shapiro</w:t>
      </w:r>
    </w:p>
    <w:p w14:paraId="6B00021E" w14:textId="77777777" w:rsidR="00CE2CCA" w:rsidRDefault="00CE2CCA" w:rsidP="00CE2CCA">
      <w:pPr>
        <w:spacing w:after="0" w:line="240" w:lineRule="auto"/>
      </w:pPr>
      <w:r>
        <w:t xml:space="preserve">Police Chief, Dennis </w:t>
      </w:r>
      <w:proofErr w:type="spellStart"/>
      <w:r>
        <w:t>McEnerney</w:t>
      </w:r>
      <w:proofErr w:type="spellEnd"/>
    </w:p>
    <w:p w14:paraId="40F48AAD" w14:textId="77777777" w:rsidR="00CB5F81" w:rsidRDefault="00CB5F81" w:rsidP="00CB5F81">
      <w:pPr>
        <w:spacing w:after="0" w:line="240" w:lineRule="auto"/>
      </w:pPr>
      <w:r>
        <w:t xml:space="preserve">Village Engineer, Brian </w:t>
      </w:r>
      <w:proofErr w:type="spellStart"/>
      <w:r>
        <w:t>Wesolowski</w:t>
      </w:r>
      <w:proofErr w:type="spellEnd"/>
      <w:r>
        <w:t xml:space="preserve">, </w:t>
      </w:r>
      <w:proofErr w:type="spellStart"/>
      <w:r>
        <w:t>Gewalt</w:t>
      </w:r>
      <w:proofErr w:type="spellEnd"/>
      <w:r>
        <w:t xml:space="preserve"> Hamilton</w:t>
      </w:r>
    </w:p>
    <w:p w14:paraId="0972B796" w14:textId="77777777" w:rsidR="0063681C" w:rsidRPr="00D131AD" w:rsidRDefault="0063681C" w:rsidP="00E9497C">
      <w:pPr>
        <w:spacing w:after="0" w:line="240" w:lineRule="auto"/>
        <w:rPr>
          <w:b/>
          <w:u w:val="single"/>
        </w:rPr>
      </w:pPr>
    </w:p>
    <w:p w14:paraId="5E247220" w14:textId="77777777" w:rsidR="00D90AC8" w:rsidRDefault="00822AFD" w:rsidP="00E9497C">
      <w:pPr>
        <w:pStyle w:val="Heading1"/>
        <w:spacing w:before="0" w:line="240" w:lineRule="auto"/>
        <w:rPr>
          <w:rFonts w:ascii="Calibri" w:eastAsia="Calibri" w:hAnsi="Calibri"/>
          <w:color w:val="0070C0"/>
        </w:rPr>
      </w:pPr>
      <w:r>
        <w:rPr>
          <w:rFonts w:ascii="Calibri" w:eastAsia="Calibri" w:hAnsi="Calibri"/>
          <w:color w:val="0070C0"/>
        </w:rPr>
        <w:t>Approval of Minutes</w:t>
      </w:r>
    </w:p>
    <w:p w14:paraId="373B1323" w14:textId="77777777" w:rsidR="005B6BA6" w:rsidRDefault="005B6BA6" w:rsidP="00E9497C">
      <w:pPr>
        <w:spacing w:after="0" w:line="240" w:lineRule="auto"/>
      </w:pPr>
    </w:p>
    <w:p w14:paraId="7059F390" w14:textId="6292A318" w:rsidR="00DA6869" w:rsidRDefault="00DA6869" w:rsidP="00DA68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/>
        </w:rPr>
      </w:pPr>
      <w:r w:rsidRPr="00DA6869">
        <w:rPr>
          <w:rFonts w:eastAsia="Times New Roman"/>
        </w:rPr>
        <w:t xml:space="preserve">Trustee </w:t>
      </w:r>
      <w:r w:rsidR="00F249C5">
        <w:rPr>
          <w:rFonts w:eastAsia="Times New Roman"/>
        </w:rPr>
        <w:t>Tillman</w:t>
      </w:r>
      <w:r w:rsidR="00A11D33">
        <w:rPr>
          <w:rFonts w:eastAsia="Times New Roman"/>
        </w:rPr>
        <w:t xml:space="preserve"> </w:t>
      </w:r>
      <w:r w:rsidR="00270439">
        <w:rPr>
          <w:rFonts w:eastAsia="Times New Roman"/>
        </w:rPr>
        <w:t>moved to approve the</w:t>
      </w:r>
      <w:r w:rsidR="00E70B09">
        <w:rPr>
          <w:rFonts w:eastAsia="Times New Roman"/>
        </w:rPr>
        <w:t xml:space="preserve"> </w:t>
      </w:r>
      <w:r w:rsidR="00F249C5">
        <w:rPr>
          <w:rFonts w:eastAsia="Times New Roman"/>
        </w:rPr>
        <w:t>June</w:t>
      </w:r>
      <w:r w:rsidR="00CB5F81">
        <w:rPr>
          <w:rFonts w:eastAsia="Times New Roman"/>
        </w:rPr>
        <w:t xml:space="preserve"> </w:t>
      </w:r>
      <w:r w:rsidR="009A4737">
        <w:rPr>
          <w:rFonts w:eastAsia="Times New Roman"/>
        </w:rPr>
        <w:t>Minutes</w:t>
      </w:r>
      <w:r w:rsidR="00E70B09">
        <w:rPr>
          <w:rFonts w:eastAsia="Times New Roman"/>
        </w:rPr>
        <w:t xml:space="preserve">. </w:t>
      </w:r>
      <w:r w:rsidR="00CB5B91">
        <w:rPr>
          <w:rFonts w:eastAsia="Times New Roman"/>
        </w:rPr>
        <w:t xml:space="preserve"> </w:t>
      </w:r>
      <w:r w:rsidR="000D3CBE">
        <w:rPr>
          <w:rFonts w:eastAsia="Times New Roman"/>
        </w:rPr>
        <w:t xml:space="preserve">Trustee </w:t>
      </w:r>
      <w:r w:rsidR="00F249C5">
        <w:rPr>
          <w:rFonts w:eastAsia="Times New Roman"/>
        </w:rPr>
        <w:t xml:space="preserve">Der </w:t>
      </w:r>
      <w:proofErr w:type="spellStart"/>
      <w:r w:rsidR="00F249C5">
        <w:rPr>
          <w:rFonts w:eastAsia="Times New Roman"/>
        </w:rPr>
        <w:t>Avedisian</w:t>
      </w:r>
      <w:proofErr w:type="spellEnd"/>
      <w:r w:rsidR="00A11D33">
        <w:rPr>
          <w:rFonts w:eastAsia="Times New Roman"/>
        </w:rPr>
        <w:t xml:space="preserve"> </w:t>
      </w:r>
      <w:r w:rsidRPr="00DA6869">
        <w:rPr>
          <w:rFonts w:eastAsia="Times New Roman"/>
        </w:rPr>
        <w:t xml:space="preserve">seconded the motion.  </w:t>
      </w:r>
    </w:p>
    <w:p w14:paraId="3C593C7D" w14:textId="77777777" w:rsidR="00F249C5" w:rsidRDefault="00F249C5" w:rsidP="00DA68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/>
        </w:rPr>
      </w:pPr>
    </w:p>
    <w:p w14:paraId="2CEFC716" w14:textId="7203D97E" w:rsidR="00F249C5" w:rsidRDefault="00F249C5" w:rsidP="00F249C5">
      <w:pPr>
        <w:spacing w:after="0" w:line="240" w:lineRule="auto"/>
      </w:pPr>
      <w:r>
        <w:t>The Minutes were approved by roll call vote as follows:</w:t>
      </w:r>
    </w:p>
    <w:p w14:paraId="05B56F1D" w14:textId="77777777" w:rsidR="00F249C5" w:rsidRDefault="00F249C5" w:rsidP="00F249C5">
      <w:pPr>
        <w:spacing w:after="0" w:line="240" w:lineRule="auto"/>
      </w:pPr>
      <w:r>
        <w:t xml:space="preserve">Ayes:  Joe </w:t>
      </w:r>
      <w:proofErr w:type="spellStart"/>
      <w:r>
        <w:t>Annotti</w:t>
      </w:r>
      <w:proofErr w:type="spellEnd"/>
      <w:r>
        <w:t xml:space="preserve">, Bob Der </w:t>
      </w:r>
      <w:proofErr w:type="spellStart"/>
      <w:r>
        <w:t>Avedisian</w:t>
      </w:r>
      <w:proofErr w:type="spellEnd"/>
      <w:r>
        <w:t xml:space="preserve">, Jim Dominik, Rob Farr, Tony </w:t>
      </w:r>
      <w:proofErr w:type="spellStart"/>
      <w:r>
        <w:t>Kalogerakos</w:t>
      </w:r>
      <w:proofErr w:type="spellEnd"/>
      <w:r>
        <w:t>, Julie Tillman (6)</w:t>
      </w:r>
    </w:p>
    <w:p w14:paraId="1C745007" w14:textId="77777777" w:rsidR="00F249C5" w:rsidRDefault="00F249C5" w:rsidP="00F249C5">
      <w:pPr>
        <w:spacing w:after="0" w:line="240" w:lineRule="auto"/>
      </w:pPr>
      <w:r>
        <w:t>Nays: (0)</w:t>
      </w:r>
    </w:p>
    <w:p w14:paraId="45E1D0F3" w14:textId="18BBA0A6" w:rsidR="007D12AC" w:rsidRDefault="00F249C5" w:rsidP="00F249C5">
      <w:r>
        <w:t>Absent:  (0)</w:t>
      </w:r>
    </w:p>
    <w:p w14:paraId="0319DB04" w14:textId="77777777" w:rsidR="007D12AC" w:rsidRDefault="007D12AC" w:rsidP="007D12AC">
      <w:pPr>
        <w:spacing w:after="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Commentary and Guests</w:t>
      </w:r>
    </w:p>
    <w:p w14:paraId="61581CF2" w14:textId="521F5721" w:rsidR="00557901" w:rsidRDefault="00557901" w:rsidP="00F367BD">
      <w:pPr>
        <w:spacing w:after="0" w:line="240" w:lineRule="auto"/>
      </w:pPr>
    </w:p>
    <w:p w14:paraId="104F5FC4" w14:textId="7D6BB8AD" w:rsidR="00BB09F6" w:rsidRDefault="00A11D33" w:rsidP="00F367BD">
      <w:pPr>
        <w:spacing w:after="0" w:line="240" w:lineRule="auto"/>
      </w:pPr>
      <w:r>
        <w:t xml:space="preserve">There were no guests present.  </w:t>
      </w:r>
    </w:p>
    <w:p w14:paraId="2898BFBB" w14:textId="77777777" w:rsidR="00A11D33" w:rsidRDefault="00A11D33" w:rsidP="00F367BD">
      <w:pPr>
        <w:spacing w:after="0" w:line="240" w:lineRule="auto"/>
        <w:rPr>
          <w:b/>
          <w:color w:val="0070C0"/>
          <w:sz w:val="28"/>
          <w:szCs w:val="28"/>
        </w:rPr>
      </w:pPr>
    </w:p>
    <w:p w14:paraId="54C26B6F" w14:textId="77777777" w:rsidR="00D90AC8" w:rsidRDefault="00822AFD" w:rsidP="00F367BD">
      <w:pPr>
        <w:spacing w:after="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Police Report </w:t>
      </w:r>
    </w:p>
    <w:p w14:paraId="53167038" w14:textId="77777777" w:rsidR="00505862" w:rsidRDefault="00505862" w:rsidP="006878E4">
      <w:pPr>
        <w:spacing w:after="0" w:line="240" w:lineRule="auto"/>
      </w:pPr>
    </w:p>
    <w:p w14:paraId="71536683" w14:textId="77777777" w:rsidR="006119EA" w:rsidRDefault="008860ED" w:rsidP="00BB09F6">
      <w:pPr>
        <w:spacing w:after="0" w:line="240" w:lineRule="auto"/>
      </w:pPr>
      <w:r>
        <w:t xml:space="preserve">Chief </w:t>
      </w:r>
      <w:proofErr w:type="spellStart"/>
      <w:r>
        <w:t>McEnerney</w:t>
      </w:r>
      <w:proofErr w:type="spellEnd"/>
      <w:r>
        <w:t xml:space="preserve"> distributed his monthly report of police activity in advance of the meeting. </w:t>
      </w:r>
      <w:r w:rsidR="00497084">
        <w:t xml:space="preserve"> There was nothing to add.</w:t>
      </w:r>
    </w:p>
    <w:p w14:paraId="74EB6E1C" w14:textId="77777777" w:rsidR="006119EA" w:rsidRDefault="006119EA" w:rsidP="00BB09F6">
      <w:pPr>
        <w:spacing w:after="0" w:line="240" w:lineRule="auto"/>
      </w:pPr>
    </w:p>
    <w:p w14:paraId="38E582AA" w14:textId="4BFA036A" w:rsidR="00C15076" w:rsidRDefault="006119EA" w:rsidP="00BB09F6">
      <w:pPr>
        <w:spacing w:after="0" w:line="240" w:lineRule="auto"/>
      </w:pPr>
      <w:r>
        <w:t xml:space="preserve">In response to resident concerns regarding cars speeding on Overlook, Chief </w:t>
      </w:r>
      <w:proofErr w:type="spellStart"/>
      <w:r>
        <w:t>McEnerney</w:t>
      </w:r>
      <w:proofErr w:type="spellEnd"/>
      <w:r>
        <w:t xml:space="preserve"> has increased </w:t>
      </w:r>
      <w:r w:rsidR="00A949ED">
        <w:t xml:space="preserve">patrolling and will provide an update at the next meeting.  </w:t>
      </w:r>
      <w:r w:rsidR="00497084">
        <w:t xml:space="preserve"> </w:t>
      </w:r>
    </w:p>
    <w:p w14:paraId="7EF21881" w14:textId="77777777" w:rsidR="00BB09F6" w:rsidRDefault="00BB09F6" w:rsidP="00BB09F6">
      <w:pPr>
        <w:spacing w:after="0" w:line="240" w:lineRule="auto"/>
      </w:pPr>
    </w:p>
    <w:p w14:paraId="3DC02345" w14:textId="75E562BC" w:rsidR="006878E4" w:rsidRDefault="00985026" w:rsidP="002D3975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E</w:t>
      </w:r>
      <w:r w:rsidR="00F95F20">
        <w:rPr>
          <w:b/>
          <w:color w:val="0070C0"/>
          <w:sz w:val="28"/>
          <w:szCs w:val="28"/>
        </w:rPr>
        <w:t>ngineer’s Report</w:t>
      </w:r>
    </w:p>
    <w:p w14:paraId="2A62C6AF" w14:textId="6FB00C16" w:rsidR="00A949ED" w:rsidRDefault="000F2C65" w:rsidP="00910FCC">
      <w:r>
        <w:t xml:space="preserve">Brian </w:t>
      </w:r>
      <w:proofErr w:type="spellStart"/>
      <w:r>
        <w:t>Wesolowski</w:t>
      </w:r>
      <w:proofErr w:type="spellEnd"/>
      <w:r>
        <w:t xml:space="preserve"> said </w:t>
      </w:r>
      <w:r w:rsidR="00A11D33">
        <w:t>the water main</w:t>
      </w:r>
      <w:r w:rsidR="00A949ED">
        <w:t xml:space="preserve"> work on Blossom is complete.  A crack has occurred on </w:t>
      </w:r>
      <w:r w:rsidR="00710A3B">
        <w:t xml:space="preserve">a portion of the new concrete on </w:t>
      </w:r>
      <w:r w:rsidR="00A949ED">
        <w:t xml:space="preserve">Blossom.  The contractor will be </w:t>
      </w:r>
      <w:r w:rsidR="00710A3B">
        <w:t>rep</w:t>
      </w:r>
      <w:r w:rsidR="004E1862">
        <w:t>lacing that section</w:t>
      </w:r>
      <w:r w:rsidR="00A949ED">
        <w:t xml:space="preserve"> in the coming weeks.  </w:t>
      </w:r>
    </w:p>
    <w:p w14:paraId="52D03F0F" w14:textId="5C7AF080" w:rsidR="00624BF2" w:rsidRDefault="00A949ED" w:rsidP="00910FCC">
      <w:r>
        <w:t xml:space="preserve">Overlook paving is complete.  There is a </w:t>
      </w:r>
      <w:r w:rsidR="00710A3B">
        <w:t>storm drain/</w:t>
      </w:r>
      <w:r>
        <w:t xml:space="preserve">manhole </w:t>
      </w:r>
      <w:r w:rsidR="00710A3B">
        <w:t xml:space="preserve">which </w:t>
      </w:r>
      <w:r w:rsidR="004E1862">
        <w:t xml:space="preserve">needs to be modified </w:t>
      </w:r>
      <w:r w:rsidR="00710A3B">
        <w:t xml:space="preserve">due to </w:t>
      </w:r>
      <w:r w:rsidR="004E1862">
        <w:t xml:space="preserve">its depressed level relative to the surrounding surface.  This will be added to the </w:t>
      </w:r>
      <w:proofErr w:type="spellStart"/>
      <w:r w:rsidR="004E1862">
        <w:t>punchlist</w:t>
      </w:r>
      <w:proofErr w:type="spellEnd"/>
      <w:r w:rsidR="004E1862">
        <w:t xml:space="preserve"> items.</w:t>
      </w:r>
    </w:p>
    <w:p w14:paraId="25FD184D" w14:textId="28203A90" w:rsidR="0000710C" w:rsidRDefault="003E121B" w:rsidP="00910FCC">
      <w:r>
        <w:t xml:space="preserve">The residents at </w:t>
      </w:r>
      <w:r w:rsidR="00624BF2">
        <w:t>62 Park Lane</w:t>
      </w:r>
      <w:r>
        <w:t xml:space="preserve"> had complaints regarding the construction.  </w:t>
      </w:r>
      <w:r w:rsidR="004E1862">
        <w:t xml:space="preserve">It appears that sprinkler heads were damaged.  The complaint about a dead tree does not appear related to the construction.  Paver bricks will not be replaced per village ordinance, but residents will be reimbursed for the equivalent cost of pavement aprons.    </w:t>
      </w:r>
      <w:r>
        <w:t xml:space="preserve">  </w:t>
      </w:r>
    </w:p>
    <w:p w14:paraId="690FE801" w14:textId="169E9AC1" w:rsidR="003E121B" w:rsidRDefault="003E121B" w:rsidP="00910FCC">
      <w:r>
        <w:t xml:space="preserve">Brian spoke with </w:t>
      </w:r>
      <w:r w:rsidR="004E1862">
        <w:t xml:space="preserve">some </w:t>
      </w:r>
      <w:r>
        <w:t xml:space="preserve">contractors regarding the hydrant on </w:t>
      </w:r>
      <w:proofErr w:type="spellStart"/>
      <w:r>
        <w:t>Henneberry</w:t>
      </w:r>
      <w:proofErr w:type="spellEnd"/>
      <w:r>
        <w:t xml:space="preserve">.  The parts for the hydrant </w:t>
      </w:r>
      <w:r w:rsidR="004E1862">
        <w:t>repair would</w:t>
      </w:r>
      <w:r>
        <w:t xml:space="preserve"> cost $3,000-$4,000</w:t>
      </w:r>
      <w:r w:rsidR="007C4AB2">
        <w:t xml:space="preserve"> but there is a risk to replacing parts and the hydrant still not working</w:t>
      </w:r>
      <w:r>
        <w:t xml:space="preserve">.  Option one is to replace the hydrant for a cost of around $10,000.  The second option is to install a new hydrant on the south end of the existing water main to improve flushing capacity for around $16,000 to $17,000.   </w:t>
      </w:r>
    </w:p>
    <w:p w14:paraId="7836D11B" w14:textId="3748EB96" w:rsidR="008B30EF" w:rsidRDefault="008B30EF" w:rsidP="0000710C">
      <w:pPr>
        <w:spacing w:after="0" w:line="240" w:lineRule="auto"/>
      </w:pPr>
      <w:r>
        <w:t xml:space="preserve">Trustee </w:t>
      </w:r>
      <w:proofErr w:type="spellStart"/>
      <w:r>
        <w:t>Annotti</w:t>
      </w:r>
      <w:proofErr w:type="spellEnd"/>
      <w:r>
        <w:t xml:space="preserve"> made a motion to allocate up to $17,500 to replace and relocate the hydrant on </w:t>
      </w:r>
      <w:proofErr w:type="spellStart"/>
      <w:r>
        <w:t>Henneberry</w:t>
      </w:r>
      <w:proofErr w:type="spellEnd"/>
      <w:r>
        <w:t xml:space="preserve"> as per the Village Engineer’s recommendation.  Trustee Tillman seconded the motion.  </w:t>
      </w:r>
    </w:p>
    <w:p w14:paraId="6A00E0BB" w14:textId="77777777" w:rsidR="008B30EF" w:rsidRDefault="008B30EF" w:rsidP="0000710C">
      <w:pPr>
        <w:spacing w:after="0" w:line="240" w:lineRule="auto"/>
      </w:pPr>
    </w:p>
    <w:p w14:paraId="799A1178" w14:textId="244684FD" w:rsidR="0000710C" w:rsidRDefault="0000710C" w:rsidP="0000710C">
      <w:pPr>
        <w:spacing w:after="0" w:line="240" w:lineRule="auto"/>
      </w:pPr>
      <w:r>
        <w:t xml:space="preserve">The </w:t>
      </w:r>
      <w:r w:rsidR="00123E89">
        <w:t>project</w:t>
      </w:r>
      <w:r>
        <w:t xml:space="preserve"> was approved by roll call vote as follows:</w:t>
      </w:r>
    </w:p>
    <w:p w14:paraId="269D1E15" w14:textId="77777777" w:rsidR="0000710C" w:rsidRDefault="0000710C" w:rsidP="0000710C">
      <w:pPr>
        <w:spacing w:after="0" w:line="240" w:lineRule="auto"/>
      </w:pPr>
      <w:r>
        <w:t xml:space="preserve">Ayes:  Joe </w:t>
      </w:r>
      <w:proofErr w:type="spellStart"/>
      <w:r>
        <w:t>Annotti</w:t>
      </w:r>
      <w:proofErr w:type="spellEnd"/>
      <w:r>
        <w:t xml:space="preserve">, Bob Der </w:t>
      </w:r>
      <w:proofErr w:type="spellStart"/>
      <w:r>
        <w:t>Avedisian</w:t>
      </w:r>
      <w:proofErr w:type="spellEnd"/>
      <w:r>
        <w:t xml:space="preserve">, Jim Dominik, Rob Farr, Tony </w:t>
      </w:r>
      <w:proofErr w:type="spellStart"/>
      <w:r>
        <w:t>Kalogerakos</w:t>
      </w:r>
      <w:proofErr w:type="spellEnd"/>
      <w:r>
        <w:t>, Julie Tillman (6)</w:t>
      </w:r>
    </w:p>
    <w:p w14:paraId="7497DE46" w14:textId="77777777" w:rsidR="0000710C" w:rsidRDefault="0000710C" w:rsidP="0000710C">
      <w:pPr>
        <w:spacing w:after="0" w:line="240" w:lineRule="auto"/>
      </w:pPr>
      <w:r>
        <w:t>Nays: (0)</w:t>
      </w:r>
    </w:p>
    <w:p w14:paraId="6E7859F3" w14:textId="6D890AE7" w:rsidR="00B43747" w:rsidRDefault="0000710C" w:rsidP="0090622C">
      <w:r>
        <w:t>Absent:  (0)</w:t>
      </w:r>
    </w:p>
    <w:p w14:paraId="4BCFBC96" w14:textId="77777777" w:rsidR="00D90AC8" w:rsidRDefault="00822AFD" w:rsidP="00970A7C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Legislative Matters</w:t>
      </w:r>
    </w:p>
    <w:p w14:paraId="3629ED6F" w14:textId="037467CB" w:rsidR="003623E8" w:rsidRDefault="008B30EF" w:rsidP="00F854CE">
      <w:pPr>
        <w:tabs>
          <w:tab w:val="center" w:pos="4680"/>
        </w:tabs>
      </w:pPr>
      <w:r>
        <w:t xml:space="preserve">Trustee Farr introduced the Appropriation Ordinance </w:t>
      </w:r>
      <w:r w:rsidR="004E1862">
        <w:t>for FY 20/21, w</w:t>
      </w:r>
      <w:r>
        <w:t xml:space="preserve">hich </w:t>
      </w:r>
      <w:r w:rsidR="004E1862">
        <w:t xml:space="preserve">will </w:t>
      </w:r>
      <w:r>
        <w:t xml:space="preserve">authorize the Village </w:t>
      </w:r>
      <w:r w:rsidR="004E1862">
        <w:t xml:space="preserve">expenditures </w:t>
      </w:r>
      <w:r>
        <w:t xml:space="preserve">based on </w:t>
      </w:r>
      <w:r w:rsidR="004E1862">
        <w:t xml:space="preserve">the </w:t>
      </w:r>
      <w:r>
        <w:t xml:space="preserve">budget that has been approved.  </w:t>
      </w:r>
    </w:p>
    <w:p w14:paraId="3385834B" w14:textId="499DFDE7" w:rsidR="008B30EF" w:rsidRDefault="008B30EF" w:rsidP="00F854CE">
      <w:pPr>
        <w:tabs>
          <w:tab w:val="center" w:pos="4680"/>
        </w:tabs>
      </w:pPr>
      <w:r>
        <w:t xml:space="preserve">Trustee Farr moved to approve the </w:t>
      </w:r>
      <w:r w:rsidRPr="003E0325">
        <w:rPr>
          <w:u w:val="single"/>
        </w:rPr>
        <w:t>Appropriation Ordinance for 2020-2021</w:t>
      </w:r>
      <w:r w:rsidR="00230F30">
        <w:t xml:space="preserve">.   Trustee Der </w:t>
      </w:r>
      <w:proofErr w:type="spellStart"/>
      <w:r w:rsidR="00230F30">
        <w:t>Avedisian</w:t>
      </w:r>
      <w:proofErr w:type="spellEnd"/>
      <w:r w:rsidR="00230F30">
        <w:t xml:space="preserve"> seconded the motion.  </w:t>
      </w:r>
    </w:p>
    <w:p w14:paraId="6CFF23E9" w14:textId="66F435F5" w:rsidR="00230F30" w:rsidRDefault="00230F30" w:rsidP="00230F30">
      <w:pPr>
        <w:spacing w:after="0" w:line="240" w:lineRule="auto"/>
      </w:pPr>
      <w:r>
        <w:t>The Ordinance was approved by roll call vote as follows:</w:t>
      </w:r>
    </w:p>
    <w:p w14:paraId="131198C9" w14:textId="77777777" w:rsidR="00230F30" w:rsidRDefault="00230F30" w:rsidP="00230F30">
      <w:pPr>
        <w:spacing w:after="0" w:line="240" w:lineRule="auto"/>
      </w:pPr>
      <w:r>
        <w:t xml:space="preserve">Ayes:  Joe </w:t>
      </w:r>
      <w:proofErr w:type="spellStart"/>
      <w:r>
        <w:t>Annotti</w:t>
      </w:r>
      <w:proofErr w:type="spellEnd"/>
      <w:r>
        <w:t xml:space="preserve">, Bob Der </w:t>
      </w:r>
      <w:proofErr w:type="spellStart"/>
      <w:r>
        <w:t>Avedisian</w:t>
      </w:r>
      <w:proofErr w:type="spellEnd"/>
      <w:r>
        <w:t xml:space="preserve">, Jim Dominik, Rob Farr, Tony </w:t>
      </w:r>
      <w:proofErr w:type="spellStart"/>
      <w:r>
        <w:t>Kalogerakos</w:t>
      </w:r>
      <w:proofErr w:type="spellEnd"/>
      <w:r>
        <w:t>, Julie Tillman (6)</w:t>
      </w:r>
    </w:p>
    <w:p w14:paraId="251F034E" w14:textId="77777777" w:rsidR="00230F30" w:rsidRDefault="00230F30" w:rsidP="00230F30">
      <w:pPr>
        <w:spacing w:after="0" w:line="240" w:lineRule="auto"/>
      </w:pPr>
      <w:r>
        <w:t>Nays: (0)</w:t>
      </w:r>
    </w:p>
    <w:p w14:paraId="31CE883A" w14:textId="77777777" w:rsidR="00230F30" w:rsidRDefault="00230F30" w:rsidP="00230F30">
      <w:r>
        <w:t>Absent:  (0)</w:t>
      </w:r>
    </w:p>
    <w:p w14:paraId="7B355F82" w14:textId="04952FD3" w:rsidR="00230F30" w:rsidRDefault="00230F30" w:rsidP="00F854CE">
      <w:pPr>
        <w:tabs>
          <w:tab w:val="center" w:pos="4680"/>
        </w:tabs>
      </w:pPr>
      <w:r>
        <w:t xml:space="preserve">Attorney </w:t>
      </w:r>
      <w:proofErr w:type="spellStart"/>
      <w:r>
        <w:t>Huvard</w:t>
      </w:r>
      <w:proofErr w:type="spellEnd"/>
      <w:r>
        <w:t xml:space="preserve"> introduced the </w:t>
      </w:r>
      <w:r w:rsidRPr="003E0325">
        <w:rPr>
          <w:u w:val="single"/>
        </w:rPr>
        <w:t>Ordinance Concerning Underground Facilities in Village Parkways</w:t>
      </w:r>
      <w:r>
        <w:t xml:space="preserve">.  </w:t>
      </w:r>
    </w:p>
    <w:p w14:paraId="514F9F34" w14:textId="0DB665A5" w:rsidR="00230F30" w:rsidRDefault="00230F30" w:rsidP="00230F30">
      <w:pPr>
        <w:tabs>
          <w:tab w:val="center" w:pos="4680"/>
        </w:tabs>
      </w:pPr>
      <w:r>
        <w:t xml:space="preserve">Trustee </w:t>
      </w:r>
      <w:proofErr w:type="spellStart"/>
      <w:r>
        <w:t>Kalogerakos</w:t>
      </w:r>
      <w:proofErr w:type="spellEnd"/>
      <w:r>
        <w:t xml:space="preserve"> moved to approve the Ordinance Concerning Underground Facilities in Village Parkways.  Trustee Der </w:t>
      </w:r>
      <w:proofErr w:type="spellStart"/>
      <w:r>
        <w:t>Avedisian</w:t>
      </w:r>
      <w:proofErr w:type="spellEnd"/>
      <w:r>
        <w:t xml:space="preserve"> seconded the motion.  </w:t>
      </w:r>
    </w:p>
    <w:p w14:paraId="769B7271" w14:textId="77777777" w:rsidR="00230F30" w:rsidRDefault="00230F30" w:rsidP="00230F30">
      <w:pPr>
        <w:spacing w:after="0" w:line="240" w:lineRule="auto"/>
      </w:pPr>
      <w:r>
        <w:t>The Ordinance was approved by roll call vote as follows:</w:t>
      </w:r>
    </w:p>
    <w:p w14:paraId="4482501D" w14:textId="77777777" w:rsidR="00230F30" w:rsidRDefault="00230F30" w:rsidP="00230F30">
      <w:pPr>
        <w:spacing w:after="0" w:line="240" w:lineRule="auto"/>
      </w:pPr>
      <w:r>
        <w:t xml:space="preserve">Ayes:  Joe </w:t>
      </w:r>
      <w:proofErr w:type="spellStart"/>
      <w:r>
        <w:t>Annotti</w:t>
      </w:r>
      <w:proofErr w:type="spellEnd"/>
      <w:r>
        <w:t xml:space="preserve">, Bob Der </w:t>
      </w:r>
      <w:proofErr w:type="spellStart"/>
      <w:r>
        <w:t>Avedisian</w:t>
      </w:r>
      <w:proofErr w:type="spellEnd"/>
      <w:r>
        <w:t xml:space="preserve">, Jim Dominik, Rob Farr, Tony </w:t>
      </w:r>
      <w:proofErr w:type="spellStart"/>
      <w:r>
        <w:t>Kalogerakos</w:t>
      </w:r>
      <w:proofErr w:type="spellEnd"/>
      <w:r>
        <w:t>, Julie Tillman (6)</w:t>
      </w:r>
    </w:p>
    <w:p w14:paraId="56483423" w14:textId="77777777" w:rsidR="00230F30" w:rsidRDefault="00230F30" w:rsidP="00230F30">
      <w:pPr>
        <w:spacing w:after="0" w:line="240" w:lineRule="auto"/>
      </w:pPr>
      <w:r>
        <w:t>Nays: (0)</w:t>
      </w:r>
    </w:p>
    <w:p w14:paraId="2B05071F" w14:textId="77777777" w:rsidR="00230F30" w:rsidRDefault="00230F30" w:rsidP="00230F30">
      <w:r>
        <w:t>Absent:  (0)</w:t>
      </w:r>
    </w:p>
    <w:p w14:paraId="4D22748A" w14:textId="77777777" w:rsidR="00230F30" w:rsidRDefault="00230F30" w:rsidP="00F854CE">
      <w:pPr>
        <w:tabs>
          <w:tab w:val="center" w:pos="4680"/>
        </w:tabs>
      </w:pPr>
    </w:p>
    <w:p w14:paraId="5F2DB8F4" w14:textId="77777777" w:rsidR="00504A92" w:rsidRDefault="00040F80" w:rsidP="00970A7C">
      <w:pPr>
        <w:spacing w:after="10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R</w:t>
      </w:r>
      <w:r w:rsidR="00822AFD">
        <w:rPr>
          <w:b/>
          <w:color w:val="0070C0"/>
          <w:sz w:val="28"/>
          <w:szCs w:val="28"/>
        </w:rPr>
        <w:t>eports</w:t>
      </w:r>
    </w:p>
    <w:p w14:paraId="3FD7AC3E" w14:textId="6BAA2C1E" w:rsidR="0057080D" w:rsidRPr="0057080D" w:rsidRDefault="00822AFD" w:rsidP="0057080D">
      <w:pPr>
        <w:rPr>
          <w:b/>
          <w:i/>
          <w:u w:val="single"/>
        </w:rPr>
      </w:pPr>
      <w:r>
        <w:rPr>
          <w:b/>
          <w:i/>
          <w:u w:val="single"/>
        </w:rPr>
        <w:t>Approval of Bills</w:t>
      </w:r>
    </w:p>
    <w:p w14:paraId="15D6F6FF" w14:textId="25912D3F" w:rsidR="0009225A" w:rsidRDefault="0009225A" w:rsidP="00970A7C">
      <w:pPr>
        <w:spacing w:after="0" w:line="240" w:lineRule="auto"/>
      </w:pPr>
      <w:r>
        <w:t>Trustee</w:t>
      </w:r>
      <w:r w:rsidR="0057080D">
        <w:t xml:space="preserve"> Der </w:t>
      </w:r>
      <w:proofErr w:type="spellStart"/>
      <w:r w:rsidR="0057080D">
        <w:t>Avedisian</w:t>
      </w:r>
      <w:proofErr w:type="spellEnd"/>
      <w:r w:rsidR="00346CF4">
        <w:t xml:space="preserve"> </w:t>
      </w:r>
      <w:r w:rsidR="00074EF8">
        <w:t>m</w:t>
      </w:r>
      <w:r>
        <w:t>oved to approve</w:t>
      </w:r>
      <w:r w:rsidR="0057080D">
        <w:t xml:space="preserve"> the monthly transaction report</w:t>
      </w:r>
      <w:r w:rsidR="009D018B">
        <w:t>,</w:t>
      </w:r>
      <w:r w:rsidR="0057080D">
        <w:t xml:space="preserve"> </w:t>
      </w:r>
      <w:r w:rsidR="0029310C">
        <w:t xml:space="preserve">, as prepared by Village Administrator Michelle Shapiro, with the addition </w:t>
      </w:r>
      <w:r w:rsidR="004C4454">
        <w:t>of a reimbursement to the residents at 62 Park Lane in the amount of $475</w:t>
      </w:r>
      <w:r w:rsidR="0029310C">
        <w:t xml:space="preserve"> for damaged sprinkler heads</w:t>
      </w:r>
      <w:r w:rsidR="00B127FB">
        <w:t xml:space="preserve">.  Trustee </w:t>
      </w:r>
      <w:r w:rsidR="0057080D">
        <w:t>Tillman</w:t>
      </w:r>
      <w:r w:rsidR="00B8591A">
        <w:t xml:space="preserve"> </w:t>
      </w:r>
      <w:r>
        <w:t xml:space="preserve">seconded the motion.  </w:t>
      </w:r>
    </w:p>
    <w:p w14:paraId="72CE4F9A" w14:textId="77777777" w:rsidR="00B05419" w:rsidRDefault="00B05419" w:rsidP="00970A7C">
      <w:pPr>
        <w:spacing w:after="0" w:line="240" w:lineRule="auto"/>
      </w:pPr>
    </w:p>
    <w:p w14:paraId="6FD0C546" w14:textId="77777777" w:rsidR="0079164F" w:rsidRDefault="0079164F" w:rsidP="00970A7C">
      <w:pPr>
        <w:spacing w:after="0" w:line="240" w:lineRule="auto"/>
      </w:pPr>
      <w:r>
        <w:t>The motion was approved by roll call vote as follows:</w:t>
      </w:r>
    </w:p>
    <w:p w14:paraId="15928097" w14:textId="77777777" w:rsidR="009D018B" w:rsidRDefault="009D018B" w:rsidP="009D018B">
      <w:pPr>
        <w:spacing w:after="0" w:line="240" w:lineRule="auto"/>
      </w:pPr>
      <w:r>
        <w:t xml:space="preserve">Ayes:  Joe </w:t>
      </w:r>
      <w:proofErr w:type="spellStart"/>
      <w:r>
        <w:t>Annotti</w:t>
      </w:r>
      <w:proofErr w:type="spellEnd"/>
      <w:r>
        <w:t xml:space="preserve">, Bob Der </w:t>
      </w:r>
      <w:proofErr w:type="spellStart"/>
      <w:r>
        <w:t>Avedisian</w:t>
      </w:r>
      <w:proofErr w:type="spellEnd"/>
      <w:r>
        <w:t xml:space="preserve">, Jim Dominik, Rob Farr, Tony </w:t>
      </w:r>
      <w:proofErr w:type="spellStart"/>
      <w:r>
        <w:t>Kalogerakos</w:t>
      </w:r>
      <w:proofErr w:type="spellEnd"/>
      <w:r>
        <w:t>, Julie Tillman (6)</w:t>
      </w:r>
    </w:p>
    <w:p w14:paraId="305BD528" w14:textId="77777777" w:rsidR="009D018B" w:rsidRDefault="009D018B" w:rsidP="009D018B">
      <w:pPr>
        <w:spacing w:after="0" w:line="240" w:lineRule="auto"/>
      </w:pPr>
      <w:r>
        <w:t>Nays: (0)</w:t>
      </w:r>
    </w:p>
    <w:p w14:paraId="7C5FEE3A" w14:textId="49A46F25" w:rsidR="005A7E05" w:rsidRDefault="009D018B" w:rsidP="00123E89">
      <w:r>
        <w:t>Absent:  (0)</w:t>
      </w:r>
    </w:p>
    <w:p w14:paraId="0E917760" w14:textId="77777777" w:rsidR="00C60D0A" w:rsidRDefault="00C60D0A" w:rsidP="00C60D0A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t>Utilities Department</w:t>
      </w:r>
    </w:p>
    <w:p w14:paraId="7D9D661A" w14:textId="77777777" w:rsidR="00C60D0A" w:rsidRDefault="00C60D0A" w:rsidP="00C60D0A">
      <w:pPr>
        <w:spacing w:after="0" w:line="240" w:lineRule="auto"/>
        <w:rPr>
          <w:b/>
          <w:i/>
          <w:u w:val="single"/>
        </w:rPr>
      </w:pPr>
    </w:p>
    <w:p w14:paraId="1A62F78C" w14:textId="47F251C8" w:rsidR="00C60D0A" w:rsidRDefault="00C60D0A" w:rsidP="00C60D0A">
      <w:pPr>
        <w:spacing w:after="0" w:line="240" w:lineRule="auto"/>
      </w:pPr>
      <w:r>
        <w:t xml:space="preserve">Trustee Der </w:t>
      </w:r>
      <w:proofErr w:type="spellStart"/>
      <w:r>
        <w:t>Avedisian</w:t>
      </w:r>
      <w:proofErr w:type="spellEnd"/>
      <w:r>
        <w:t xml:space="preserve"> said the Illinois Department of Natural Resources </w:t>
      </w:r>
      <w:r w:rsidR="0029310C">
        <w:t xml:space="preserve">is inquiring about </w:t>
      </w:r>
      <w:r>
        <w:t>replac</w:t>
      </w:r>
      <w:r w:rsidR="0029310C">
        <w:t>ement of</w:t>
      </w:r>
      <w:r>
        <w:t xml:space="preserve"> water meters in the Village due to unaccounted for water loss.  Trustee Der </w:t>
      </w:r>
      <w:proofErr w:type="spellStart"/>
      <w:r>
        <w:t>Avedisian</w:t>
      </w:r>
      <w:proofErr w:type="spellEnd"/>
      <w:r>
        <w:t xml:space="preserve"> does not think the water meters are the issue and </w:t>
      </w:r>
      <w:r w:rsidR="0029310C">
        <w:t>recommends investigating</w:t>
      </w:r>
      <w:r>
        <w:t xml:space="preserve"> the water mains to </w:t>
      </w:r>
      <w:r w:rsidR="0029310C">
        <w:t>determine whether</w:t>
      </w:r>
      <w:r>
        <w:t xml:space="preserve"> any water loss is occurring there.  He has asked </w:t>
      </w:r>
      <w:r w:rsidR="00A04524">
        <w:rPr>
          <w:color w:val="auto"/>
        </w:rPr>
        <w:t>M.E.</w:t>
      </w:r>
      <w:r w:rsidRPr="00A04524">
        <w:rPr>
          <w:color w:val="auto"/>
        </w:rPr>
        <w:t xml:space="preserve"> Simpson </w:t>
      </w:r>
      <w:r>
        <w:t xml:space="preserve">to </w:t>
      </w:r>
      <w:r w:rsidR="00A32389">
        <w:t xml:space="preserve">provide a quote to </w:t>
      </w:r>
      <w:r>
        <w:t xml:space="preserve">test all water mains to determine if there are any water leaks in the Village.  They quoted him $2,000/day not to exceed 3 days.  </w:t>
      </w:r>
    </w:p>
    <w:p w14:paraId="4DD411D0" w14:textId="77777777" w:rsidR="00A32389" w:rsidRDefault="00A32389" w:rsidP="00A32389">
      <w:pPr>
        <w:spacing w:after="0" w:line="240" w:lineRule="auto"/>
      </w:pPr>
      <w:bookmarkStart w:id="0" w:name="_GoBack"/>
      <w:bookmarkEnd w:id="0"/>
    </w:p>
    <w:p w14:paraId="67E77DE7" w14:textId="5E0471D2" w:rsidR="00A32389" w:rsidRDefault="00A32389" w:rsidP="00A32389">
      <w:pPr>
        <w:spacing w:after="0" w:line="240" w:lineRule="auto"/>
      </w:pPr>
      <w:r>
        <w:t xml:space="preserve">Trustee Farr moved to allow up to $6,000 to investigate potential water main leaks in the Village.  Trustee Dominik seconded the motion.  </w:t>
      </w:r>
    </w:p>
    <w:p w14:paraId="36D5E7CD" w14:textId="77777777" w:rsidR="00A32389" w:rsidRDefault="00A32389" w:rsidP="00A32389">
      <w:pPr>
        <w:spacing w:after="0" w:line="240" w:lineRule="auto"/>
      </w:pPr>
    </w:p>
    <w:p w14:paraId="472A77FE" w14:textId="77777777" w:rsidR="00A32389" w:rsidRDefault="00A32389" w:rsidP="00A32389">
      <w:pPr>
        <w:spacing w:after="0" w:line="240" w:lineRule="auto"/>
      </w:pPr>
      <w:r>
        <w:t>The motion was approved by roll call vote as follows:</w:t>
      </w:r>
    </w:p>
    <w:p w14:paraId="434A20EB" w14:textId="77777777" w:rsidR="00A32389" w:rsidRDefault="00A32389" w:rsidP="00A32389">
      <w:pPr>
        <w:spacing w:after="0" w:line="240" w:lineRule="auto"/>
      </w:pPr>
      <w:r>
        <w:t xml:space="preserve">Ayes:  Joe </w:t>
      </w:r>
      <w:proofErr w:type="spellStart"/>
      <w:r>
        <w:t>Annotti</w:t>
      </w:r>
      <w:proofErr w:type="spellEnd"/>
      <w:r>
        <w:t xml:space="preserve">, Bob Der </w:t>
      </w:r>
      <w:proofErr w:type="spellStart"/>
      <w:r>
        <w:t>Avedisian</w:t>
      </w:r>
      <w:proofErr w:type="spellEnd"/>
      <w:r>
        <w:t xml:space="preserve">, Jim Dominik, Rob Farr, Tony </w:t>
      </w:r>
      <w:proofErr w:type="spellStart"/>
      <w:r>
        <w:t>Kalogerakos</w:t>
      </w:r>
      <w:proofErr w:type="spellEnd"/>
      <w:r>
        <w:t>, Julie Tillman (6)</w:t>
      </w:r>
    </w:p>
    <w:p w14:paraId="0DDDA274" w14:textId="77777777" w:rsidR="00A32389" w:rsidRDefault="00A32389" w:rsidP="00A32389">
      <w:pPr>
        <w:spacing w:after="0" w:line="240" w:lineRule="auto"/>
      </w:pPr>
      <w:r>
        <w:t>Nays: (0)</w:t>
      </w:r>
    </w:p>
    <w:p w14:paraId="593BD3D7" w14:textId="23821AC2" w:rsidR="00A32389" w:rsidRPr="00A32389" w:rsidRDefault="00A32389" w:rsidP="00123E89">
      <w:r>
        <w:t>Absent:  (0)</w:t>
      </w:r>
    </w:p>
    <w:p w14:paraId="03D44CD2" w14:textId="77777777" w:rsidR="00A32389" w:rsidRDefault="00A32389" w:rsidP="00A32389">
      <w:pPr>
        <w:spacing w:after="0" w:line="240" w:lineRule="auto"/>
      </w:pPr>
      <w:r>
        <w:rPr>
          <w:b/>
          <w:i/>
          <w:u w:val="single"/>
        </w:rPr>
        <w:t>Finance and Administration Department</w:t>
      </w:r>
      <w:r>
        <w:t xml:space="preserve"> </w:t>
      </w:r>
    </w:p>
    <w:p w14:paraId="0293D315" w14:textId="77777777" w:rsidR="00A32389" w:rsidRDefault="00A32389" w:rsidP="00A32389">
      <w:pPr>
        <w:spacing w:after="0" w:line="240" w:lineRule="auto"/>
        <w:rPr>
          <w:b/>
          <w:i/>
          <w:u w:val="single"/>
        </w:rPr>
      </w:pPr>
    </w:p>
    <w:p w14:paraId="7C158858" w14:textId="330876DD" w:rsidR="00A32389" w:rsidRDefault="00A32389" w:rsidP="00A32389">
      <w:pPr>
        <w:spacing w:after="0" w:line="240" w:lineRule="auto"/>
      </w:pPr>
      <w:r>
        <w:t xml:space="preserve">Trustee Farr </w:t>
      </w:r>
      <w:r w:rsidR="0029310C">
        <w:t xml:space="preserve">presented the monthly treasurer’s report and </w:t>
      </w:r>
      <w:r>
        <w:t xml:space="preserve">said our cash position is strong.  </w:t>
      </w:r>
    </w:p>
    <w:p w14:paraId="611C8F41" w14:textId="77777777" w:rsidR="00A32389" w:rsidRDefault="00A32389" w:rsidP="00A32389">
      <w:pPr>
        <w:spacing w:after="0" w:line="240" w:lineRule="auto"/>
      </w:pPr>
    </w:p>
    <w:p w14:paraId="5864D278" w14:textId="77777777" w:rsidR="00A32389" w:rsidRDefault="00A32389" w:rsidP="00A32389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t xml:space="preserve">Streets and Sanitation Department </w:t>
      </w:r>
    </w:p>
    <w:p w14:paraId="2EEB2F52" w14:textId="77777777" w:rsidR="00A32389" w:rsidRDefault="00A32389" w:rsidP="00A32389">
      <w:pPr>
        <w:spacing w:after="0" w:line="240" w:lineRule="auto"/>
      </w:pPr>
    </w:p>
    <w:p w14:paraId="50EC72D2" w14:textId="0DB76F6E" w:rsidR="00A32389" w:rsidRDefault="00A32389" w:rsidP="00A32389">
      <w:pPr>
        <w:spacing w:after="0" w:line="240" w:lineRule="auto"/>
      </w:pPr>
      <w:r w:rsidRPr="006605BA">
        <w:t xml:space="preserve">Trustee </w:t>
      </w:r>
      <w:proofErr w:type="spellStart"/>
      <w:r w:rsidRPr="006605BA">
        <w:t>Kalogerakos</w:t>
      </w:r>
      <w:proofErr w:type="spellEnd"/>
      <w:r>
        <w:t xml:space="preserve"> said Chicagoland Paving Contractors has quoted us $237,000 for capital improvements in the Village including widening Clyde between Overlook and Briar, installing drainage on the corner of Briar and Clyde, and paving the rest of Overlook fr</w:t>
      </w:r>
      <w:r w:rsidR="0029310C">
        <w:t xml:space="preserve">om Briar to the Train Station.  This was the lowest bid and is recommended for acceptance by the Village Engineer.  </w:t>
      </w:r>
    </w:p>
    <w:p w14:paraId="363E0EA0" w14:textId="77777777" w:rsidR="00A32389" w:rsidRDefault="00A32389" w:rsidP="00A32389">
      <w:pPr>
        <w:spacing w:after="0" w:line="240" w:lineRule="auto"/>
      </w:pPr>
    </w:p>
    <w:p w14:paraId="06BA1B91" w14:textId="3524CA90" w:rsidR="00A32389" w:rsidRDefault="00A32389" w:rsidP="00A32389">
      <w:pPr>
        <w:spacing w:after="0" w:line="240" w:lineRule="auto"/>
      </w:pPr>
      <w:r>
        <w:t xml:space="preserve">Trustee </w:t>
      </w:r>
      <w:proofErr w:type="spellStart"/>
      <w:r>
        <w:t>Kalogerakos</w:t>
      </w:r>
      <w:proofErr w:type="spellEnd"/>
      <w:r>
        <w:t xml:space="preserve"> moved to</w:t>
      </w:r>
      <w:r w:rsidR="0029310C">
        <w:t xml:space="preserve"> accept the contract for </w:t>
      </w:r>
      <w:r>
        <w:t xml:space="preserve">Chicagoland Paving Contractors $237,000 to widen Clyde between Overlook and Briar, installing drainage and paving Overlook.  Trustee Der </w:t>
      </w:r>
      <w:proofErr w:type="spellStart"/>
      <w:r>
        <w:t>Avedisian</w:t>
      </w:r>
      <w:proofErr w:type="spellEnd"/>
      <w:r>
        <w:t xml:space="preserve"> seconded the motion.</w:t>
      </w:r>
    </w:p>
    <w:p w14:paraId="2CC02CAB" w14:textId="77777777" w:rsidR="00A32389" w:rsidRDefault="00A32389" w:rsidP="00A32389">
      <w:pPr>
        <w:spacing w:after="0" w:line="240" w:lineRule="auto"/>
      </w:pPr>
    </w:p>
    <w:p w14:paraId="637E6F4A" w14:textId="77777777" w:rsidR="00A32389" w:rsidRDefault="00A32389" w:rsidP="00A32389">
      <w:pPr>
        <w:spacing w:after="0" w:line="240" w:lineRule="auto"/>
      </w:pPr>
      <w:r>
        <w:t>The motion was approved by roll call vote as follows:</w:t>
      </w:r>
    </w:p>
    <w:p w14:paraId="04805B8E" w14:textId="77777777" w:rsidR="00A32389" w:rsidRDefault="00A32389" w:rsidP="00A32389">
      <w:pPr>
        <w:spacing w:after="0" w:line="240" w:lineRule="auto"/>
      </w:pPr>
      <w:r>
        <w:t xml:space="preserve">Ayes:  Joe </w:t>
      </w:r>
      <w:proofErr w:type="spellStart"/>
      <w:r>
        <w:t>Annotti</w:t>
      </w:r>
      <w:proofErr w:type="spellEnd"/>
      <w:r>
        <w:t xml:space="preserve">, Bob Der </w:t>
      </w:r>
      <w:proofErr w:type="spellStart"/>
      <w:r>
        <w:t>Avedisian</w:t>
      </w:r>
      <w:proofErr w:type="spellEnd"/>
      <w:r>
        <w:t xml:space="preserve">, Jim Dominik, Rob Farr, Tony </w:t>
      </w:r>
      <w:proofErr w:type="spellStart"/>
      <w:r>
        <w:t>Kalogerakos</w:t>
      </w:r>
      <w:proofErr w:type="spellEnd"/>
      <w:r>
        <w:t>, Julie Tillman (6)</w:t>
      </w:r>
    </w:p>
    <w:p w14:paraId="4B44F8C1" w14:textId="77777777" w:rsidR="00A32389" w:rsidRDefault="00A32389" w:rsidP="00A32389">
      <w:pPr>
        <w:spacing w:after="0" w:line="240" w:lineRule="auto"/>
      </w:pPr>
      <w:r>
        <w:t>Nays: (0)</w:t>
      </w:r>
    </w:p>
    <w:p w14:paraId="4E986C27" w14:textId="4508FF8A" w:rsidR="00A32389" w:rsidRDefault="00A32389" w:rsidP="0029310C">
      <w:pPr>
        <w:rPr>
          <w:b/>
          <w:i/>
          <w:color w:val="auto"/>
          <w:u w:val="single"/>
        </w:rPr>
      </w:pPr>
      <w:r>
        <w:t>Absent:  (0)</w:t>
      </w:r>
    </w:p>
    <w:p w14:paraId="62820607" w14:textId="77777777" w:rsidR="00A32389" w:rsidRDefault="00A32389" w:rsidP="00A32389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lastRenderedPageBreak/>
        <w:t>Building and Zoning Department</w:t>
      </w:r>
    </w:p>
    <w:p w14:paraId="312E24B8" w14:textId="77777777" w:rsidR="00A32389" w:rsidRDefault="00A32389" w:rsidP="00A32389">
      <w:pPr>
        <w:spacing w:after="0" w:line="240" w:lineRule="auto"/>
      </w:pPr>
    </w:p>
    <w:p w14:paraId="11B154B6" w14:textId="4E90D8AA" w:rsidR="00A32389" w:rsidRPr="00505282" w:rsidRDefault="00A32389" w:rsidP="00970A7C">
      <w:pPr>
        <w:spacing w:after="0" w:line="240" w:lineRule="auto"/>
      </w:pPr>
      <w:r>
        <w:t>Trustee Tillman said we have had eleven requests for fences</w:t>
      </w:r>
      <w:r w:rsidR="008D545B">
        <w:t xml:space="preserve"> recently</w:t>
      </w:r>
      <w:r>
        <w:t>, some for 6 foot fences</w:t>
      </w:r>
      <w:r w:rsidR="008D545B">
        <w:t>.  Our code currently</w:t>
      </w:r>
      <w:r w:rsidR="0029310C">
        <w:t xml:space="preserve"> permits only</w:t>
      </w:r>
      <w:r w:rsidR="008D545B">
        <w:t xml:space="preserve"> 5 foot fences.  Trustee Tillman </w:t>
      </w:r>
      <w:r w:rsidR="00ED324C">
        <w:t xml:space="preserve">stated that 6 feet appears to be standard in surrounding communities and </w:t>
      </w:r>
      <w:r w:rsidR="0029310C">
        <w:t>requested the Board</w:t>
      </w:r>
      <w:r w:rsidR="008D545B">
        <w:t xml:space="preserve"> to consider </w:t>
      </w:r>
      <w:r w:rsidR="0029310C">
        <w:t>amending our code to permit 6 foot fences</w:t>
      </w:r>
      <w:r w:rsidR="008D545B">
        <w:t>.</w:t>
      </w:r>
      <w:r w:rsidR="00ED324C">
        <w:t xml:space="preserve">   The matter was tabled for possible future action.</w:t>
      </w:r>
      <w:r w:rsidR="008D545B">
        <w:t xml:space="preserve">  </w:t>
      </w:r>
    </w:p>
    <w:p w14:paraId="5B0B7B32" w14:textId="77777777" w:rsidR="00A32389" w:rsidRDefault="00A32389" w:rsidP="00970A7C">
      <w:pPr>
        <w:spacing w:after="0" w:line="240" w:lineRule="auto"/>
        <w:rPr>
          <w:b/>
          <w:i/>
          <w:color w:val="auto"/>
          <w:u w:val="single"/>
        </w:rPr>
      </w:pPr>
    </w:p>
    <w:p w14:paraId="72725BC6" w14:textId="77777777" w:rsidR="00505282" w:rsidRPr="00032A52" w:rsidRDefault="00505282" w:rsidP="00505282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t xml:space="preserve">Public Buildings and Grounds Department    </w:t>
      </w:r>
    </w:p>
    <w:p w14:paraId="2837AC00" w14:textId="77777777" w:rsidR="00505282" w:rsidRDefault="00505282" w:rsidP="00505282">
      <w:pPr>
        <w:spacing w:after="0" w:line="240" w:lineRule="auto"/>
      </w:pPr>
    </w:p>
    <w:p w14:paraId="22B626E4" w14:textId="68759652" w:rsidR="00505282" w:rsidRDefault="00505282" w:rsidP="00505282">
      <w:pPr>
        <w:spacing w:after="0" w:line="240" w:lineRule="auto"/>
      </w:pPr>
      <w:r>
        <w:t xml:space="preserve">Trustee </w:t>
      </w:r>
      <w:proofErr w:type="spellStart"/>
      <w:r>
        <w:t>Annotti</w:t>
      </w:r>
      <w:proofErr w:type="spellEnd"/>
      <w:r>
        <w:t xml:space="preserve"> said we have one more tree to be pruned within the Lucas contract.  All other work has bene done.  He is also looking into a grant from Morton Arboretum to plant more trees in the Village.  </w:t>
      </w:r>
    </w:p>
    <w:p w14:paraId="030503E0" w14:textId="77777777" w:rsidR="00505282" w:rsidRDefault="00505282" w:rsidP="00970A7C">
      <w:pPr>
        <w:spacing w:after="0" w:line="240" w:lineRule="auto"/>
        <w:rPr>
          <w:b/>
          <w:i/>
          <w:color w:val="auto"/>
          <w:u w:val="single"/>
        </w:rPr>
      </w:pPr>
    </w:p>
    <w:p w14:paraId="40D130CB" w14:textId="082C8204" w:rsidR="00D90AC8" w:rsidRDefault="00822AFD" w:rsidP="00970A7C">
      <w:pPr>
        <w:spacing w:after="0" w:line="240" w:lineRule="auto"/>
        <w:rPr>
          <w:b/>
          <w:i/>
          <w:u w:val="single"/>
        </w:rPr>
      </w:pPr>
      <w:r w:rsidRPr="00D119D3">
        <w:rPr>
          <w:b/>
          <w:i/>
          <w:color w:val="auto"/>
          <w:u w:val="single"/>
        </w:rPr>
        <w:t>Emergenc</w:t>
      </w:r>
      <w:r w:rsidRPr="001D0F47">
        <w:rPr>
          <w:b/>
          <w:i/>
          <w:color w:val="auto"/>
          <w:u w:val="single"/>
        </w:rPr>
        <w:t>y</w:t>
      </w:r>
      <w:r w:rsidR="00D119D3">
        <w:rPr>
          <w:b/>
          <w:i/>
          <w:u w:val="single"/>
        </w:rPr>
        <w:t xml:space="preserve"> Services Department</w:t>
      </w:r>
    </w:p>
    <w:p w14:paraId="2E8485BB" w14:textId="77777777" w:rsidR="00EC5B4F" w:rsidRDefault="00EC5B4F" w:rsidP="00970A7C">
      <w:pPr>
        <w:spacing w:after="0" w:line="240" w:lineRule="auto"/>
        <w:rPr>
          <w:b/>
          <w:i/>
          <w:u w:val="single"/>
        </w:rPr>
      </w:pPr>
    </w:p>
    <w:p w14:paraId="095C94F5" w14:textId="275B881B" w:rsidR="006605BA" w:rsidRDefault="00505282" w:rsidP="00280E27">
      <w:pPr>
        <w:spacing w:after="0" w:line="240" w:lineRule="auto"/>
      </w:pPr>
      <w:r>
        <w:t xml:space="preserve">Trustee Dominik said he had nothing to report.  President Carson </w:t>
      </w:r>
      <w:r w:rsidR="00ED324C">
        <w:t xml:space="preserve">reported from the Village Prosecutor that </w:t>
      </w:r>
      <w:r>
        <w:t>the residents at 19 Park</w:t>
      </w:r>
      <w:r w:rsidR="00ED324C">
        <w:t xml:space="preserve"> have </w:t>
      </w:r>
      <w:r>
        <w:t>pleaded not liable</w:t>
      </w:r>
      <w:r w:rsidR="00ED324C">
        <w:t xml:space="preserve"> regarding obstructing the emergency access easement serving 21 Park and t</w:t>
      </w:r>
      <w:r>
        <w:t xml:space="preserve">he case is set for trial for September 9, 2020.  </w:t>
      </w:r>
    </w:p>
    <w:p w14:paraId="5BC3F378" w14:textId="77777777" w:rsidR="00F72283" w:rsidRDefault="00F72283" w:rsidP="00DC04D2">
      <w:pPr>
        <w:spacing w:after="0" w:line="240" w:lineRule="auto"/>
      </w:pPr>
    </w:p>
    <w:p w14:paraId="07602760" w14:textId="620C5CB7" w:rsidR="00F72283" w:rsidRPr="00F72283" w:rsidRDefault="00F72283" w:rsidP="00DC04D2">
      <w:pPr>
        <w:spacing w:after="0" w:line="240" w:lineRule="auto"/>
        <w:rPr>
          <w:rFonts w:asciiTheme="minorHAnsi" w:hAnsiTheme="minorHAnsi" w:cstheme="minorHAnsi"/>
          <w:color w:val="auto"/>
        </w:rPr>
      </w:pPr>
      <w:r w:rsidRPr="00F72283">
        <w:rPr>
          <w:rFonts w:asciiTheme="minorHAnsi" w:hAnsiTheme="minorHAnsi" w:cstheme="minorHAnsi"/>
          <w:color w:val="auto"/>
          <w:shd w:val="clear" w:color="auto" w:fill="FFFFFF"/>
        </w:rPr>
        <w:t xml:space="preserve">Trustee Farr moved to go into Executive Session to discuss pending litigation and to discuss compensation for a specific individual pursuant to the applicable exceptions under the Open Meetings Act.  Trustee Der </w:t>
      </w:r>
      <w:proofErr w:type="spellStart"/>
      <w:r w:rsidRPr="00F72283">
        <w:rPr>
          <w:rFonts w:asciiTheme="minorHAnsi" w:hAnsiTheme="minorHAnsi" w:cstheme="minorHAnsi"/>
          <w:color w:val="auto"/>
          <w:shd w:val="clear" w:color="auto" w:fill="FFFFFF"/>
        </w:rPr>
        <w:t>Avedisian</w:t>
      </w:r>
      <w:proofErr w:type="spellEnd"/>
      <w:r w:rsidRPr="00F72283">
        <w:rPr>
          <w:rFonts w:asciiTheme="minorHAnsi" w:hAnsiTheme="minorHAnsi" w:cstheme="minorHAnsi"/>
          <w:color w:val="auto"/>
          <w:shd w:val="clear" w:color="auto" w:fill="FFFFFF"/>
        </w:rPr>
        <w:t xml:space="preserve"> seconded the motion.</w:t>
      </w:r>
    </w:p>
    <w:p w14:paraId="120B3F29" w14:textId="63AA162C" w:rsidR="00505282" w:rsidRDefault="00505282" w:rsidP="00505282">
      <w:pPr>
        <w:spacing w:after="0" w:line="240" w:lineRule="auto"/>
      </w:pPr>
    </w:p>
    <w:p w14:paraId="5482C3FC" w14:textId="77777777" w:rsidR="00505282" w:rsidRDefault="00505282" w:rsidP="00505282">
      <w:pPr>
        <w:spacing w:after="0" w:line="240" w:lineRule="auto"/>
      </w:pPr>
      <w:r>
        <w:t>The motion was approved by roll call vote as follows:</w:t>
      </w:r>
    </w:p>
    <w:p w14:paraId="37A58E50" w14:textId="77777777" w:rsidR="00505282" w:rsidRDefault="00505282" w:rsidP="00505282">
      <w:pPr>
        <w:spacing w:after="0" w:line="240" w:lineRule="auto"/>
      </w:pPr>
      <w:r>
        <w:t xml:space="preserve">Ayes:  Joe </w:t>
      </w:r>
      <w:proofErr w:type="spellStart"/>
      <w:r>
        <w:t>Annotti</w:t>
      </w:r>
      <w:proofErr w:type="spellEnd"/>
      <w:r>
        <w:t xml:space="preserve">, Bob Der </w:t>
      </w:r>
      <w:proofErr w:type="spellStart"/>
      <w:r>
        <w:t>Avedisian</w:t>
      </w:r>
      <w:proofErr w:type="spellEnd"/>
      <w:r>
        <w:t xml:space="preserve">, Jim Dominik, Rob Farr, Tony </w:t>
      </w:r>
      <w:proofErr w:type="spellStart"/>
      <w:r>
        <w:t>Kalogerakos</w:t>
      </w:r>
      <w:proofErr w:type="spellEnd"/>
      <w:r>
        <w:t>, Julie Tillman (6)</w:t>
      </w:r>
    </w:p>
    <w:p w14:paraId="65515EE3" w14:textId="77777777" w:rsidR="00505282" w:rsidRDefault="00505282" w:rsidP="00505282">
      <w:pPr>
        <w:spacing w:after="0" w:line="240" w:lineRule="auto"/>
      </w:pPr>
      <w:r>
        <w:t>Nays: (0)</w:t>
      </w:r>
    </w:p>
    <w:p w14:paraId="7DB223C5" w14:textId="77777777" w:rsidR="00505282" w:rsidRPr="00A32389" w:rsidRDefault="00505282" w:rsidP="00505282">
      <w:r>
        <w:t>Absent:  (0)</w:t>
      </w:r>
    </w:p>
    <w:p w14:paraId="4785C95E" w14:textId="5CF81D7F" w:rsidR="00505282" w:rsidRDefault="00505282" w:rsidP="00280E27">
      <w:pPr>
        <w:spacing w:after="0" w:line="240" w:lineRule="auto"/>
      </w:pPr>
      <w:r>
        <w:t xml:space="preserve">The board went into </w:t>
      </w:r>
      <w:r w:rsidR="00DC04D2">
        <w:t>Executive Session</w:t>
      </w:r>
      <w:r>
        <w:t xml:space="preserve"> at </w:t>
      </w:r>
      <w:r w:rsidR="00DC04D2">
        <w:t>8:56pm.</w:t>
      </w:r>
    </w:p>
    <w:p w14:paraId="26DBEA2E" w14:textId="77777777" w:rsidR="00C944A1" w:rsidRDefault="00C944A1" w:rsidP="00280E27">
      <w:pPr>
        <w:spacing w:after="0" w:line="240" w:lineRule="auto"/>
      </w:pPr>
    </w:p>
    <w:p w14:paraId="5DB3AC9E" w14:textId="7227CDA9" w:rsidR="00C944A1" w:rsidRDefault="00C944A1" w:rsidP="00280E27">
      <w:pPr>
        <w:spacing w:after="0" w:line="240" w:lineRule="auto"/>
      </w:pPr>
      <w:r>
        <w:t>The Board returned from Executive Session at 9:21pm.</w:t>
      </w:r>
    </w:p>
    <w:p w14:paraId="50F2154B" w14:textId="77777777" w:rsidR="00C944A1" w:rsidRDefault="00C944A1" w:rsidP="00280E27">
      <w:pPr>
        <w:spacing w:after="0" w:line="240" w:lineRule="auto"/>
      </w:pPr>
    </w:p>
    <w:p w14:paraId="40A3D3BB" w14:textId="77777777" w:rsidR="00C944A1" w:rsidRDefault="00C944A1" w:rsidP="00C944A1">
      <w:pPr>
        <w:pStyle w:val="Heading1"/>
        <w:tabs>
          <w:tab w:val="left" w:pos="1803"/>
        </w:tabs>
        <w:spacing w:before="0"/>
        <w:rPr>
          <w:rFonts w:ascii="Calibri" w:eastAsia="Calibri" w:hAnsi="Calibri"/>
          <w:color w:val="0070C0"/>
        </w:rPr>
      </w:pPr>
      <w:r>
        <w:rPr>
          <w:rFonts w:ascii="Calibri" w:eastAsia="Calibri" w:hAnsi="Calibri"/>
          <w:color w:val="0070C0"/>
        </w:rPr>
        <w:t xml:space="preserve">Roll Call </w:t>
      </w:r>
    </w:p>
    <w:p w14:paraId="67FE8653" w14:textId="77777777" w:rsidR="00C944A1" w:rsidRDefault="00C944A1" w:rsidP="00C944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/>
        </w:rPr>
      </w:pPr>
      <w:r w:rsidRPr="00C804FF">
        <w:rPr>
          <w:rFonts w:eastAsia="Times New Roman"/>
        </w:rPr>
        <w:t>Upon roll call the following Trustees were present:</w:t>
      </w:r>
      <w:r w:rsidRPr="00FE2BFF">
        <w:rPr>
          <w:rFonts w:eastAsia="Times New Roman"/>
        </w:rPr>
        <w:t xml:space="preserve"> </w:t>
      </w:r>
    </w:p>
    <w:p w14:paraId="2A740362" w14:textId="77777777" w:rsidR="00C944A1" w:rsidRDefault="00C944A1" w:rsidP="00C944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/>
        </w:rPr>
      </w:pPr>
      <w:r w:rsidRPr="00C804FF">
        <w:rPr>
          <w:rFonts w:eastAsia="Times New Roman"/>
        </w:rPr>
        <w:t xml:space="preserve">Joe </w:t>
      </w:r>
      <w:proofErr w:type="spellStart"/>
      <w:r w:rsidRPr="00C804FF">
        <w:rPr>
          <w:rFonts w:eastAsia="Times New Roman"/>
        </w:rPr>
        <w:t>Annotti</w:t>
      </w:r>
      <w:proofErr w:type="spellEnd"/>
      <w:r w:rsidRPr="00C804FF">
        <w:rPr>
          <w:rFonts w:eastAsia="Times New Roman"/>
        </w:rPr>
        <w:t>, Public Buildings and Grounds</w:t>
      </w:r>
    </w:p>
    <w:p w14:paraId="3FB2894A" w14:textId="77777777" w:rsidR="00C944A1" w:rsidRDefault="00C944A1" w:rsidP="00C944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  <w:r w:rsidRPr="00C804FF">
        <w:rPr>
          <w:rFonts w:eastAsia="Times New Roman"/>
        </w:rPr>
        <w:t xml:space="preserve">Bob Der </w:t>
      </w:r>
      <w:proofErr w:type="spellStart"/>
      <w:r w:rsidRPr="00C804FF">
        <w:rPr>
          <w:rFonts w:eastAsia="Times New Roman"/>
        </w:rPr>
        <w:t>Avedisian</w:t>
      </w:r>
      <w:proofErr w:type="spellEnd"/>
      <w:r w:rsidRPr="00C804FF">
        <w:rPr>
          <w:rFonts w:eastAsia="Times New Roman"/>
        </w:rPr>
        <w:t>, Water and Utilities</w:t>
      </w:r>
    </w:p>
    <w:p w14:paraId="3F49A8AF" w14:textId="77777777" w:rsidR="00C944A1" w:rsidRDefault="00C944A1" w:rsidP="00C944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  <w:r w:rsidRPr="00C804FF">
        <w:rPr>
          <w:rFonts w:eastAsia="Times New Roman"/>
        </w:rPr>
        <w:t xml:space="preserve">Jim Dominik, Emergency Services Department </w:t>
      </w:r>
    </w:p>
    <w:p w14:paraId="07D92263" w14:textId="77777777" w:rsidR="00C944A1" w:rsidRDefault="00C944A1" w:rsidP="00C944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  <w:r>
        <w:rPr>
          <w:rFonts w:eastAsia="Times New Roman"/>
        </w:rPr>
        <w:t>Rob Farr, Finance and Administration</w:t>
      </w:r>
    </w:p>
    <w:p w14:paraId="3008D727" w14:textId="77777777" w:rsidR="00C944A1" w:rsidRDefault="00C944A1" w:rsidP="00C944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  <w:r w:rsidRPr="00C804FF">
        <w:rPr>
          <w:rFonts w:eastAsia="Times New Roman"/>
        </w:rPr>
        <w:t xml:space="preserve">Tony </w:t>
      </w:r>
      <w:proofErr w:type="spellStart"/>
      <w:r w:rsidRPr="00C804FF">
        <w:rPr>
          <w:rFonts w:eastAsia="Times New Roman"/>
        </w:rPr>
        <w:t>Kalogerakos</w:t>
      </w:r>
      <w:proofErr w:type="spellEnd"/>
      <w:r w:rsidRPr="00C804FF">
        <w:rPr>
          <w:rFonts w:eastAsia="Times New Roman"/>
        </w:rPr>
        <w:t>, Streets and Sanitation Department</w:t>
      </w:r>
    </w:p>
    <w:p w14:paraId="5E32CCEE" w14:textId="77777777" w:rsidR="00C944A1" w:rsidRPr="00C804FF" w:rsidRDefault="00C944A1" w:rsidP="00C944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/>
        </w:rPr>
      </w:pPr>
      <w:r w:rsidRPr="00C804FF">
        <w:rPr>
          <w:rFonts w:eastAsia="Times New Roman"/>
        </w:rPr>
        <w:t>Julie Tillman, Building and Zoning Department</w:t>
      </w:r>
    </w:p>
    <w:p w14:paraId="5DECB787" w14:textId="77777777" w:rsidR="00C944A1" w:rsidRPr="00EC6B6A" w:rsidRDefault="00C944A1" w:rsidP="00C944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</w:p>
    <w:p w14:paraId="5D49938D" w14:textId="77777777" w:rsidR="00C944A1" w:rsidRDefault="00C944A1" w:rsidP="00C944A1">
      <w:pPr>
        <w:spacing w:after="0"/>
        <w:rPr>
          <w:b/>
          <w:u w:val="single"/>
        </w:rPr>
      </w:pPr>
      <w:r>
        <w:rPr>
          <w:b/>
          <w:u w:val="single"/>
        </w:rPr>
        <w:t>Also Present</w:t>
      </w:r>
    </w:p>
    <w:p w14:paraId="6AAE7C6F" w14:textId="77777777" w:rsidR="00C944A1" w:rsidRDefault="00C944A1" w:rsidP="00C944A1">
      <w:pPr>
        <w:spacing w:after="0"/>
      </w:pPr>
      <w:r>
        <w:t xml:space="preserve">Village Attorney, Bruce </w:t>
      </w:r>
      <w:proofErr w:type="spellStart"/>
      <w:r>
        <w:t>Huvard</w:t>
      </w:r>
      <w:proofErr w:type="spellEnd"/>
    </w:p>
    <w:p w14:paraId="42E8A3F6" w14:textId="77777777" w:rsidR="00C944A1" w:rsidRDefault="00C944A1" w:rsidP="00C944A1">
      <w:pPr>
        <w:spacing w:after="0" w:line="240" w:lineRule="auto"/>
      </w:pPr>
      <w:r>
        <w:t>Village Clerk, Kim Lundgren</w:t>
      </w:r>
    </w:p>
    <w:p w14:paraId="494EEFA6" w14:textId="77777777" w:rsidR="00C944A1" w:rsidRDefault="00C944A1" w:rsidP="00C944A1">
      <w:pPr>
        <w:spacing w:after="0" w:line="240" w:lineRule="auto"/>
      </w:pPr>
      <w:r>
        <w:t xml:space="preserve">Village Engineer, Brian </w:t>
      </w:r>
      <w:proofErr w:type="spellStart"/>
      <w:r>
        <w:t>Wesolowski</w:t>
      </w:r>
      <w:proofErr w:type="spellEnd"/>
      <w:r>
        <w:t xml:space="preserve">, </w:t>
      </w:r>
      <w:proofErr w:type="spellStart"/>
      <w:r>
        <w:t>Gewalt</w:t>
      </w:r>
      <w:proofErr w:type="spellEnd"/>
      <w:r>
        <w:t xml:space="preserve"> Hamilton</w:t>
      </w:r>
    </w:p>
    <w:p w14:paraId="7C09D06A" w14:textId="77777777" w:rsidR="00C944A1" w:rsidRPr="006605BA" w:rsidRDefault="00C944A1" w:rsidP="00280E27">
      <w:pPr>
        <w:spacing w:after="0" w:line="240" w:lineRule="auto"/>
      </w:pPr>
    </w:p>
    <w:p w14:paraId="44BF1EC5" w14:textId="77777777" w:rsidR="0014110E" w:rsidRDefault="00822AFD" w:rsidP="00280E27">
      <w:pPr>
        <w:spacing w:after="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President’s Report  </w:t>
      </w:r>
    </w:p>
    <w:p w14:paraId="730C4241" w14:textId="77777777" w:rsidR="0014110E" w:rsidRDefault="0014110E" w:rsidP="00280E27">
      <w:pPr>
        <w:spacing w:after="0" w:line="240" w:lineRule="auto"/>
        <w:rPr>
          <w:color w:val="auto"/>
        </w:rPr>
      </w:pPr>
    </w:p>
    <w:p w14:paraId="314DEECA" w14:textId="40A38221" w:rsidR="00532643" w:rsidRDefault="00E6410C" w:rsidP="00532643">
      <w:pPr>
        <w:spacing w:after="0" w:line="240" w:lineRule="auto"/>
      </w:pPr>
      <w:r>
        <w:rPr>
          <w:color w:val="auto"/>
        </w:rPr>
        <w:t xml:space="preserve">President Carson </w:t>
      </w:r>
      <w:r w:rsidR="00F72283">
        <w:rPr>
          <w:color w:val="auto"/>
        </w:rPr>
        <w:t>had</w:t>
      </w:r>
      <w:r w:rsidR="00532643">
        <w:rPr>
          <w:color w:val="auto"/>
        </w:rPr>
        <w:t xml:space="preserve"> </w:t>
      </w:r>
      <w:r w:rsidR="00C944A1">
        <w:rPr>
          <w:color w:val="auto"/>
        </w:rPr>
        <w:t xml:space="preserve">nothing to report.  </w:t>
      </w:r>
      <w:r w:rsidR="00532643">
        <w:rPr>
          <w:color w:val="auto"/>
        </w:rPr>
        <w:t xml:space="preserve">  </w:t>
      </w:r>
    </w:p>
    <w:p w14:paraId="1D64D55A" w14:textId="77777777" w:rsidR="003722FC" w:rsidRDefault="003722FC" w:rsidP="00280E27">
      <w:pPr>
        <w:spacing w:after="0" w:line="240" w:lineRule="auto"/>
        <w:rPr>
          <w:b/>
          <w:color w:val="0070C0"/>
          <w:sz w:val="28"/>
          <w:szCs w:val="28"/>
        </w:rPr>
      </w:pPr>
    </w:p>
    <w:p w14:paraId="2FC2C932" w14:textId="77777777" w:rsidR="00C944A1" w:rsidRDefault="00C944A1" w:rsidP="00280E27">
      <w:pPr>
        <w:spacing w:after="0" w:line="240" w:lineRule="auto"/>
        <w:rPr>
          <w:b/>
          <w:color w:val="0070C0"/>
          <w:sz w:val="28"/>
          <w:szCs w:val="28"/>
        </w:rPr>
      </w:pPr>
    </w:p>
    <w:p w14:paraId="5EAD47B9" w14:textId="77777777" w:rsidR="00C944A1" w:rsidRDefault="00C944A1" w:rsidP="00280E27">
      <w:pPr>
        <w:spacing w:after="0" w:line="240" w:lineRule="auto"/>
        <w:rPr>
          <w:b/>
          <w:color w:val="0070C0"/>
          <w:sz w:val="28"/>
          <w:szCs w:val="28"/>
        </w:rPr>
      </w:pPr>
    </w:p>
    <w:p w14:paraId="35D6AE1E" w14:textId="704C11A6" w:rsidR="00D90AC8" w:rsidRDefault="00822AFD" w:rsidP="00280E27">
      <w:pPr>
        <w:spacing w:after="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Adjourn </w:t>
      </w:r>
    </w:p>
    <w:p w14:paraId="07E27B43" w14:textId="77777777" w:rsidR="004E1A9A" w:rsidRDefault="004E1A9A" w:rsidP="00280E27">
      <w:pPr>
        <w:spacing w:after="0" w:line="240" w:lineRule="auto"/>
      </w:pPr>
    </w:p>
    <w:p w14:paraId="2CD80B58" w14:textId="77777777" w:rsidR="00C944A1" w:rsidRDefault="00822AFD" w:rsidP="00280E27">
      <w:pPr>
        <w:spacing w:after="0" w:line="240" w:lineRule="auto"/>
      </w:pPr>
      <w:r>
        <w:t xml:space="preserve">Trustee </w:t>
      </w:r>
      <w:r w:rsidR="00532643">
        <w:t xml:space="preserve">Der </w:t>
      </w:r>
      <w:proofErr w:type="spellStart"/>
      <w:r w:rsidR="00532643">
        <w:t>Avedisian</w:t>
      </w:r>
      <w:proofErr w:type="spellEnd"/>
      <w:r w:rsidR="00162403">
        <w:t xml:space="preserve"> </w:t>
      </w:r>
      <w:r>
        <w:t xml:space="preserve">moved to adjourn the meeting. </w:t>
      </w:r>
      <w:r w:rsidR="00174621">
        <w:t xml:space="preserve"> </w:t>
      </w:r>
      <w:r w:rsidR="009937A5">
        <w:t>Trustee</w:t>
      </w:r>
      <w:r w:rsidR="00210935">
        <w:t xml:space="preserve"> </w:t>
      </w:r>
      <w:r w:rsidR="00C944A1">
        <w:t>Farr</w:t>
      </w:r>
      <w:r w:rsidR="00532643">
        <w:t xml:space="preserve"> </w:t>
      </w:r>
      <w:r>
        <w:t xml:space="preserve">seconded the motion. </w:t>
      </w:r>
    </w:p>
    <w:p w14:paraId="36F40CB6" w14:textId="77777777" w:rsidR="00C944A1" w:rsidRDefault="00C944A1" w:rsidP="00280E27">
      <w:pPr>
        <w:spacing w:after="0" w:line="240" w:lineRule="auto"/>
      </w:pPr>
    </w:p>
    <w:p w14:paraId="75B55BBE" w14:textId="77777777" w:rsidR="00C944A1" w:rsidRDefault="00C944A1" w:rsidP="00C944A1">
      <w:pPr>
        <w:spacing w:after="0" w:line="240" w:lineRule="auto"/>
      </w:pPr>
      <w:r>
        <w:t>The motion was approved by roll call vote as follows:</w:t>
      </w:r>
    </w:p>
    <w:p w14:paraId="498D8AEC" w14:textId="77777777" w:rsidR="00C944A1" w:rsidRDefault="00C944A1" w:rsidP="00C944A1">
      <w:pPr>
        <w:spacing w:after="0" w:line="240" w:lineRule="auto"/>
      </w:pPr>
      <w:r>
        <w:t xml:space="preserve">Ayes:  Joe </w:t>
      </w:r>
      <w:proofErr w:type="spellStart"/>
      <w:r>
        <w:t>Annotti</w:t>
      </w:r>
      <w:proofErr w:type="spellEnd"/>
      <w:r>
        <w:t xml:space="preserve">, Bob Der </w:t>
      </w:r>
      <w:proofErr w:type="spellStart"/>
      <w:r>
        <w:t>Avedisian</w:t>
      </w:r>
      <w:proofErr w:type="spellEnd"/>
      <w:r>
        <w:t xml:space="preserve">, Jim Dominik, Rob Farr, Tony </w:t>
      </w:r>
      <w:proofErr w:type="spellStart"/>
      <w:r>
        <w:t>Kalogerakos</w:t>
      </w:r>
      <w:proofErr w:type="spellEnd"/>
      <w:r>
        <w:t>, Julie Tillman (6)</w:t>
      </w:r>
    </w:p>
    <w:p w14:paraId="56176629" w14:textId="77777777" w:rsidR="00C944A1" w:rsidRDefault="00C944A1" w:rsidP="00C944A1">
      <w:pPr>
        <w:spacing w:after="0" w:line="240" w:lineRule="auto"/>
      </w:pPr>
      <w:r>
        <w:t>Nays: (0)</w:t>
      </w:r>
    </w:p>
    <w:p w14:paraId="2FD325FA" w14:textId="6BDBEAB3" w:rsidR="00C944A1" w:rsidRDefault="00C944A1" w:rsidP="00C944A1">
      <w:r>
        <w:t>Absent:  (0)</w:t>
      </w:r>
    </w:p>
    <w:p w14:paraId="169F5BF6" w14:textId="3D2DE5EC" w:rsidR="00D90AC8" w:rsidRDefault="00822AFD" w:rsidP="00280E27">
      <w:pPr>
        <w:spacing w:after="0" w:line="240" w:lineRule="auto"/>
      </w:pPr>
      <w:r>
        <w:t>T</w:t>
      </w:r>
      <w:r w:rsidR="00E005E0">
        <w:t>h</w:t>
      </w:r>
      <w:r w:rsidR="008B3D02">
        <w:t>e m</w:t>
      </w:r>
      <w:r w:rsidR="00532643">
        <w:t xml:space="preserve">eeting was </w:t>
      </w:r>
      <w:r w:rsidR="004A0812">
        <w:t xml:space="preserve">adjourned at </w:t>
      </w:r>
      <w:r w:rsidR="00C944A1">
        <w:t>9:23</w:t>
      </w:r>
      <w:r w:rsidR="00604641">
        <w:t>pm</w:t>
      </w:r>
      <w:r>
        <w:t>.</w:t>
      </w:r>
    </w:p>
    <w:p w14:paraId="45E383F3" w14:textId="77777777" w:rsidR="003535CC" w:rsidRDefault="003535CC" w:rsidP="00280E27">
      <w:pPr>
        <w:spacing w:after="0" w:line="240" w:lineRule="auto"/>
      </w:pPr>
    </w:p>
    <w:p w14:paraId="25633893" w14:textId="77777777" w:rsidR="00D90AC8" w:rsidRDefault="00822AFD" w:rsidP="00280E27">
      <w:pPr>
        <w:spacing w:after="0" w:line="240" w:lineRule="auto"/>
      </w:pPr>
      <w:r>
        <w:t>Respectfully submitted,</w:t>
      </w:r>
    </w:p>
    <w:p w14:paraId="0FAEFF6E" w14:textId="6C3EADC6" w:rsidR="00EE15BF" w:rsidRDefault="00822AFD" w:rsidP="004A0812">
      <w:pPr>
        <w:spacing w:after="0" w:line="240" w:lineRule="auto"/>
      </w:pPr>
      <w:r>
        <w:t>Kim Lundgren,</w:t>
      </w:r>
      <w:r w:rsidR="007809F2">
        <w:t xml:space="preserve"> </w:t>
      </w:r>
      <w:r w:rsidR="004A0812">
        <w:t>Village Clerk</w:t>
      </w:r>
    </w:p>
    <w:p w14:paraId="14844C04" w14:textId="3AC20266" w:rsidR="00DE4A4D" w:rsidRDefault="00DE4A4D" w:rsidP="00DE4A4D">
      <w:pPr>
        <w:spacing w:after="0" w:line="180" w:lineRule="exact"/>
      </w:pPr>
    </w:p>
    <w:p w14:paraId="77874342" w14:textId="7D8128A1" w:rsidR="00AE23B1" w:rsidRDefault="00AE23B1" w:rsidP="00AE23B1">
      <w:pPr>
        <w:spacing w:after="0" w:line="180" w:lineRule="exact"/>
      </w:pPr>
    </w:p>
    <w:p w14:paraId="38ECABAD" w14:textId="12D93BE1" w:rsidR="00ED324C" w:rsidRPr="00313524" w:rsidRDefault="00ED324C" w:rsidP="00ED324C">
      <w:pPr>
        <w:spacing w:after="0" w:line="180" w:lineRule="exact"/>
      </w:pPr>
      <w:r>
        <w:rPr>
          <w:rFonts w:ascii="Arial" w:hAnsi="Arial" w:cs="Arial"/>
          <w:color w:val="auto"/>
          <w:sz w:val="16"/>
        </w:rPr>
        <w:fldChar w:fldCharType="begin"/>
      </w:r>
      <w:r>
        <w:rPr>
          <w:rFonts w:ascii="Arial" w:hAnsi="Arial" w:cs="Arial"/>
          <w:color w:val="auto"/>
          <w:sz w:val="16"/>
        </w:rPr>
        <w:instrText xml:space="preserve"> DOCVARIABLE ndGeneratedStamp \* MERGEFORMAT </w:instrText>
      </w:r>
      <w:r>
        <w:rPr>
          <w:rFonts w:ascii="Arial" w:hAnsi="Arial" w:cs="Arial"/>
          <w:color w:val="auto"/>
          <w:sz w:val="16"/>
        </w:rPr>
        <w:fldChar w:fldCharType="separate"/>
      </w:r>
      <w:r>
        <w:rPr>
          <w:rFonts w:ascii="Arial" w:hAnsi="Arial" w:cs="Arial"/>
          <w:color w:val="auto"/>
          <w:sz w:val="16"/>
        </w:rPr>
        <w:t>4826-9021-5367, v. 1</w:t>
      </w:r>
      <w:r>
        <w:rPr>
          <w:rFonts w:ascii="Arial" w:hAnsi="Arial" w:cs="Arial"/>
          <w:color w:val="auto"/>
          <w:sz w:val="16"/>
        </w:rPr>
        <w:fldChar w:fldCharType="end"/>
      </w:r>
    </w:p>
    <w:sectPr w:rsidR="00ED324C" w:rsidRPr="00313524" w:rsidSect="00360B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0" w:right="1080" w:bottom="1440" w:left="1080" w:header="0" w:footer="18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2EADC4" w14:textId="77777777" w:rsidR="003E71AC" w:rsidRDefault="003E71AC">
      <w:pPr>
        <w:spacing w:after="0" w:line="240" w:lineRule="auto"/>
      </w:pPr>
      <w:r>
        <w:separator/>
      </w:r>
    </w:p>
  </w:endnote>
  <w:endnote w:type="continuationSeparator" w:id="0">
    <w:p w14:paraId="3C36F64A" w14:textId="77777777" w:rsidR="003E71AC" w:rsidRDefault="003E7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variable"/>
    <w:sig w:usb0="00000003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55A32" w14:textId="77777777" w:rsidR="00443143" w:rsidRDefault="004431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A57B5" w14:textId="0DD97F58" w:rsidR="00D90AC8" w:rsidRDefault="00822AFD">
    <w:pPr>
      <w:tabs>
        <w:tab w:val="center" w:pos="4680"/>
        <w:tab w:val="right" w:pos="9360"/>
      </w:tabs>
      <w:jc w:val="center"/>
    </w:pPr>
    <w:r>
      <w:fldChar w:fldCharType="begin"/>
    </w:r>
    <w:r>
      <w:instrText>PAGE</w:instrText>
    </w:r>
    <w:r>
      <w:fldChar w:fldCharType="separate"/>
    </w:r>
    <w:r w:rsidR="00A04524">
      <w:rPr>
        <w:noProof/>
      </w:rPr>
      <w:t>3</w:t>
    </w:r>
    <w:r>
      <w:fldChar w:fldCharType="end"/>
    </w:r>
  </w:p>
  <w:p w14:paraId="3E7396B1" w14:textId="77777777" w:rsidR="00D90AC8" w:rsidRDefault="00D90AC8">
    <w:pPr>
      <w:tabs>
        <w:tab w:val="center" w:pos="4680"/>
        <w:tab w:val="right" w:pos="9360"/>
      </w:tabs>
      <w:spacing w:after="2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434FE" w14:textId="77777777" w:rsidR="00443143" w:rsidRDefault="004431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DD80C" w14:textId="77777777" w:rsidR="003E71AC" w:rsidRDefault="003E71AC">
      <w:pPr>
        <w:spacing w:after="0" w:line="240" w:lineRule="auto"/>
      </w:pPr>
      <w:r>
        <w:separator/>
      </w:r>
    </w:p>
  </w:footnote>
  <w:footnote w:type="continuationSeparator" w:id="0">
    <w:p w14:paraId="24930300" w14:textId="77777777" w:rsidR="003E71AC" w:rsidRDefault="003E7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EE446A" w14:textId="77777777" w:rsidR="00443143" w:rsidRDefault="004431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33CAA" w14:textId="77777777" w:rsidR="00443143" w:rsidRDefault="004431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40529" w14:textId="77777777" w:rsidR="00443143" w:rsidRDefault="004431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277A6"/>
    <w:multiLevelType w:val="multilevel"/>
    <w:tmpl w:val="D924DC7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F37D3"/>
    <w:multiLevelType w:val="hybridMultilevel"/>
    <w:tmpl w:val="F800C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A5CC0"/>
    <w:multiLevelType w:val="hybridMultilevel"/>
    <w:tmpl w:val="08A2879C"/>
    <w:lvl w:ilvl="0" w:tplc="215E7A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dGeneratedStamp" w:val="4826-9021-5367, v. 1"/>
    <w:docVar w:name="ndGeneratedStampLocation" w:val="LastPage"/>
  </w:docVars>
  <w:rsids>
    <w:rsidRoot w:val="00D90AC8"/>
    <w:rsid w:val="000009BE"/>
    <w:rsid w:val="000017E5"/>
    <w:rsid w:val="000043B9"/>
    <w:rsid w:val="0000710C"/>
    <w:rsid w:val="000113CE"/>
    <w:rsid w:val="000153C6"/>
    <w:rsid w:val="00015696"/>
    <w:rsid w:val="00017138"/>
    <w:rsid w:val="00020671"/>
    <w:rsid w:val="0002602C"/>
    <w:rsid w:val="00026278"/>
    <w:rsid w:val="00026E73"/>
    <w:rsid w:val="0002768E"/>
    <w:rsid w:val="00030135"/>
    <w:rsid w:val="00032A52"/>
    <w:rsid w:val="00033350"/>
    <w:rsid w:val="00035E7C"/>
    <w:rsid w:val="000379C3"/>
    <w:rsid w:val="00040F80"/>
    <w:rsid w:val="00046080"/>
    <w:rsid w:val="000542B1"/>
    <w:rsid w:val="00060E9C"/>
    <w:rsid w:val="00067A4F"/>
    <w:rsid w:val="00071363"/>
    <w:rsid w:val="00074AF3"/>
    <w:rsid w:val="00074EF8"/>
    <w:rsid w:val="000814C6"/>
    <w:rsid w:val="00083C29"/>
    <w:rsid w:val="00084CD1"/>
    <w:rsid w:val="000904BF"/>
    <w:rsid w:val="00091BF1"/>
    <w:rsid w:val="0009225A"/>
    <w:rsid w:val="0009449D"/>
    <w:rsid w:val="000A3419"/>
    <w:rsid w:val="000A460B"/>
    <w:rsid w:val="000A4749"/>
    <w:rsid w:val="000A54B9"/>
    <w:rsid w:val="000A54E4"/>
    <w:rsid w:val="000A63D0"/>
    <w:rsid w:val="000A6C63"/>
    <w:rsid w:val="000A7AFC"/>
    <w:rsid w:val="000C0544"/>
    <w:rsid w:val="000C16AB"/>
    <w:rsid w:val="000D3CBE"/>
    <w:rsid w:val="000E48FB"/>
    <w:rsid w:val="000F19C4"/>
    <w:rsid w:val="000F235C"/>
    <w:rsid w:val="000F2888"/>
    <w:rsid w:val="000F2C65"/>
    <w:rsid w:val="000F4488"/>
    <w:rsid w:val="000F5DDD"/>
    <w:rsid w:val="000F6622"/>
    <w:rsid w:val="000F7F41"/>
    <w:rsid w:val="001001C6"/>
    <w:rsid w:val="001006F7"/>
    <w:rsid w:val="00103606"/>
    <w:rsid w:val="0011006C"/>
    <w:rsid w:val="0011170D"/>
    <w:rsid w:val="001119D0"/>
    <w:rsid w:val="00111A29"/>
    <w:rsid w:val="001120D6"/>
    <w:rsid w:val="001142AB"/>
    <w:rsid w:val="00114B7E"/>
    <w:rsid w:val="00116B8D"/>
    <w:rsid w:val="00123E89"/>
    <w:rsid w:val="00124FD4"/>
    <w:rsid w:val="00130903"/>
    <w:rsid w:val="0014110E"/>
    <w:rsid w:val="00146D45"/>
    <w:rsid w:val="00146FFA"/>
    <w:rsid w:val="001476D1"/>
    <w:rsid w:val="0015119A"/>
    <w:rsid w:val="00153295"/>
    <w:rsid w:val="001536EE"/>
    <w:rsid w:val="0015478F"/>
    <w:rsid w:val="00156DC0"/>
    <w:rsid w:val="00162279"/>
    <w:rsid w:val="00162403"/>
    <w:rsid w:val="0016276C"/>
    <w:rsid w:val="00164159"/>
    <w:rsid w:val="00174621"/>
    <w:rsid w:val="00177E07"/>
    <w:rsid w:val="001814EC"/>
    <w:rsid w:val="0018165F"/>
    <w:rsid w:val="001859AF"/>
    <w:rsid w:val="00192265"/>
    <w:rsid w:val="00195B36"/>
    <w:rsid w:val="001A390D"/>
    <w:rsid w:val="001A5B84"/>
    <w:rsid w:val="001B362E"/>
    <w:rsid w:val="001B3B59"/>
    <w:rsid w:val="001B5147"/>
    <w:rsid w:val="001B5267"/>
    <w:rsid w:val="001B6386"/>
    <w:rsid w:val="001B7D20"/>
    <w:rsid w:val="001C0276"/>
    <w:rsid w:val="001C23E5"/>
    <w:rsid w:val="001C5240"/>
    <w:rsid w:val="001C69CF"/>
    <w:rsid w:val="001D0F47"/>
    <w:rsid w:val="001D1D17"/>
    <w:rsid w:val="001D4456"/>
    <w:rsid w:val="001D512C"/>
    <w:rsid w:val="001E0E34"/>
    <w:rsid w:val="001E17CA"/>
    <w:rsid w:val="001E512F"/>
    <w:rsid w:val="001E5C19"/>
    <w:rsid w:val="001F039D"/>
    <w:rsid w:val="001F679B"/>
    <w:rsid w:val="00200A68"/>
    <w:rsid w:val="00201E8B"/>
    <w:rsid w:val="00210935"/>
    <w:rsid w:val="00211388"/>
    <w:rsid w:val="002144C2"/>
    <w:rsid w:val="002148C0"/>
    <w:rsid w:val="002302B5"/>
    <w:rsid w:val="00230F30"/>
    <w:rsid w:val="00233907"/>
    <w:rsid w:val="00235295"/>
    <w:rsid w:val="00244C8C"/>
    <w:rsid w:val="00245B76"/>
    <w:rsid w:val="002505B2"/>
    <w:rsid w:val="00251713"/>
    <w:rsid w:val="002567D1"/>
    <w:rsid w:val="0025724A"/>
    <w:rsid w:val="00261345"/>
    <w:rsid w:val="00261933"/>
    <w:rsid w:val="00261E82"/>
    <w:rsid w:val="00263C4E"/>
    <w:rsid w:val="00270439"/>
    <w:rsid w:val="00272A0A"/>
    <w:rsid w:val="00275964"/>
    <w:rsid w:val="00276448"/>
    <w:rsid w:val="00276F56"/>
    <w:rsid w:val="00280E27"/>
    <w:rsid w:val="00284E87"/>
    <w:rsid w:val="0028566F"/>
    <w:rsid w:val="00287B19"/>
    <w:rsid w:val="0029310C"/>
    <w:rsid w:val="00295136"/>
    <w:rsid w:val="002A1608"/>
    <w:rsid w:val="002A310D"/>
    <w:rsid w:val="002A4BE4"/>
    <w:rsid w:val="002A4C64"/>
    <w:rsid w:val="002A6933"/>
    <w:rsid w:val="002A72BA"/>
    <w:rsid w:val="002B3D8D"/>
    <w:rsid w:val="002B44FA"/>
    <w:rsid w:val="002D04AC"/>
    <w:rsid w:val="002D3975"/>
    <w:rsid w:val="002D4456"/>
    <w:rsid w:val="002D53AA"/>
    <w:rsid w:val="002D59E3"/>
    <w:rsid w:val="002D658C"/>
    <w:rsid w:val="002E07B7"/>
    <w:rsid w:val="002E3D04"/>
    <w:rsid w:val="002E4C41"/>
    <w:rsid w:val="002E7DA3"/>
    <w:rsid w:val="00302AF7"/>
    <w:rsid w:val="00303C19"/>
    <w:rsid w:val="00307200"/>
    <w:rsid w:val="003133CA"/>
    <w:rsid w:val="00313524"/>
    <w:rsid w:val="003158D9"/>
    <w:rsid w:val="00321ACA"/>
    <w:rsid w:val="0032306F"/>
    <w:rsid w:val="00325858"/>
    <w:rsid w:val="00327B75"/>
    <w:rsid w:val="00340D5F"/>
    <w:rsid w:val="00340EE8"/>
    <w:rsid w:val="00345778"/>
    <w:rsid w:val="003464C6"/>
    <w:rsid w:val="00346CF4"/>
    <w:rsid w:val="00347F01"/>
    <w:rsid w:val="00350EEF"/>
    <w:rsid w:val="00351C04"/>
    <w:rsid w:val="003535CC"/>
    <w:rsid w:val="00353CC8"/>
    <w:rsid w:val="00356C4A"/>
    <w:rsid w:val="00360BEF"/>
    <w:rsid w:val="003623E8"/>
    <w:rsid w:val="00363280"/>
    <w:rsid w:val="00363ED8"/>
    <w:rsid w:val="00365923"/>
    <w:rsid w:val="00365C26"/>
    <w:rsid w:val="003663F6"/>
    <w:rsid w:val="003664AF"/>
    <w:rsid w:val="00372153"/>
    <w:rsid w:val="003722FC"/>
    <w:rsid w:val="00377AAB"/>
    <w:rsid w:val="00393BE3"/>
    <w:rsid w:val="003948F5"/>
    <w:rsid w:val="00395A4B"/>
    <w:rsid w:val="003971EE"/>
    <w:rsid w:val="003A2116"/>
    <w:rsid w:val="003A2F41"/>
    <w:rsid w:val="003A525F"/>
    <w:rsid w:val="003A63DF"/>
    <w:rsid w:val="003C1622"/>
    <w:rsid w:val="003C233D"/>
    <w:rsid w:val="003C76EF"/>
    <w:rsid w:val="003E0325"/>
    <w:rsid w:val="003E121B"/>
    <w:rsid w:val="003E23B6"/>
    <w:rsid w:val="003E6A8F"/>
    <w:rsid w:val="003E71AC"/>
    <w:rsid w:val="003F10CC"/>
    <w:rsid w:val="003F18A0"/>
    <w:rsid w:val="003F215A"/>
    <w:rsid w:val="003F32C6"/>
    <w:rsid w:val="003F3576"/>
    <w:rsid w:val="003F3857"/>
    <w:rsid w:val="003F5638"/>
    <w:rsid w:val="0040019C"/>
    <w:rsid w:val="004013B2"/>
    <w:rsid w:val="0041193C"/>
    <w:rsid w:val="004132F7"/>
    <w:rsid w:val="00413754"/>
    <w:rsid w:val="00421335"/>
    <w:rsid w:val="004271E6"/>
    <w:rsid w:val="004316CD"/>
    <w:rsid w:val="0043260B"/>
    <w:rsid w:val="00432FB3"/>
    <w:rsid w:val="0043596E"/>
    <w:rsid w:val="00443143"/>
    <w:rsid w:val="0045205B"/>
    <w:rsid w:val="00462981"/>
    <w:rsid w:val="00463D42"/>
    <w:rsid w:val="00464950"/>
    <w:rsid w:val="00465271"/>
    <w:rsid w:val="00482E6A"/>
    <w:rsid w:val="00492BB0"/>
    <w:rsid w:val="00492BCE"/>
    <w:rsid w:val="004944D1"/>
    <w:rsid w:val="00496247"/>
    <w:rsid w:val="00497084"/>
    <w:rsid w:val="004A0812"/>
    <w:rsid w:val="004B4471"/>
    <w:rsid w:val="004C1232"/>
    <w:rsid w:val="004C4454"/>
    <w:rsid w:val="004C7DA1"/>
    <w:rsid w:val="004D10EF"/>
    <w:rsid w:val="004D1CB8"/>
    <w:rsid w:val="004D2145"/>
    <w:rsid w:val="004D4DBC"/>
    <w:rsid w:val="004D6D10"/>
    <w:rsid w:val="004E1862"/>
    <w:rsid w:val="004E1A9A"/>
    <w:rsid w:val="004F0E54"/>
    <w:rsid w:val="004F228D"/>
    <w:rsid w:val="004F639D"/>
    <w:rsid w:val="004F7C5F"/>
    <w:rsid w:val="0050028C"/>
    <w:rsid w:val="00501C15"/>
    <w:rsid w:val="00504A92"/>
    <w:rsid w:val="00505282"/>
    <w:rsid w:val="00505862"/>
    <w:rsid w:val="00506F8D"/>
    <w:rsid w:val="00513811"/>
    <w:rsid w:val="005144CC"/>
    <w:rsid w:val="005154C2"/>
    <w:rsid w:val="00515966"/>
    <w:rsid w:val="005168E7"/>
    <w:rsid w:val="00522E1F"/>
    <w:rsid w:val="00524337"/>
    <w:rsid w:val="00524A16"/>
    <w:rsid w:val="00524C38"/>
    <w:rsid w:val="00527BD2"/>
    <w:rsid w:val="005301C5"/>
    <w:rsid w:val="00532643"/>
    <w:rsid w:val="00535BC2"/>
    <w:rsid w:val="00540316"/>
    <w:rsid w:val="00543F33"/>
    <w:rsid w:val="00544D9F"/>
    <w:rsid w:val="00545566"/>
    <w:rsid w:val="005459CE"/>
    <w:rsid w:val="00554D0C"/>
    <w:rsid w:val="00556583"/>
    <w:rsid w:val="00557901"/>
    <w:rsid w:val="00560EB7"/>
    <w:rsid w:val="005657F8"/>
    <w:rsid w:val="00566C44"/>
    <w:rsid w:val="0057080D"/>
    <w:rsid w:val="00570AB7"/>
    <w:rsid w:val="00575937"/>
    <w:rsid w:val="00575984"/>
    <w:rsid w:val="00583698"/>
    <w:rsid w:val="00584FDF"/>
    <w:rsid w:val="005923AD"/>
    <w:rsid w:val="005A08CD"/>
    <w:rsid w:val="005A6C89"/>
    <w:rsid w:val="005A7E05"/>
    <w:rsid w:val="005B1CCB"/>
    <w:rsid w:val="005B3A10"/>
    <w:rsid w:val="005B4384"/>
    <w:rsid w:val="005B6BA6"/>
    <w:rsid w:val="005C393A"/>
    <w:rsid w:val="005C7694"/>
    <w:rsid w:val="005E162B"/>
    <w:rsid w:val="005E2AA0"/>
    <w:rsid w:val="005E3FED"/>
    <w:rsid w:val="005F2503"/>
    <w:rsid w:val="005F335C"/>
    <w:rsid w:val="005F3BA9"/>
    <w:rsid w:val="00600DD5"/>
    <w:rsid w:val="00601E1C"/>
    <w:rsid w:val="00604641"/>
    <w:rsid w:val="00605B69"/>
    <w:rsid w:val="00607521"/>
    <w:rsid w:val="006110A0"/>
    <w:rsid w:val="006119EA"/>
    <w:rsid w:val="006120D9"/>
    <w:rsid w:val="00612824"/>
    <w:rsid w:val="00613B26"/>
    <w:rsid w:val="00614E92"/>
    <w:rsid w:val="00617755"/>
    <w:rsid w:val="00620369"/>
    <w:rsid w:val="00620512"/>
    <w:rsid w:val="0062184F"/>
    <w:rsid w:val="00623819"/>
    <w:rsid w:val="00624BF2"/>
    <w:rsid w:val="00625A0A"/>
    <w:rsid w:val="00627417"/>
    <w:rsid w:val="00627D0C"/>
    <w:rsid w:val="0063208A"/>
    <w:rsid w:val="006321EB"/>
    <w:rsid w:val="0063681C"/>
    <w:rsid w:val="00636C29"/>
    <w:rsid w:val="00641C53"/>
    <w:rsid w:val="00642930"/>
    <w:rsid w:val="00643A0A"/>
    <w:rsid w:val="00650C63"/>
    <w:rsid w:val="0065306E"/>
    <w:rsid w:val="006540CE"/>
    <w:rsid w:val="006605BA"/>
    <w:rsid w:val="0066094F"/>
    <w:rsid w:val="00661907"/>
    <w:rsid w:val="00662C01"/>
    <w:rsid w:val="00665272"/>
    <w:rsid w:val="006661BE"/>
    <w:rsid w:val="006671D6"/>
    <w:rsid w:val="00670C19"/>
    <w:rsid w:val="006727D6"/>
    <w:rsid w:val="00675271"/>
    <w:rsid w:val="006767DD"/>
    <w:rsid w:val="006771D3"/>
    <w:rsid w:val="00677532"/>
    <w:rsid w:val="00680E12"/>
    <w:rsid w:val="006822EB"/>
    <w:rsid w:val="0068259A"/>
    <w:rsid w:val="00684BEF"/>
    <w:rsid w:val="006878E4"/>
    <w:rsid w:val="0069243F"/>
    <w:rsid w:val="00693A42"/>
    <w:rsid w:val="00696AA2"/>
    <w:rsid w:val="006A3574"/>
    <w:rsid w:val="006A57E8"/>
    <w:rsid w:val="006A64FD"/>
    <w:rsid w:val="006B0262"/>
    <w:rsid w:val="006B155E"/>
    <w:rsid w:val="006B3031"/>
    <w:rsid w:val="006B4583"/>
    <w:rsid w:val="006B4E74"/>
    <w:rsid w:val="006C1C4A"/>
    <w:rsid w:val="006C543B"/>
    <w:rsid w:val="006C5D87"/>
    <w:rsid w:val="006D2FB5"/>
    <w:rsid w:val="006D6BE4"/>
    <w:rsid w:val="006D78B0"/>
    <w:rsid w:val="006E5259"/>
    <w:rsid w:val="007004AA"/>
    <w:rsid w:val="00701151"/>
    <w:rsid w:val="00702AAB"/>
    <w:rsid w:val="007069ED"/>
    <w:rsid w:val="00710A3B"/>
    <w:rsid w:val="00710BA4"/>
    <w:rsid w:val="00710FC5"/>
    <w:rsid w:val="00713C94"/>
    <w:rsid w:val="007174D0"/>
    <w:rsid w:val="007208E0"/>
    <w:rsid w:val="00722042"/>
    <w:rsid w:val="00723513"/>
    <w:rsid w:val="0072437F"/>
    <w:rsid w:val="00725E59"/>
    <w:rsid w:val="007304BE"/>
    <w:rsid w:val="00731B26"/>
    <w:rsid w:val="00732006"/>
    <w:rsid w:val="00741A70"/>
    <w:rsid w:val="00744D89"/>
    <w:rsid w:val="0074608D"/>
    <w:rsid w:val="0074624E"/>
    <w:rsid w:val="007504BB"/>
    <w:rsid w:val="00750521"/>
    <w:rsid w:val="007507D2"/>
    <w:rsid w:val="007514E7"/>
    <w:rsid w:val="00752CF8"/>
    <w:rsid w:val="0075476E"/>
    <w:rsid w:val="00754B43"/>
    <w:rsid w:val="007610A8"/>
    <w:rsid w:val="007627E7"/>
    <w:rsid w:val="00763DB4"/>
    <w:rsid w:val="00766B42"/>
    <w:rsid w:val="0077087F"/>
    <w:rsid w:val="0077096A"/>
    <w:rsid w:val="00772793"/>
    <w:rsid w:val="007742E0"/>
    <w:rsid w:val="007809F2"/>
    <w:rsid w:val="00781046"/>
    <w:rsid w:val="00781756"/>
    <w:rsid w:val="00781DD7"/>
    <w:rsid w:val="00783A8F"/>
    <w:rsid w:val="0079164F"/>
    <w:rsid w:val="00793E75"/>
    <w:rsid w:val="007A6CCD"/>
    <w:rsid w:val="007A739F"/>
    <w:rsid w:val="007B0A6F"/>
    <w:rsid w:val="007B5502"/>
    <w:rsid w:val="007C08D0"/>
    <w:rsid w:val="007C24D1"/>
    <w:rsid w:val="007C4AB2"/>
    <w:rsid w:val="007C5013"/>
    <w:rsid w:val="007C6FFD"/>
    <w:rsid w:val="007D12AC"/>
    <w:rsid w:val="007D59C3"/>
    <w:rsid w:val="007D6E5D"/>
    <w:rsid w:val="007D7183"/>
    <w:rsid w:val="007E112D"/>
    <w:rsid w:val="007E5275"/>
    <w:rsid w:val="007E5B86"/>
    <w:rsid w:val="007E7188"/>
    <w:rsid w:val="007E7281"/>
    <w:rsid w:val="007F0708"/>
    <w:rsid w:val="007F102E"/>
    <w:rsid w:val="007F20E0"/>
    <w:rsid w:val="007F6DF0"/>
    <w:rsid w:val="00805E98"/>
    <w:rsid w:val="00806BBE"/>
    <w:rsid w:val="00822AFD"/>
    <w:rsid w:val="00830231"/>
    <w:rsid w:val="00830955"/>
    <w:rsid w:val="00832F43"/>
    <w:rsid w:val="00833C76"/>
    <w:rsid w:val="008433CA"/>
    <w:rsid w:val="00844C0C"/>
    <w:rsid w:val="00854EFD"/>
    <w:rsid w:val="00863394"/>
    <w:rsid w:val="0087361C"/>
    <w:rsid w:val="008736B5"/>
    <w:rsid w:val="008803E6"/>
    <w:rsid w:val="0088149A"/>
    <w:rsid w:val="008819CC"/>
    <w:rsid w:val="008860ED"/>
    <w:rsid w:val="00891165"/>
    <w:rsid w:val="0089458B"/>
    <w:rsid w:val="008A4D6B"/>
    <w:rsid w:val="008A6941"/>
    <w:rsid w:val="008B3093"/>
    <w:rsid w:val="008B30EF"/>
    <w:rsid w:val="008B3D02"/>
    <w:rsid w:val="008B41AD"/>
    <w:rsid w:val="008B4F75"/>
    <w:rsid w:val="008C3F79"/>
    <w:rsid w:val="008D2ED3"/>
    <w:rsid w:val="008D32E8"/>
    <w:rsid w:val="008D45BB"/>
    <w:rsid w:val="008D545B"/>
    <w:rsid w:val="008E293F"/>
    <w:rsid w:val="008E3885"/>
    <w:rsid w:val="008E6179"/>
    <w:rsid w:val="008F1446"/>
    <w:rsid w:val="008F1AFD"/>
    <w:rsid w:val="008F2042"/>
    <w:rsid w:val="008F2A82"/>
    <w:rsid w:val="008F5064"/>
    <w:rsid w:val="008F7B14"/>
    <w:rsid w:val="0090431B"/>
    <w:rsid w:val="00905DA2"/>
    <w:rsid w:val="0090622C"/>
    <w:rsid w:val="00906E63"/>
    <w:rsid w:val="009079D2"/>
    <w:rsid w:val="00910FCC"/>
    <w:rsid w:val="0091253E"/>
    <w:rsid w:val="00914B3F"/>
    <w:rsid w:val="009161AA"/>
    <w:rsid w:val="0092457D"/>
    <w:rsid w:val="009259D2"/>
    <w:rsid w:val="00925EC8"/>
    <w:rsid w:val="0093078C"/>
    <w:rsid w:val="009309DF"/>
    <w:rsid w:val="0093143F"/>
    <w:rsid w:val="0093181D"/>
    <w:rsid w:val="009366E4"/>
    <w:rsid w:val="0093694D"/>
    <w:rsid w:val="00946179"/>
    <w:rsid w:val="00947A52"/>
    <w:rsid w:val="00950985"/>
    <w:rsid w:val="00951664"/>
    <w:rsid w:val="00955CE9"/>
    <w:rsid w:val="00960571"/>
    <w:rsid w:val="00961A79"/>
    <w:rsid w:val="0096210B"/>
    <w:rsid w:val="00964CAA"/>
    <w:rsid w:val="00965004"/>
    <w:rsid w:val="00967C5E"/>
    <w:rsid w:val="00970A7C"/>
    <w:rsid w:val="00972878"/>
    <w:rsid w:val="0097417F"/>
    <w:rsid w:val="00976905"/>
    <w:rsid w:val="00976AED"/>
    <w:rsid w:val="00976B08"/>
    <w:rsid w:val="009771D8"/>
    <w:rsid w:val="009778FC"/>
    <w:rsid w:val="00983882"/>
    <w:rsid w:val="00985026"/>
    <w:rsid w:val="0098560E"/>
    <w:rsid w:val="00985B49"/>
    <w:rsid w:val="00986001"/>
    <w:rsid w:val="00993187"/>
    <w:rsid w:val="009937A5"/>
    <w:rsid w:val="009A4737"/>
    <w:rsid w:val="009B02A9"/>
    <w:rsid w:val="009B2572"/>
    <w:rsid w:val="009B2ADE"/>
    <w:rsid w:val="009B72E1"/>
    <w:rsid w:val="009C02F8"/>
    <w:rsid w:val="009C2964"/>
    <w:rsid w:val="009C60BF"/>
    <w:rsid w:val="009D018B"/>
    <w:rsid w:val="009D5AD2"/>
    <w:rsid w:val="009D79D0"/>
    <w:rsid w:val="009D7E8A"/>
    <w:rsid w:val="009E0430"/>
    <w:rsid w:val="009E25D7"/>
    <w:rsid w:val="009E2AFC"/>
    <w:rsid w:val="009E3ED6"/>
    <w:rsid w:val="009E6C9B"/>
    <w:rsid w:val="009F448A"/>
    <w:rsid w:val="009F58F0"/>
    <w:rsid w:val="00A03B57"/>
    <w:rsid w:val="00A04524"/>
    <w:rsid w:val="00A1104C"/>
    <w:rsid w:val="00A11D33"/>
    <w:rsid w:val="00A12C0F"/>
    <w:rsid w:val="00A161B3"/>
    <w:rsid w:val="00A20361"/>
    <w:rsid w:val="00A20797"/>
    <w:rsid w:val="00A20AE9"/>
    <w:rsid w:val="00A20BAF"/>
    <w:rsid w:val="00A21844"/>
    <w:rsid w:val="00A2186F"/>
    <w:rsid w:val="00A232C9"/>
    <w:rsid w:val="00A2430F"/>
    <w:rsid w:val="00A266ED"/>
    <w:rsid w:val="00A32389"/>
    <w:rsid w:val="00A32A56"/>
    <w:rsid w:val="00A348A8"/>
    <w:rsid w:val="00A359A2"/>
    <w:rsid w:val="00A37184"/>
    <w:rsid w:val="00A519FF"/>
    <w:rsid w:val="00A520CA"/>
    <w:rsid w:val="00A537BB"/>
    <w:rsid w:val="00A54A34"/>
    <w:rsid w:val="00A63D04"/>
    <w:rsid w:val="00A63F0C"/>
    <w:rsid w:val="00A66765"/>
    <w:rsid w:val="00A702F3"/>
    <w:rsid w:val="00A71BF1"/>
    <w:rsid w:val="00A71CA2"/>
    <w:rsid w:val="00A734FB"/>
    <w:rsid w:val="00A7478E"/>
    <w:rsid w:val="00A76B15"/>
    <w:rsid w:val="00A86F17"/>
    <w:rsid w:val="00A928AD"/>
    <w:rsid w:val="00A949ED"/>
    <w:rsid w:val="00A94C5B"/>
    <w:rsid w:val="00A94F8F"/>
    <w:rsid w:val="00A9526F"/>
    <w:rsid w:val="00A95B85"/>
    <w:rsid w:val="00AA2A5C"/>
    <w:rsid w:val="00AA3824"/>
    <w:rsid w:val="00AB01C9"/>
    <w:rsid w:val="00AB41B0"/>
    <w:rsid w:val="00AB4828"/>
    <w:rsid w:val="00AB7FF9"/>
    <w:rsid w:val="00AC066B"/>
    <w:rsid w:val="00AC1590"/>
    <w:rsid w:val="00AC18E4"/>
    <w:rsid w:val="00AC2BC8"/>
    <w:rsid w:val="00AC4838"/>
    <w:rsid w:val="00AD1980"/>
    <w:rsid w:val="00AD6931"/>
    <w:rsid w:val="00AD7CB9"/>
    <w:rsid w:val="00AE04BD"/>
    <w:rsid w:val="00AE1527"/>
    <w:rsid w:val="00AE23B1"/>
    <w:rsid w:val="00AE4E3C"/>
    <w:rsid w:val="00AE5B5E"/>
    <w:rsid w:val="00AE5D24"/>
    <w:rsid w:val="00AF04BF"/>
    <w:rsid w:val="00AF4188"/>
    <w:rsid w:val="00B00BDA"/>
    <w:rsid w:val="00B00FA0"/>
    <w:rsid w:val="00B04C73"/>
    <w:rsid w:val="00B05419"/>
    <w:rsid w:val="00B059E5"/>
    <w:rsid w:val="00B10183"/>
    <w:rsid w:val="00B101C6"/>
    <w:rsid w:val="00B127FB"/>
    <w:rsid w:val="00B142F9"/>
    <w:rsid w:val="00B240CD"/>
    <w:rsid w:val="00B27899"/>
    <w:rsid w:val="00B31517"/>
    <w:rsid w:val="00B35EE8"/>
    <w:rsid w:val="00B36044"/>
    <w:rsid w:val="00B37946"/>
    <w:rsid w:val="00B431A3"/>
    <w:rsid w:val="00B43747"/>
    <w:rsid w:val="00B44E4B"/>
    <w:rsid w:val="00B573FC"/>
    <w:rsid w:val="00B60A9C"/>
    <w:rsid w:val="00B63ACB"/>
    <w:rsid w:val="00B641CB"/>
    <w:rsid w:val="00B66969"/>
    <w:rsid w:val="00B67F1A"/>
    <w:rsid w:val="00B76997"/>
    <w:rsid w:val="00B8591A"/>
    <w:rsid w:val="00B85CE1"/>
    <w:rsid w:val="00B908CF"/>
    <w:rsid w:val="00B92E49"/>
    <w:rsid w:val="00B96AB4"/>
    <w:rsid w:val="00BA00D1"/>
    <w:rsid w:val="00BA0E3F"/>
    <w:rsid w:val="00BA4CD9"/>
    <w:rsid w:val="00BA672E"/>
    <w:rsid w:val="00BB09F6"/>
    <w:rsid w:val="00BB1EB2"/>
    <w:rsid w:val="00BB5CA3"/>
    <w:rsid w:val="00BB6E23"/>
    <w:rsid w:val="00BB7B30"/>
    <w:rsid w:val="00BC1B38"/>
    <w:rsid w:val="00BC20E8"/>
    <w:rsid w:val="00BC21C5"/>
    <w:rsid w:val="00BC21DC"/>
    <w:rsid w:val="00BC294C"/>
    <w:rsid w:val="00BC2B84"/>
    <w:rsid w:val="00BD0C16"/>
    <w:rsid w:val="00BD1CAB"/>
    <w:rsid w:val="00BD2B81"/>
    <w:rsid w:val="00BE0A7E"/>
    <w:rsid w:val="00BE3B37"/>
    <w:rsid w:val="00BE56F4"/>
    <w:rsid w:val="00BE5D4D"/>
    <w:rsid w:val="00BF15A8"/>
    <w:rsid w:val="00BF261E"/>
    <w:rsid w:val="00C040E8"/>
    <w:rsid w:val="00C05CA6"/>
    <w:rsid w:val="00C13E3A"/>
    <w:rsid w:val="00C146F9"/>
    <w:rsid w:val="00C15076"/>
    <w:rsid w:val="00C2439E"/>
    <w:rsid w:val="00C269F0"/>
    <w:rsid w:val="00C2776B"/>
    <w:rsid w:val="00C31870"/>
    <w:rsid w:val="00C34AA8"/>
    <w:rsid w:val="00C35442"/>
    <w:rsid w:val="00C3588C"/>
    <w:rsid w:val="00C4157B"/>
    <w:rsid w:val="00C42BBE"/>
    <w:rsid w:val="00C442FC"/>
    <w:rsid w:val="00C446B1"/>
    <w:rsid w:val="00C44D4E"/>
    <w:rsid w:val="00C460B1"/>
    <w:rsid w:val="00C5106C"/>
    <w:rsid w:val="00C57944"/>
    <w:rsid w:val="00C60D0A"/>
    <w:rsid w:val="00C619CE"/>
    <w:rsid w:val="00C64174"/>
    <w:rsid w:val="00C650C7"/>
    <w:rsid w:val="00C665B3"/>
    <w:rsid w:val="00C66792"/>
    <w:rsid w:val="00C74B1B"/>
    <w:rsid w:val="00C77921"/>
    <w:rsid w:val="00C804FF"/>
    <w:rsid w:val="00C866C1"/>
    <w:rsid w:val="00C86F3F"/>
    <w:rsid w:val="00C87368"/>
    <w:rsid w:val="00C944A1"/>
    <w:rsid w:val="00CA2F40"/>
    <w:rsid w:val="00CA4A85"/>
    <w:rsid w:val="00CA53F7"/>
    <w:rsid w:val="00CA58DE"/>
    <w:rsid w:val="00CA6184"/>
    <w:rsid w:val="00CA684C"/>
    <w:rsid w:val="00CA74C9"/>
    <w:rsid w:val="00CB12BA"/>
    <w:rsid w:val="00CB21B3"/>
    <w:rsid w:val="00CB486F"/>
    <w:rsid w:val="00CB5B91"/>
    <w:rsid w:val="00CB5F81"/>
    <w:rsid w:val="00CB79C9"/>
    <w:rsid w:val="00CC1474"/>
    <w:rsid w:val="00CC27F1"/>
    <w:rsid w:val="00CD199E"/>
    <w:rsid w:val="00CD4456"/>
    <w:rsid w:val="00CD5772"/>
    <w:rsid w:val="00CD5C37"/>
    <w:rsid w:val="00CD715C"/>
    <w:rsid w:val="00CE0181"/>
    <w:rsid w:val="00CE1207"/>
    <w:rsid w:val="00CE1490"/>
    <w:rsid w:val="00CE1558"/>
    <w:rsid w:val="00CE2CCA"/>
    <w:rsid w:val="00CE65F2"/>
    <w:rsid w:val="00CE76CC"/>
    <w:rsid w:val="00CE7B74"/>
    <w:rsid w:val="00D00306"/>
    <w:rsid w:val="00D04AC4"/>
    <w:rsid w:val="00D04FB0"/>
    <w:rsid w:val="00D074A1"/>
    <w:rsid w:val="00D07662"/>
    <w:rsid w:val="00D07E0A"/>
    <w:rsid w:val="00D119D3"/>
    <w:rsid w:val="00D119F9"/>
    <w:rsid w:val="00D12E54"/>
    <w:rsid w:val="00D131AD"/>
    <w:rsid w:val="00D2139B"/>
    <w:rsid w:val="00D259AF"/>
    <w:rsid w:val="00D26345"/>
    <w:rsid w:val="00D32B40"/>
    <w:rsid w:val="00D34788"/>
    <w:rsid w:val="00D44BF5"/>
    <w:rsid w:val="00D45541"/>
    <w:rsid w:val="00D516F2"/>
    <w:rsid w:val="00D51BFF"/>
    <w:rsid w:val="00D51F95"/>
    <w:rsid w:val="00D52D68"/>
    <w:rsid w:val="00D546F1"/>
    <w:rsid w:val="00D56D5F"/>
    <w:rsid w:val="00D62020"/>
    <w:rsid w:val="00D7350A"/>
    <w:rsid w:val="00D74D13"/>
    <w:rsid w:val="00D750A4"/>
    <w:rsid w:val="00D75B40"/>
    <w:rsid w:val="00D808E4"/>
    <w:rsid w:val="00D823A9"/>
    <w:rsid w:val="00D849F4"/>
    <w:rsid w:val="00D90AC8"/>
    <w:rsid w:val="00D969CC"/>
    <w:rsid w:val="00DA0D86"/>
    <w:rsid w:val="00DA48F4"/>
    <w:rsid w:val="00DA6869"/>
    <w:rsid w:val="00DB2DF7"/>
    <w:rsid w:val="00DB53A9"/>
    <w:rsid w:val="00DB58AF"/>
    <w:rsid w:val="00DB5DF7"/>
    <w:rsid w:val="00DC04D2"/>
    <w:rsid w:val="00DC2ED4"/>
    <w:rsid w:val="00DC4240"/>
    <w:rsid w:val="00DC6743"/>
    <w:rsid w:val="00DD25FA"/>
    <w:rsid w:val="00DD2948"/>
    <w:rsid w:val="00DD3B8F"/>
    <w:rsid w:val="00DD6263"/>
    <w:rsid w:val="00DD6F73"/>
    <w:rsid w:val="00DE4A4D"/>
    <w:rsid w:val="00DE51ED"/>
    <w:rsid w:val="00DF0AE0"/>
    <w:rsid w:val="00DF34A2"/>
    <w:rsid w:val="00DF376B"/>
    <w:rsid w:val="00DF4642"/>
    <w:rsid w:val="00E005E0"/>
    <w:rsid w:val="00E00E82"/>
    <w:rsid w:val="00E044DD"/>
    <w:rsid w:val="00E07875"/>
    <w:rsid w:val="00E1316B"/>
    <w:rsid w:val="00E17A25"/>
    <w:rsid w:val="00E22A28"/>
    <w:rsid w:val="00E3150A"/>
    <w:rsid w:val="00E32C58"/>
    <w:rsid w:val="00E353F2"/>
    <w:rsid w:val="00E35D09"/>
    <w:rsid w:val="00E3621B"/>
    <w:rsid w:val="00E36EF3"/>
    <w:rsid w:val="00E40A94"/>
    <w:rsid w:val="00E44B4F"/>
    <w:rsid w:val="00E46802"/>
    <w:rsid w:val="00E47B0A"/>
    <w:rsid w:val="00E528FE"/>
    <w:rsid w:val="00E57685"/>
    <w:rsid w:val="00E60A76"/>
    <w:rsid w:val="00E6410C"/>
    <w:rsid w:val="00E66F4F"/>
    <w:rsid w:val="00E70B09"/>
    <w:rsid w:val="00E74E88"/>
    <w:rsid w:val="00E85F40"/>
    <w:rsid w:val="00E91689"/>
    <w:rsid w:val="00E9497C"/>
    <w:rsid w:val="00EA1BE3"/>
    <w:rsid w:val="00EA3EE6"/>
    <w:rsid w:val="00EA4B1F"/>
    <w:rsid w:val="00EA4D74"/>
    <w:rsid w:val="00EA5ACD"/>
    <w:rsid w:val="00EB0153"/>
    <w:rsid w:val="00EB12E8"/>
    <w:rsid w:val="00EB1DA8"/>
    <w:rsid w:val="00EB3E64"/>
    <w:rsid w:val="00EB4488"/>
    <w:rsid w:val="00EB5418"/>
    <w:rsid w:val="00EB5EDE"/>
    <w:rsid w:val="00EB7BD6"/>
    <w:rsid w:val="00EC0051"/>
    <w:rsid w:val="00EC053B"/>
    <w:rsid w:val="00EC1DB5"/>
    <w:rsid w:val="00EC373F"/>
    <w:rsid w:val="00EC5B4F"/>
    <w:rsid w:val="00EC6560"/>
    <w:rsid w:val="00EC6B6A"/>
    <w:rsid w:val="00ED11AB"/>
    <w:rsid w:val="00ED324C"/>
    <w:rsid w:val="00ED3D7E"/>
    <w:rsid w:val="00ED7B11"/>
    <w:rsid w:val="00EE15BF"/>
    <w:rsid w:val="00EE25CA"/>
    <w:rsid w:val="00EE3AEA"/>
    <w:rsid w:val="00EE5FBC"/>
    <w:rsid w:val="00F05554"/>
    <w:rsid w:val="00F05FEE"/>
    <w:rsid w:val="00F1062D"/>
    <w:rsid w:val="00F179E7"/>
    <w:rsid w:val="00F249C5"/>
    <w:rsid w:val="00F319CD"/>
    <w:rsid w:val="00F3493B"/>
    <w:rsid w:val="00F367BD"/>
    <w:rsid w:val="00F37F4F"/>
    <w:rsid w:val="00F44160"/>
    <w:rsid w:val="00F44940"/>
    <w:rsid w:val="00F47258"/>
    <w:rsid w:val="00F473B9"/>
    <w:rsid w:val="00F5058F"/>
    <w:rsid w:val="00F52C91"/>
    <w:rsid w:val="00F54655"/>
    <w:rsid w:val="00F56B13"/>
    <w:rsid w:val="00F63BB4"/>
    <w:rsid w:val="00F64418"/>
    <w:rsid w:val="00F6795B"/>
    <w:rsid w:val="00F71709"/>
    <w:rsid w:val="00F72283"/>
    <w:rsid w:val="00F75648"/>
    <w:rsid w:val="00F775F2"/>
    <w:rsid w:val="00F827BD"/>
    <w:rsid w:val="00F854CE"/>
    <w:rsid w:val="00F91276"/>
    <w:rsid w:val="00F93506"/>
    <w:rsid w:val="00F94934"/>
    <w:rsid w:val="00F95F20"/>
    <w:rsid w:val="00FA2A2C"/>
    <w:rsid w:val="00FA70F6"/>
    <w:rsid w:val="00FA73F3"/>
    <w:rsid w:val="00FB0F1D"/>
    <w:rsid w:val="00FB2F16"/>
    <w:rsid w:val="00FB42C9"/>
    <w:rsid w:val="00FB4E1E"/>
    <w:rsid w:val="00FB5A44"/>
    <w:rsid w:val="00FC31D4"/>
    <w:rsid w:val="00FC45B5"/>
    <w:rsid w:val="00FD3847"/>
    <w:rsid w:val="00FE1032"/>
    <w:rsid w:val="00FE2BFF"/>
    <w:rsid w:val="00FE514B"/>
    <w:rsid w:val="00FE78C1"/>
    <w:rsid w:val="00FF1FE9"/>
    <w:rsid w:val="00FF2189"/>
    <w:rsid w:val="00FF2A8D"/>
    <w:rsid w:val="00FF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2BC9558B"/>
  <w15:docId w15:val="{41F424EC-755E-4289-991A-0F9FC981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3F4"/>
  </w:style>
  <w:style w:type="paragraph" w:styleId="Heading1">
    <w:name w:val="heading 1"/>
    <w:basedOn w:val="Normal"/>
    <w:next w:val="Normal"/>
    <w:link w:val="Heading1Char"/>
    <w:qFormat/>
    <w:rsid w:val="0082150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locked/>
    <w:rsid w:val="00CB53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82150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locked/>
    <w:rsid w:val="00821501"/>
    <w:rPr>
      <w:rFonts w:ascii="Cambria" w:hAnsi="Cambria"/>
      <w:color w:val="17365D"/>
      <w:spacing w:val="5"/>
      <w:kern w:val="28"/>
      <w:sz w:val="52"/>
    </w:rPr>
  </w:style>
  <w:style w:type="paragraph" w:customStyle="1" w:styleId="MediumGrid21">
    <w:name w:val="Medium Grid 21"/>
    <w:qFormat/>
    <w:rsid w:val="00821501"/>
  </w:style>
  <w:style w:type="character" w:customStyle="1" w:styleId="Heading1Char">
    <w:name w:val="Heading 1 Char"/>
    <w:link w:val="Heading1"/>
    <w:locked/>
    <w:rsid w:val="00821501"/>
    <w:rPr>
      <w:rFonts w:ascii="Cambria" w:hAnsi="Cambria"/>
      <w:b/>
      <w:color w:val="365F91"/>
      <w:sz w:val="28"/>
    </w:rPr>
  </w:style>
  <w:style w:type="paragraph" w:customStyle="1" w:styleId="ColorfulList-Accent11">
    <w:name w:val="Colorful List - Accent 11"/>
    <w:basedOn w:val="Normal"/>
    <w:qFormat/>
    <w:rsid w:val="0046121F"/>
    <w:pPr>
      <w:ind w:left="720"/>
      <w:contextualSpacing/>
    </w:pPr>
  </w:style>
  <w:style w:type="paragraph" w:customStyle="1" w:styleId="LightShading-Accent21">
    <w:name w:val="Light Shading - Accent 21"/>
    <w:basedOn w:val="Normal"/>
    <w:next w:val="Normal"/>
    <w:link w:val="LightShading-Accent2Char"/>
    <w:qFormat/>
    <w:rsid w:val="006B259B"/>
    <w:pPr>
      <w:pBdr>
        <w:bottom w:val="single" w:sz="4" w:space="4" w:color="4F81BD"/>
      </w:pBdr>
      <w:spacing w:before="200" w:after="280"/>
      <w:ind w:left="936" w:right="936"/>
    </w:pPr>
    <w:rPr>
      <w:rFonts w:eastAsia="Times New Roman"/>
      <w:b/>
      <w:bCs/>
      <w:i/>
      <w:iCs/>
      <w:color w:val="4F81BD"/>
      <w:sz w:val="20"/>
      <w:szCs w:val="20"/>
    </w:rPr>
  </w:style>
  <w:style w:type="character" w:customStyle="1" w:styleId="LightShading-Accent2Char">
    <w:name w:val="Light Shading - Accent 2 Char"/>
    <w:link w:val="LightShading-Accent21"/>
    <w:locked/>
    <w:rsid w:val="006B259B"/>
    <w:rPr>
      <w:b/>
      <w:i/>
      <w:color w:val="4F81BD"/>
    </w:rPr>
  </w:style>
  <w:style w:type="paragraph" w:styleId="BalloonText">
    <w:name w:val="Balloon Text"/>
    <w:basedOn w:val="Normal"/>
    <w:link w:val="BalloonTextChar"/>
    <w:semiHidden/>
    <w:rsid w:val="006E4FF0"/>
    <w:pPr>
      <w:spacing w:after="0" w:line="240" w:lineRule="auto"/>
    </w:pPr>
    <w:rPr>
      <w:rFonts w:ascii="Tahoma" w:eastAsia="Times New Roman" w:hAnsi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6E4FF0"/>
    <w:rPr>
      <w:rFonts w:ascii="Tahoma" w:hAnsi="Tahoma"/>
      <w:sz w:val="16"/>
    </w:rPr>
  </w:style>
  <w:style w:type="character" w:styleId="Emphasis">
    <w:name w:val="Emphasis"/>
    <w:qFormat/>
    <w:locked/>
    <w:rsid w:val="004B2247"/>
    <w:rPr>
      <w:i/>
    </w:rPr>
  </w:style>
  <w:style w:type="character" w:customStyle="1" w:styleId="Heading2Char">
    <w:name w:val="Heading 2 Char"/>
    <w:link w:val="Heading2"/>
    <w:rsid w:val="00CB535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rsid w:val="002C00A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C00A6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2C00A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C00A6"/>
    <w:rPr>
      <w:sz w:val="22"/>
      <w:szCs w:val="22"/>
    </w:rPr>
  </w:style>
  <w:style w:type="paragraph" w:customStyle="1" w:styleId="p1">
    <w:name w:val="p1"/>
    <w:basedOn w:val="Normal"/>
    <w:rsid w:val="00F90561"/>
    <w:pPr>
      <w:shd w:val="clear" w:color="auto" w:fill="FFFFFF"/>
      <w:spacing w:after="0" w:line="240" w:lineRule="auto"/>
    </w:pPr>
    <w:rPr>
      <w:rFonts w:ascii="Helvetica Neue" w:hAnsi="Helvetica Neue"/>
      <w:sz w:val="20"/>
      <w:szCs w:val="20"/>
    </w:rPr>
  </w:style>
  <w:style w:type="character" w:customStyle="1" w:styleId="s1">
    <w:name w:val="s1"/>
    <w:rsid w:val="00F90561"/>
  </w:style>
  <w:style w:type="paragraph" w:styleId="ListParagraph">
    <w:name w:val="List Paragraph"/>
    <w:basedOn w:val="Normal"/>
    <w:uiPriority w:val="72"/>
    <w:qFormat/>
    <w:rsid w:val="00032169"/>
    <w:pPr>
      <w:ind w:left="720"/>
      <w:contextualSpacing/>
    </w:pPr>
  </w:style>
  <w:style w:type="paragraph" w:customStyle="1" w:styleId="Default">
    <w:name w:val="Default"/>
    <w:rsid w:val="006E3938"/>
    <w:pPr>
      <w:autoSpaceDE w:val="0"/>
      <w:autoSpaceDN w:val="0"/>
      <w:adjustRightInd w:val="0"/>
    </w:pPr>
    <w:rPr>
      <w:rFonts w:ascii="Times New Roman" w:eastAsiaTheme="minorEastAsia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619C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19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0E000-D008-49BA-9C7B-5DA9B21D7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1417B1B6.dotm</Template>
  <TotalTime>4</TotalTime>
  <Pages>5</Pages>
  <Words>1300</Words>
  <Characters>7065</Characters>
  <Application>Microsoft Office Word</Application>
  <DocSecurity>0</DocSecurity>
  <PresentationFormat/>
  <Lines>188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July 2020 VOG Meeting Minutes.docx</vt:lpstr>
    </vt:vector>
  </TitlesOfParts>
  <Company/>
  <LinksUpToDate>false</LinksUpToDate>
  <CharactersWithSpaces>8368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July 2020 VOG Meeting Minutes.docx</dc:title>
  <dc:creator>Kim Lundgren</dc:creator>
  <cp:lastModifiedBy>Kim Lundgren</cp:lastModifiedBy>
  <cp:revision>4</cp:revision>
  <cp:lastPrinted>2020-01-21T18:32:00Z</cp:lastPrinted>
  <dcterms:created xsi:type="dcterms:W3CDTF">2020-08-08T13:30:00Z</dcterms:created>
  <dcterms:modified xsi:type="dcterms:W3CDTF">2020-08-11T18:23:00Z</dcterms:modified>
</cp:coreProperties>
</file>