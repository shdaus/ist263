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AB7FF9">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May 14</w:t>
      </w:r>
      <w:r w:rsidR="00ED11AB">
        <w:rPr>
          <w:rFonts w:ascii="Calibri" w:eastAsia="Calibri" w:hAnsi="Calibri"/>
          <w:b/>
          <w:color w:val="2E75B5"/>
          <w:sz w:val="32"/>
          <w:szCs w:val="32"/>
        </w:rPr>
        <w:t>,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Robert Carson, President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Jim Dominik, Emergency Services Department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Rob Farr, Finance and Administration</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Pr="00833C76" w:rsidRDefault="00833C76" w:rsidP="00D12E54">
      <w:pPr>
        <w:spacing w:after="0"/>
      </w:pPr>
      <w:r>
        <w:t xml:space="preserve">Village Attorney, Bruce </w:t>
      </w:r>
      <w:proofErr w:type="spellStart"/>
      <w:r>
        <w:t>Huvard</w:t>
      </w:r>
      <w:proofErr w:type="spellEnd"/>
    </w:p>
    <w:p w:rsidR="00D90AC8" w:rsidRDefault="00822AFD" w:rsidP="00D12E54">
      <w:pPr>
        <w:spacing w:after="0"/>
      </w:pPr>
      <w:r>
        <w:t>Vill</w:t>
      </w:r>
      <w:r w:rsidR="00833C76">
        <w:t>age Administrator, Michelle Shapiro</w:t>
      </w:r>
    </w:p>
    <w:p w:rsidR="00D90AC8" w:rsidRDefault="00822AFD" w:rsidP="00D12E54">
      <w:pPr>
        <w:spacing w:after="0" w:line="240" w:lineRule="auto"/>
      </w:pPr>
      <w:r>
        <w:t>Village Clerk, Kim Lundgren</w:t>
      </w:r>
    </w:p>
    <w:p w:rsidR="00A348A8" w:rsidRDefault="00833C76" w:rsidP="00D12E54">
      <w:pPr>
        <w:spacing w:after="0" w:line="240" w:lineRule="auto"/>
      </w:pPr>
      <w:r>
        <w:t xml:space="preserve">Police Chief </w:t>
      </w:r>
      <w:r w:rsidR="00A348A8">
        <w:t xml:space="preserve">Dennis </w:t>
      </w:r>
      <w:proofErr w:type="spellStart"/>
      <w:r w:rsidR="00A348A8">
        <w:t>McEnerney</w:t>
      </w:r>
      <w:proofErr w:type="spellEnd"/>
    </w:p>
    <w:p w:rsidR="00C804FF" w:rsidRDefault="00833C76" w:rsidP="00270439">
      <w:pPr>
        <w:spacing w:after="0" w:line="240" w:lineRule="auto"/>
      </w:pPr>
      <w:r>
        <w:t>Bob Hammer</w:t>
      </w:r>
      <w:r w:rsidR="002D04AC">
        <w:t>, Village Building Commissioner</w:t>
      </w:r>
      <w:r w:rsidR="00C804FF">
        <w:t xml:space="preserve"> </w:t>
      </w:r>
    </w:p>
    <w:p w:rsidR="00A348A8" w:rsidRPr="00D131AD" w:rsidRDefault="00A348A8"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proofErr w:type="spellStart"/>
      <w:r w:rsidRPr="00DA6869">
        <w:rPr>
          <w:rFonts w:eastAsia="Times New Roman"/>
        </w:rPr>
        <w:t>Kalogerakos</w:t>
      </w:r>
      <w:proofErr w:type="spellEnd"/>
      <w:r w:rsidR="00270439">
        <w:rPr>
          <w:rFonts w:eastAsia="Times New Roman"/>
        </w:rPr>
        <w:t xml:space="preserve"> moved to approve the April minutes. Trustee Farr</w:t>
      </w:r>
      <w:r w:rsidRPr="00DA6869">
        <w:rPr>
          <w:rFonts w:eastAsia="Times New Roman"/>
        </w:rPr>
        <w:t xml:space="preserve"> 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DA6869" w:rsidRDefault="0027043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President Carson introduced </w:t>
      </w:r>
      <w:r w:rsidR="00421335">
        <w:rPr>
          <w:rFonts w:eastAsia="Times New Roman"/>
        </w:rPr>
        <w:t xml:space="preserve">Building Commissioner </w:t>
      </w:r>
      <w:r>
        <w:rPr>
          <w:rFonts w:eastAsia="Times New Roman"/>
        </w:rPr>
        <w:t>Bob Hammer</w:t>
      </w:r>
      <w:r w:rsidR="00421335">
        <w:rPr>
          <w:rFonts w:eastAsia="Times New Roman"/>
        </w:rPr>
        <w:t>, who</w:t>
      </w:r>
      <w:r>
        <w:rPr>
          <w:rFonts w:eastAsia="Times New Roman"/>
        </w:rPr>
        <w:t xml:space="preserve"> </w:t>
      </w:r>
      <w:r w:rsidR="00421335">
        <w:rPr>
          <w:rFonts w:eastAsia="Times New Roman"/>
        </w:rPr>
        <w:t>distributed a draft</w:t>
      </w:r>
      <w:r>
        <w:rPr>
          <w:rFonts w:eastAsia="Times New Roman"/>
        </w:rPr>
        <w:t xml:space="preserve"> zoning variance for 33 Logan Terrace.  The resident is trying to </w:t>
      </w:r>
      <w:r w:rsidR="00F71709">
        <w:rPr>
          <w:rFonts w:eastAsia="Times New Roman"/>
        </w:rPr>
        <w:t xml:space="preserve">expand </w:t>
      </w:r>
      <w:r w:rsidR="00772793">
        <w:rPr>
          <w:rFonts w:eastAsia="Times New Roman"/>
        </w:rPr>
        <w:t>from a one car garage to a two</w:t>
      </w:r>
      <w:r w:rsidR="00F71709">
        <w:rPr>
          <w:rFonts w:eastAsia="Times New Roman"/>
        </w:rPr>
        <w:t xml:space="preserve"> car garage which would result i</w:t>
      </w:r>
      <w:r w:rsidR="00772793">
        <w:rPr>
          <w:rFonts w:eastAsia="Times New Roman"/>
        </w:rPr>
        <w:t xml:space="preserve">n the resident </w:t>
      </w:r>
      <w:r w:rsidR="00421335">
        <w:rPr>
          <w:rFonts w:eastAsia="Times New Roman"/>
        </w:rPr>
        <w:t>exceeding existing setback requirements</w:t>
      </w:r>
      <w:r>
        <w:rPr>
          <w:rFonts w:eastAsia="Times New Roman"/>
        </w:rPr>
        <w:t xml:space="preserve">.  Attorney </w:t>
      </w:r>
      <w:proofErr w:type="spellStart"/>
      <w:r>
        <w:rPr>
          <w:rFonts w:eastAsia="Times New Roman"/>
        </w:rPr>
        <w:t>Huvard</w:t>
      </w:r>
      <w:proofErr w:type="spellEnd"/>
      <w:r>
        <w:rPr>
          <w:rFonts w:eastAsia="Times New Roman"/>
        </w:rPr>
        <w:t xml:space="preserve"> </w:t>
      </w:r>
      <w:r w:rsidR="00421335">
        <w:rPr>
          <w:rFonts w:eastAsia="Times New Roman"/>
        </w:rPr>
        <w:t>distributed a draft</w:t>
      </w:r>
      <w:r>
        <w:rPr>
          <w:rFonts w:eastAsia="Times New Roman"/>
        </w:rPr>
        <w:t xml:space="preserve"> “A</w:t>
      </w:r>
      <w:r w:rsidR="00BA0E3F">
        <w:rPr>
          <w:rFonts w:eastAsia="Times New Roman"/>
        </w:rPr>
        <w:t>mendment Changing Golf Zoning S</w:t>
      </w:r>
      <w:r>
        <w:rPr>
          <w:rFonts w:eastAsia="Times New Roman"/>
        </w:rPr>
        <w:t xml:space="preserve">tandards” </w:t>
      </w:r>
      <w:r w:rsidR="00421335">
        <w:rPr>
          <w:rFonts w:eastAsia="Times New Roman"/>
        </w:rPr>
        <w:t>which would permit</w:t>
      </w:r>
      <w:r>
        <w:rPr>
          <w:rFonts w:eastAsia="Times New Roman"/>
        </w:rPr>
        <w:t xml:space="preserve"> the Zoning Board of Appeals more discretion regarding zoning </w:t>
      </w:r>
      <w:r w:rsidR="008F1AFD">
        <w:rPr>
          <w:rFonts w:eastAsia="Times New Roman"/>
        </w:rPr>
        <w:t>variances</w:t>
      </w:r>
      <w:r>
        <w:rPr>
          <w:rFonts w:eastAsia="Times New Roman"/>
        </w:rPr>
        <w:t>.</w:t>
      </w:r>
      <w:r w:rsidR="00BA0E3F">
        <w:rPr>
          <w:rFonts w:eastAsia="Times New Roman"/>
        </w:rPr>
        <w:t xml:space="preserve">  Attorney </w:t>
      </w:r>
      <w:proofErr w:type="spellStart"/>
      <w:r w:rsidR="00BA0E3F">
        <w:rPr>
          <w:rFonts w:eastAsia="Times New Roman"/>
        </w:rPr>
        <w:t>Huvard</w:t>
      </w:r>
      <w:proofErr w:type="spellEnd"/>
      <w:r w:rsidR="00BA0E3F">
        <w:rPr>
          <w:rFonts w:eastAsia="Times New Roman"/>
        </w:rPr>
        <w:t xml:space="preserve"> </w:t>
      </w:r>
      <w:r w:rsidR="008F1AFD">
        <w:rPr>
          <w:rFonts w:eastAsia="Times New Roman"/>
        </w:rPr>
        <w:t>stated</w:t>
      </w:r>
      <w:r w:rsidR="00BA0E3F">
        <w:rPr>
          <w:rFonts w:eastAsia="Times New Roman"/>
        </w:rPr>
        <w:t xml:space="preserve"> that </w:t>
      </w:r>
      <w:r w:rsidR="00F71709">
        <w:rPr>
          <w:rFonts w:eastAsia="Times New Roman"/>
        </w:rPr>
        <w:t xml:space="preserve">the Village Board </w:t>
      </w:r>
      <w:r w:rsidR="008F1AFD">
        <w:rPr>
          <w:rFonts w:eastAsia="Times New Roman"/>
        </w:rPr>
        <w:t>can</w:t>
      </w:r>
      <w:r w:rsidR="00F71709">
        <w:rPr>
          <w:rFonts w:eastAsia="Times New Roman"/>
        </w:rPr>
        <w:t xml:space="preserve"> amend the text of the zoning ordinance that the Zoning Board of Appeals adheres to.   President Carson proposed we table the decision until the next meeting.  In the meantime, Bob Hammer will map out all residences that may be affected by the approval so the Board can make a more educated decision at the next meeting.   </w:t>
      </w:r>
      <w:r w:rsidR="00772793">
        <w:rPr>
          <w:rFonts w:eastAsia="Times New Roman"/>
        </w:rPr>
        <w:t xml:space="preserve">He hopes to get </w:t>
      </w:r>
      <w:r w:rsidR="00617755">
        <w:rPr>
          <w:rFonts w:eastAsia="Times New Roman"/>
        </w:rPr>
        <w:t>the map</w:t>
      </w:r>
      <w:r w:rsidR="00772793">
        <w:rPr>
          <w:rFonts w:eastAsia="Times New Roman"/>
        </w:rPr>
        <w:t xml:space="preserve"> to everyone before the next meeting.</w:t>
      </w:r>
    </w:p>
    <w:p w:rsidR="00772793" w:rsidRDefault="00772793"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p w:rsidR="00772793" w:rsidRPr="00DA6869" w:rsidRDefault="00772793"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Bob Hammer left the meeting at 7:30.  </w:t>
      </w:r>
    </w:p>
    <w:p w:rsidR="00D90AC8" w:rsidRDefault="00D90AC8" w:rsidP="00D12E54">
      <w:pPr>
        <w:spacing w:after="0"/>
      </w:pPr>
    </w:p>
    <w:p w:rsidR="00617755" w:rsidRDefault="00617755" w:rsidP="00D12E54">
      <w:pPr>
        <w:spacing w:after="0" w:line="240" w:lineRule="auto"/>
        <w:rPr>
          <w:b/>
          <w:color w:val="0070C0"/>
          <w:sz w:val="28"/>
          <w:szCs w:val="28"/>
        </w:rPr>
      </w:pPr>
    </w:p>
    <w:p w:rsidR="00D90AC8" w:rsidRDefault="00822AFD" w:rsidP="00D12E54">
      <w:pPr>
        <w:spacing w:after="0" w:line="240" w:lineRule="auto"/>
        <w:rPr>
          <w:b/>
          <w:color w:val="0070C0"/>
          <w:sz w:val="28"/>
          <w:szCs w:val="28"/>
        </w:rPr>
      </w:pPr>
      <w:r>
        <w:rPr>
          <w:b/>
          <w:color w:val="0070C0"/>
          <w:sz w:val="28"/>
          <w:szCs w:val="28"/>
        </w:rPr>
        <w:lastRenderedPageBreak/>
        <w:t xml:space="preserve">Police Report </w:t>
      </w:r>
    </w:p>
    <w:p w:rsidR="00D90AC8" w:rsidRDefault="00D90AC8" w:rsidP="00D12E54">
      <w:pPr>
        <w:spacing w:after="0" w:line="240" w:lineRule="auto"/>
      </w:pPr>
    </w:p>
    <w:p w:rsidR="00DA6869" w:rsidRDefault="00DA6869" w:rsidP="00772793">
      <w:pPr>
        <w:spacing w:after="0" w:line="240" w:lineRule="auto"/>
        <w:rPr>
          <w:rFonts w:eastAsia="Times New Roman"/>
        </w:rPr>
      </w:pPr>
      <w:r w:rsidRPr="00DA6869">
        <w:rPr>
          <w:rFonts w:eastAsia="Times New Roman"/>
        </w:rPr>
        <w:t xml:space="preserve">Chief </w:t>
      </w:r>
      <w:proofErr w:type="spellStart"/>
      <w:r w:rsidRPr="00DA6869">
        <w:rPr>
          <w:rFonts w:eastAsia="Times New Roman"/>
        </w:rPr>
        <w:t>McEnerney</w:t>
      </w:r>
      <w:proofErr w:type="spellEnd"/>
      <w:r w:rsidRPr="00DA6869">
        <w:rPr>
          <w:rFonts w:eastAsia="Times New Roman"/>
        </w:rPr>
        <w:t xml:space="preserve"> </w:t>
      </w:r>
      <w:r w:rsidR="00772793">
        <w:rPr>
          <w:rFonts w:eastAsia="Times New Roman"/>
        </w:rPr>
        <w:t>met with Jennifer Born with the Golf Civic Association to go through all the 4</w:t>
      </w:r>
      <w:r w:rsidR="00772793" w:rsidRPr="00772793">
        <w:rPr>
          <w:rFonts w:eastAsia="Times New Roman"/>
          <w:vertAlign w:val="superscript"/>
        </w:rPr>
        <w:t>th</w:t>
      </w:r>
      <w:r w:rsidR="00772793">
        <w:rPr>
          <w:rFonts w:eastAsia="Times New Roman"/>
        </w:rPr>
        <w:t xml:space="preserve"> of July details.  Chief </w:t>
      </w:r>
      <w:proofErr w:type="spellStart"/>
      <w:r w:rsidR="00772793">
        <w:rPr>
          <w:rFonts w:eastAsia="Times New Roman"/>
        </w:rPr>
        <w:t>McEnerney</w:t>
      </w:r>
      <w:proofErr w:type="spellEnd"/>
      <w:r w:rsidR="00772793">
        <w:rPr>
          <w:rFonts w:eastAsia="Times New Roman"/>
        </w:rPr>
        <w:t xml:space="preserve"> went to County Dispatch with sub sandwiches to thank them for their services.  </w:t>
      </w:r>
    </w:p>
    <w:p w:rsidR="00350EEF" w:rsidRDefault="00350EEF" w:rsidP="00976AED">
      <w:pPr>
        <w:spacing w:after="0" w:line="240" w:lineRule="auto"/>
      </w:pP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Pr="00413754" w:rsidRDefault="00026278" w:rsidP="00040F80">
      <w:pPr>
        <w:spacing w:after="0" w:line="240" w:lineRule="auto"/>
        <w:rPr>
          <w:b/>
          <w:color w:val="0070C0"/>
        </w:rPr>
      </w:pPr>
    </w:p>
    <w:p w:rsidR="00040F80" w:rsidRDefault="00261933" w:rsidP="00CA53F7">
      <w:pPr>
        <w:spacing w:after="0" w:line="240" w:lineRule="auto"/>
        <w:rPr>
          <w:color w:val="auto"/>
        </w:rPr>
      </w:pPr>
      <w:r>
        <w:rPr>
          <w:color w:val="auto"/>
        </w:rPr>
        <w:t>Trustee F</w:t>
      </w:r>
      <w:r w:rsidR="00BA00D1">
        <w:rPr>
          <w:color w:val="auto"/>
        </w:rPr>
        <w:t>arr presented the Treasurer’s</w:t>
      </w:r>
      <w:r w:rsidR="00026278">
        <w:rPr>
          <w:color w:val="auto"/>
        </w:rPr>
        <w:t xml:space="preserve"> </w:t>
      </w:r>
      <w:r w:rsidR="00BA00D1">
        <w:rPr>
          <w:color w:val="auto"/>
        </w:rPr>
        <w:t>R</w:t>
      </w:r>
      <w:r w:rsidR="00BA00D1" w:rsidRPr="00BA00D1">
        <w:rPr>
          <w:color w:val="auto"/>
        </w:rPr>
        <w:t xml:space="preserve">eport.  </w:t>
      </w:r>
      <w:r w:rsidR="00ED11AB">
        <w:rPr>
          <w:color w:val="auto"/>
        </w:rPr>
        <w:t xml:space="preserve">He said </w:t>
      </w:r>
      <w:r w:rsidR="00772793">
        <w:rPr>
          <w:color w:val="auto"/>
        </w:rPr>
        <w:t>our cash position is stable.  The reports are different now with Quick Books Online.  We were pretty much on budget for the year.  Trustee Farr hopes to have a report that tracks actual year to date spend vs year</w:t>
      </w:r>
      <w:r w:rsidR="00617755">
        <w:rPr>
          <w:color w:val="auto"/>
        </w:rPr>
        <w:t xml:space="preserve"> to date spend the year prior going forward.</w:t>
      </w:r>
    </w:p>
    <w:p w:rsidR="00BA00D1" w:rsidRPr="00BA00D1" w:rsidRDefault="00BA00D1" w:rsidP="00040F80">
      <w:pPr>
        <w:spacing w:after="0" w:line="240" w:lineRule="auto"/>
        <w:rPr>
          <w:color w:val="auto"/>
        </w:rPr>
      </w:pPr>
    </w:p>
    <w:p w:rsidR="00D90AC8" w:rsidRDefault="00822AFD" w:rsidP="00040F80">
      <w:pPr>
        <w:rPr>
          <w:b/>
          <w:color w:val="0070C0"/>
          <w:sz w:val="28"/>
          <w:szCs w:val="28"/>
        </w:rPr>
      </w:pPr>
      <w:r>
        <w:rPr>
          <w:b/>
          <w:color w:val="0070C0"/>
          <w:sz w:val="28"/>
          <w:szCs w:val="28"/>
        </w:rPr>
        <w:t>Legislative Matters</w:t>
      </w:r>
    </w:p>
    <w:p w:rsidR="00413754" w:rsidRPr="00DA6869" w:rsidRDefault="00261933" w:rsidP="00DA6869">
      <w:pPr>
        <w:rPr>
          <w:color w:val="auto"/>
        </w:rPr>
      </w:pPr>
      <w:r>
        <w:rPr>
          <w:color w:val="auto"/>
        </w:rPr>
        <w:t xml:space="preserve">Attorney </w:t>
      </w:r>
      <w:proofErr w:type="spellStart"/>
      <w:r>
        <w:rPr>
          <w:color w:val="auto"/>
        </w:rPr>
        <w:t>Huvard</w:t>
      </w:r>
      <w:proofErr w:type="spellEnd"/>
      <w:r>
        <w:rPr>
          <w:color w:val="auto"/>
        </w:rPr>
        <w:t xml:space="preserve"> </w:t>
      </w:r>
      <w:r w:rsidR="000017E5">
        <w:rPr>
          <w:color w:val="auto"/>
        </w:rPr>
        <w:t>did not have any l</w:t>
      </w:r>
      <w:r w:rsidR="00772793">
        <w:rPr>
          <w:color w:val="auto"/>
        </w:rPr>
        <w:t>egislative matters to present</w:t>
      </w:r>
      <w:r w:rsidR="000017E5">
        <w:rPr>
          <w:color w:val="auto"/>
        </w:rPr>
        <w:t>.</w:t>
      </w:r>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 xml:space="preserve">Trustee </w:t>
      </w:r>
      <w:proofErr w:type="spellStart"/>
      <w:r w:rsidR="00772793">
        <w:t>Annotti</w:t>
      </w:r>
      <w:proofErr w:type="spellEnd"/>
      <w:r w:rsidR="00261345">
        <w:t xml:space="preserve"> </w:t>
      </w:r>
      <w:r>
        <w:t xml:space="preserve">moved to approve the monthly transaction report as prepared by </w:t>
      </w:r>
      <w:r w:rsidR="00245B76">
        <w:t xml:space="preserve">Village Administrator </w:t>
      </w:r>
      <w:r w:rsidR="00772793">
        <w:t>Michelle Shapiro</w:t>
      </w:r>
      <w:r>
        <w:t>.  Trustee</w:t>
      </w:r>
      <w:r w:rsidR="00772793">
        <w:t xml:space="preserve"> Der </w:t>
      </w:r>
      <w:proofErr w:type="spellStart"/>
      <w:r w:rsidR="00772793">
        <w:t>Avedisian</w:t>
      </w:r>
      <w:proofErr w:type="spellEnd"/>
      <w:r w:rsidR="00680E12">
        <w:t xml:space="preserve"> </w:t>
      </w:r>
      <w:r>
        <w:t xml:space="preserve">seconded the motion.  </w:t>
      </w:r>
    </w:p>
    <w:p w:rsidR="00D90AC8" w:rsidRDefault="00D90AC8" w:rsidP="00040F80">
      <w:pPr>
        <w:spacing w:after="0" w:line="240" w:lineRule="auto"/>
      </w:pPr>
    </w:p>
    <w:p w:rsidR="00D90AC8" w:rsidRDefault="00822AFD" w:rsidP="00040F80">
      <w:pPr>
        <w:spacing w:after="0" w:line="240" w:lineRule="auto"/>
      </w:pPr>
      <w:bookmarkStart w:id="0" w:name="_30j0zll" w:colFirst="0" w:colLast="0"/>
      <w:bookmarkEnd w:id="0"/>
      <w:r>
        <w:t>The motion was approved by roll call vote as follows:</w:t>
      </w:r>
    </w:p>
    <w:p w:rsidR="00D90AC8" w:rsidRDefault="00822AFD" w:rsidP="00040F80">
      <w:pPr>
        <w:spacing w:after="0" w:line="240" w:lineRule="auto"/>
      </w:pPr>
      <w:r>
        <w:t xml:space="preserve">Ayes: </w:t>
      </w:r>
      <w:r w:rsidR="006D2FB5">
        <w:t xml:space="preserve">Joe </w:t>
      </w:r>
      <w:proofErr w:type="spellStart"/>
      <w:r w:rsidR="006D2FB5">
        <w:t>Annotti</w:t>
      </w:r>
      <w:proofErr w:type="spellEnd"/>
      <w:r w:rsidR="006D2FB5">
        <w:t>,</w:t>
      </w:r>
      <w:r w:rsidR="000017E5">
        <w:t xml:space="preserve"> Bob Der </w:t>
      </w:r>
      <w:proofErr w:type="spellStart"/>
      <w:r w:rsidR="000017E5">
        <w:t>Avedisian</w:t>
      </w:r>
      <w:proofErr w:type="spellEnd"/>
      <w:r w:rsidR="000017E5">
        <w:t>,</w:t>
      </w:r>
      <w:r w:rsidR="006D2FB5">
        <w:t xml:space="preserve"> </w:t>
      </w:r>
      <w:r w:rsidR="00261345">
        <w:t>Jim Dominik</w:t>
      </w:r>
      <w:r w:rsidR="00680E12">
        <w:t xml:space="preserve">, </w:t>
      </w:r>
      <w:r w:rsidR="00CD5772">
        <w:t>Rob Farr</w:t>
      </w:r>
      <w:r w:rsidR="005B4384">
        <w:t>,</w:t>
      </w:r>
      <w:r w:rsidR="00261933">
        <w:t xml:space="preserve"> Tony </w:t>
      </w:r>
      <w:proofErr w:type="spellStart"/>
      <w:r w:rsidR="00261933">
        <w:t>Kalogerakos</w:t>
      </w:r>
      <w:proofErr w:type="spellEnd"/>
      <w:r w:rsidR="00261933">
        <w:t xml:space="preserve">, </w:t>
      </w:r>
      <w:r w:rsidR="00680E12">
        <w:t xml:space="preserve">Julie Tillman </w:t>
      </w:r>
      <w:r w:rsidR="00EA4D74">
        <w:t>(</w:t>
      </w:r>
      <w:r w:rsidR="000017E5">
        <w:t>6</w:t>
      </w:r>
      <w:r>
        <w:t>)</w:t>
      </w:r>
    </w:p>
    <w:p w:rsidR="00D90AC8" w:rsidRDefault="00822AFD" w:rsidP="00040F80">
      <w:pPr>
        <w:spacing w:after="0" w:line="240" w:lineRule="auto"/>
      </w:pPr>
      <w:r>
        <w:t>Nays: (0)</w:t>
      </w:r>
    </w:p>
    <w:p w:rsidR="00D90AC8" w:rsidRDefault="00D90AC8" w:rsidP="00040F80">
      <w:pPr>
        <w:spacing w:after="0" w:line="240" w:lineRule="auto"/>
      </w:pPr>
    </w:p>
    <w:p w:rsidR="00D90AC8" w:rsidRDefault="00822AFD" w:rsidP="00040F80">
      <w:pPr>
        <w:spacing w:after="0" w:line="240" w:lineRule="auto"/>
        <w:rPr>
          <w:b/>
          <w:i/>
          <w:u w:val="single"/>
        </w:rPr>
      </w:pPr>
      <w:r>
        <w:rPr>
          <w:b/>
          <w:i/>
          <w:u w:val="single"/>
        </w:rPr>
        <w:t>Emergency Services Department</w:t>
      </w:r>
    </w:p>
    <w:p w:rsidR="00D90AC8" w:rsidRDefault="00D90AC8" w:rsidP="00040F80">
      <w:pPr>
        <w:spacing w:after="0" w:line="240" w:lineRule="auto"/>
      </w:pPr>
    </w:p>
    <w:p w:rsidR="0041193C" w:rsidRDefault="00F5058F" w:rsidP="00261933">
      <w:pPr>
        <w:spacing w:after="0" w:line="240" w:lineRule="auto"/>
      </w:pPr>
      <w:r>
        <w:t xml:space="preserve">Trustee Dominik </w:t>
      </w:r>
      <w:r w:rsidR="00C2439E">
        <w:t xml:space="preserve">reported that, with the assistance of Rob Farr, Dan Williams and Al </w:t>
      </w:r>
      <w:proofErr w:type="spellStart"/>
      <w:r w:rsidR="00C2439E">
        <w:t>Rigoni</w:t>
      </w:r>
      <w:proofErr w:type="spellEnd"/>
      <w:r w:rsidR="00C2439E">
        <w:t xml:space="preserve">, he was able to put together a comprehensive proposal for the Glenview Fire Department detailing EAV, population and call volume.  The </w:t>
      </w:r>
      <w:r w:rsidR="00617755">
        <w:t xml:space="preserve">Glenview </w:t>
      </w:r>
      <w:r w:rsidR="00C2439E">
        <w:t xml:space="preserve">Finance Director and Fire Chief are in agreement with our proposal inclusive of a 2-2.5% annual escalator.  The new proposed annual Fire Department Contract fee will be $142,000 (compared to our current contract for $176,000).  </w:t>
      </w:r>
      <w:r w:rsidR="008F1AFD">
        <w:t>President Carson expressed appreciation for the</w:t>
      </w:r>
      <w:r w:rsidR="007E5275">
        <w:t xml:space="preserve"> efforts of the group in reaching this preliminary agreement, which will be formalized in a written agreement to be reviewed and approved by counsel.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261933" w:rsidRDefault="00261933" w:rsidP="00A32A56">
      <w:pPr>
        <w:spacing w:after="0" w:line="240" w:lineRule="auto"/>
      </w:pPr>
      <w:r>
        <w:t xml:space="preserve">Trustee Tillman </w:t>
      </w:r>
      <w:r w:rsidR="00A32A56">
        <w:t xml:space="preserve">reported that Bob Hammer has had difficulty meeting with the residents at 99 Overlook to discuss the condition of their property.  They were not home at an agreed upon time.  Bob Hammer then showed up at their house one week ago and again, they were not home.  He has scheduled a meeting for tomorrow.  </w:t>
      </w:r>
    </w:p>
    <w:p w:rsidR="00A32A56" w:rsidRDefault="00A32A56" w:rsidP="00A32A56">
      <w:pPr>
        <w:spacing w:after="0" w:line="240" w:lineRule="auto"/>
      </w:pPr>
    </w:p>
    <w:p w:rsidR="00A32A56" w:rsidRPr="00261933" w:rsidRDefault="00A32A56" w:rsidP="00A32A56">
      <w:pPr>
        <w:spacing w:after="0" w:line="240" w:lineRule="auto"/>
      </w:pPr>
      <w:r>
        <w:t xml:space="preserve">Trustee Tillman passed out an example of the </w:t>
      </w:r>
      <w:r w:rsidR="00D32B40">
        <w:t>lock b</w:t>
      </w:r>
      <w:r>
        <w:t>ox that residents at 77 Overlook would like to use for a fence they want to build.  It would allow emergency personnel to access the residence</w:t>
      </w:r>
      <w:r w:rsidR="00617755">
        <w:t xml:space="preserve"> but would require the Village (and the Glenview Fire Department) to maintain access to a key</w:t>
      </w:r>
      <w:r>
        <w:t xml:space="preserve">.  </w:t>
      </w:r>
      <w:r w:rsidR="007E5275">
        <w:t xml:space="preserve">After discussion, concern was expressed about access to the </w:t>
      </w:r>
      <w:r w:rsidR="006A57E8">
        <w:t xml:space="preserve">key.  </w:t>
      </w:r>
      <w:r>
        <w:t xml:space="preserve">In January we informed the resident they could build a fence if they could provide us with an option for emergency personnel to access the residence.  </w:t>
      </w:r>
      <w:r w:rsidR="007004AA">
        <w:t xml:space="preserve">Trustee Tillman will inform the resident that we cannot allow a Knox Box.  </w:t>
      </w:r>
      <w:bookmarkStart w:id="1" w:name="_GoBack"/>
      <w:bookmarkEnd w:id="1"/>
    </w:p>
    <w:p w:rsidR="00482E6A" w:rsidRDefault="00482E6A" w:rsidP="00482E6A">
      <w:pPr>
        <w:spacing w:after="0" w:line="240" w:lineRule="auto"/>
        <w:rPr>
          <w:b/>
          <w:i/>
          <w:u w:val="single"/>
        </w:rPr>
      </w:pPr>
      <w:r>
        <w:rPr>
          <w:b/>
          <w:i/>
          <w:u w:val="single"/>
        </w:rPr>
        <w:lastRenderedPageBreak/>
        <w:t xml:space="preserve">Public Buildings and Grounds Department </w:t>
      </w:r>
    </w:p>
    <w:p w:rsidR="00482E6A" w:rsidRDefault="00482E6A">
      <w:pPr>
        <w:spacing w:after="0" w:line="240" w:lineRule="auto"/>
      </w:pPr>
    </w:p>
    <w:p w:rsidR="001B6386" w:rsidRDefault="00CD5772" w:rsidP="000017E5">
      <w:pPr>
        <w:spacing w:after="0" w:line="240" w:lineRule="auto"/>
      </w:pPr>
      <w:r>
        <w:t xml:space="preserve">Trustee </w:t>
      </w:r>
      <w:proofErr w:type="spellStart"/>
      <w:r>
        <w:t>Annotti</w:t>
      </w:r>
      <w:proofErr w:type="spellEnd"/>
      <w:r>
        <w:t xml:space="preserve"> </w:t>
      </w:r>
      <w:r w:rsidR="007004AA">
        <w:t xml:space="preserve">said we have a signed </w:t>
      </w:r>
      <w:proofErr w:type="spellStart"/>
      <w:r w:rsidR="007004AA">
        <w:t>I</w:t>
      </w:r>
      <w:r w:rsidR="006A57E8">
        <w:t>ntergovernment</w:t>
      </w:r>
      <w:proofErr w:type="spellEnd"/>
      <w:r w:rsidR="006A57E8">
        <w:t xml:space="preserve"> Agreement</w:t>
      </w:r>
      <w:r w:rsidR="007004AA">
        <w:t xml:space="preserve"> from Metra.  He will get the project scheduled soon.  There is $17,261 left in the budget from Metra.  Trustee </w:t>
      </w:r>
      <w:proofErr w:type="spellStart"/>
      <w:r w:rsidR="007004AA">
        <w:t>Annottti</w:t>
      </w:r>
      <w:proofErr w:type="spellEnd"/>
      <w:r w:rsidR="007004AA">
        <w:t xml:space="preserve"> will go back to the contractor to see if they can build a wrought iron fence at the train station</w:t>
      </w:r>
      <w:r w:rsidR="00617755">
        <w:t xml:space="preserve"> for that amount</w:t>
      </w:r>
      <w:r w:rsidR="007004AA">
        <w:t>.  We have a signed contract with Graf Tree Inventory.  Phil Graf will put together a</w:t>
      </w:r>
      <w:r w:rsidR="006A57E8">
        <w:t xml:space="preserve"> request for proposal</w:t>
      </w:r>
      <w:r w:rsidR="007004AA">
        <w:t xml:space="preserve"> for the work </w:t>
      </w:r>
      <w:r w:rsidR="006A57E8">
        <w:t xml:space="preserve">to be placed for </w:t>
      </w:r>
      <w:r w:rsidR="007004AA">
        <w:t xml:space="preserve">bid on the work this year.  </w:t>
      </w:r>
      <w:r w:rsidR="000017E5">
        <w:t xml:space="preserve">  </w:t>
      </w:r>
    </w:p>
    <w:p w:rsidR="00325858" w:rsidRDefault="0032585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983882" w:rsidRDefault="007A739F" w:rsidP="007004AA">
      <w:pPr>
        <w:spacing w:after="0" w:line="240" w:lineRule="auto"/>
      </w:pPr>
      <w:r>
        <w:t xml:space="preserve">Trustee Farr </w:t>
      </w:r>
      <w:r w:rsidR="007004AA">
        <w:t>informed everyone that the fireworks will be on July 3</w:t>
      </w:r>
      <w:r w:rsidR="007004AA" w:rsidRPr="007004AA">
        <w:rPr>
          <w:vertAlign w:val="superscript"/>
        </w:rPr>
        <w:t>rd</w:t>
      </w:r>
      <w:r w:rsidR="00617755">
        <w:t xml:space="preserve"> at 9:30, </w:t>
      </w:r>
      <w:r w:rsidR="007004AA">
        <w:t>gates open at 8pm.  President Carson will put together a letter to send to all residents</w:t>
      </w:r>
      <w:r w:rsidR="006A57E8">
        <w:t xml:space="preserve"> seeking contributions for the events of the day.</w:t>
      </w:r>
      <w:r w:rsidR="007004AA">
        <w:t xml:space="preserve">  </w:t>
      </w:r>
    </w:p>
    <w:p w:rsidR="00360BEF" w:rsidRDefault="00360BEF" w:rsidP="00613B26">
      <w:pPr>
        <w:spacing w:after="0" w:line="240" w:lineRule="auto"/>
      </w:pPr>
    </w:p>
    <w:p w:rsidR="00D90AC8" w:rsidRDefault="00822AFD">
      <w:pPr>
        <w:spacing w:after="0" w:line="240" w:lineRule="auto"/>
        <w:rPr>
          <w:b/>
          <w:i/>
          <w:u w:val="single"/>
        </w:rPr>
      </w:pPr>
      <w:bookmarkStart w:id="2" w:name="_1fob9te" w:colFirst="0" w:colLast="0"/>
      <w:bookmarkEnd w:id="2"/>
      <w:r>
        <w:rPr>
          <w:b/>
          <w:i/>
          <w:u w:val="single"/>
        </w:rPr>
        <w:t xml:space="preserve">Streets and Sanitation Department </w:t>
      </w:r>
    </w:p>
    <w:p w:rsidR="00CB12BA" w:rsidRDefault="00CB12BA" w:rsidP="0077087F">
      <w:pPr>
        <w:spacing w:after="0" w:line="240" w:lineRule="auto"/>
      </w:pPr>
    </w:p>
    <w:p w:rsidR="007004AA" w:rsidRDefault="00E044DD" w:rsidP="0077087F">
      <w:pPr>
        <w:spacing w:after="0" w:line="240" w:lineRule="auto"/>
      </w:pPr>
      <w:r>
        <w:t xml:space="preserve">Trustee </w:t>
      </w:r>
      <w:proofErr w:type="spellStart"/>
      <w:r>
        <w:t>Kalogerakos</w:t>
      </w:r>
      <w:proofErr w:type="spellEnd"/>
      <w:r>
        <w:t xml:space="preserve"> </w:t>
      </w:r>
      <w:r w:rsidR="007004AA">
        <w:t>provided an update on El</w:t>
      </w:r>
      <w:r w:rsidR="00617755">
        <w:t xml:space="preserve">m Circle.  The issue with the </w:t>
      </w:r>
      <w:r w:rsidR="007004AA">
        <w:t>water main at Elm Circle and Orchard</w:t>
      </w:r>
      <w:r w:rsidR="00617755">
        <w:t xml:space="preserve"> has caused an indentation in the road</w:t>
      </w:r>
      <w:r w:rsidR="007004AA">
        <w:t xml:space="preserve">.  Pat suggested putting a metal plate over the road until patching is scheduled.  </w:t>
      </w:r>
      <w:r w:rsidR="00617755">
        <w:t>This will hopefully be done in the near future.</w:t>
      </w:r>
    </w:p>
    <w:p w:rsidR="00D62020" w:rsidRDefault="00D62020" w:rsidP="0077087F">
      <w:pPr>
        <w:spacing w:after="0" w:line="240" w:lineRule="auto"/>
      </w:pPr>
    </w:p>
    <w:p w:rsidR="00D62020" w:rsidRDefault="00D62020" w:rsidP="0077087F">
      <w:pPr>
        <w:spacing w:after="0" w:line="240" w:lineRule="auto"/>
      </w:pPr>
      <w:r>
        <w:t xml:space="preserve">There was an emergency at 40 Park Lane last week.  The residence had severe flooding.  The resident </w:t>
      </w:r>
      <w:r w:rsidR="00617755">
        <w:t xml:space="preserve">initially thought the issue was a Village concern but then </w:t>
      </w:r>
      <w:r>
        <w:t>said they have not been rodding their pipes out on a regular basis.  They will take care of the issue on their own.</w:t>
      </w:r>
    </w:p>
    <w:p w:rsidR="00D62020" w:rsidRDefault="00D62020" w:rsidP="0077087F">
      <w:pPr>
        <w:spacing w:after="0" w:line="240" w:lineRule="auto"/>
      </w:pPr>
    </w:p>
    <w:p w:rsidR="00D62020" w:rsidRPr="00E044DD" w:rsidRDefault="00D62020" w:rsidP="0077087F">
      <w:pPr>
        <w:spacing w:after="0" w:line="240" w:lineRule="auto"/>
      </w:pPr>
      <w:r>
        <w:t xml:space="preserve">25 Briar – Pat mentioned that the cost would be $500/square to repair the sidewalk issue.  </w:t>
      </w:r>
      <w:r w:rsidR="00046080">
        <w:t xml:space="preserve">The price since that quote has increased.  Trustee </w:t>
      </w:r>
      <w:proofErr w:type="spellStart"/>
      <w:r w:rsidR="00046080">
        <w:t>Kalogerakos</w:t>
      </w:r>
      <w:proofErr w:type="spellEnd"/>
      <w:r w:rsidR="00046080">
        <w:t xml:space="preserve"> will ask the resident if they would like to obtain a few estimates while we wait for Glenview to provide us with a quote.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CE76CC" w:rsidP="00D62020">
      <w:pPr>
        <w:spacing w:after="0" w:line="240" w:lineRule="auto"/>
      </w:pPr>
      <w:bookmarkStart w:id="3" w:name="_3znysh7" w:colFirst="0" w:colLast="0"/>
      <w:bookmarkEnd w:id="3"/>
      <w:r>
        <w:t xml:space="preserve">Trustee Der </w:t>
      </w:r>
      <w:proofErr w:type="spellStart"/>
      <w:r>
        <w:t>Avedisian</w:t>
      </w:r>
      <w:proofErr w:type="spellEnd"/>
      <w:r>
        <w:t xml:space="preserve"> </w:t>
      </w:r>
      <w:r w:rsidR="00046080">
        <w:t xml:space="preserve">said we have repaired the faulty meters.  </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617755" w:rsidRDefault="000A63D0">
      <w:pPr>
        <w:spacing w:after="0" w:line="240" w:lineRule="auto"/>
      </w:pPr>
      <w:r>
        <w:t xml:space="preserve">President Carson </w:t>
      </w:r>
      <w:r w:rsidR="00046080">
        <w:t xml:space="preserve">noted his appreciation for Julianne </w:t>
      </w:r>
      <w:proofErr w:type="spellStart"/>
      <w:r w:rsidR="00046080">
        <w:t>Nukk’s</w:t>
      </w:r>
      <w:proofErr w:type="spellEnd"/>
      <w:r w:rsidR="00046080">
        <w:t xml:space="preserve"> outstanding, efficient, professional work for the Board for the past three years.  </w:t>
      </w:r>
      <w:r w:rsidR="00617755">
        <w:t xml:space="preserve">She did a tremendous job as our Village Administrator.  </w:t>
      </w:r>
    </w:p>
    <w:p w:rsidR="00617755" w:rsidRDefault="00617755">
      <w:pPr>
        <w:spacing w:after="0" w:line="240" w:lineRule="auto"/>
      </w:pPr>
    </w:p>
    <w:p w:rsidR="00E044DD" w:rsidRPr="000A63D0" w:rsidRDefault="00046080">
      <w:pPr>
        <w:spacing w:after="0" w:line="240" w:lineRule="auto"/>
      </w:pPr>
      <w:r>
        <w:t xml:space="preserve">President Carson said the One Briar Road Committee had a clear consensus that the unknown expenses and liabilities may be more than the Village can take on.  President Carson and Trustee Farr met with John </w:t>
      </w:r>
      <w:proofErr w:type="spellStart"/>
      <w:r>
        <w:t>Kaskowski</w:t>
      </w:r>
      <w:proofErr w:type="spellEnd"/>
      <w:r>
        <w:t xml:space="preserve"> and let him know the numbers don’t work for our Village.  Both parties agreed that the search </w:t>
      </w:r>
      <w:r w:rsidR="00026E73">
        <w:t xml:space="preserve">for a new tenant or occupant </w:t>
      </w:r>
      <w:r>
        <w:t xml:space="preserve">will continue and hopefully they can find a tenant </w:t>
      </w:r>
      <w:r w:rsidR="00026E73">
        <w:t xml:space="preserve">of similar character for </w:t>
      </w:r>
      <w:r>
        <w:t xml:space="preserve">the space.  </w:t>
      </w:r>
    </w:p>
    <w:p w:rsidR="005F335C" w:rsidRDefault="005F335C">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D90AC8" w:rsidRDefault="00822AFD">
      <w:pPr>
        <w:spacing w:after="0" w:line="240" w:lineRule="auto"/>
      </w:pPr>
      <w:r>
        <w:t xml:space="preserve">Trustee </w:t>
      </w:r>
      <w:r w:rsidR="00153295">
        <w:t xml:space="preserve">Der </w:t>
      </w:r>
      <w:proofErr w:type="spellStart"/>
      <w:r w:rsidR="00153295">
        <w:t>Avedisian</w:t>
      </w:r>
      <w:proofErr w:type="spellEnd"/>
      <w:r w:rsidR="00604641">
        <w:t xml:space="preserve"> </w:t>
      </w:r>
      <w:r>
        <w:t xml:space="preserve">moved to adjourn the meeting. </w:t>
      </w:r>
      <w:r w:rsidR="00174621">
        <w:t xml:space="preserve"> </w:t>
      </w:r>
      <w:r>
        <w:t xml:space="preserve">Trustee </w:t>
      </w:r>
      <w:proofErr w:type="spellStart"/>
      <w:r w:rsidR="00046080">
        <w:t>Kalogerakos</w:t>
      </w:r>
      <w:proofErr w:type="spellEnd"/>
      <w:r w:rsidR="00153295">
        <w:t xml:space="preserve"> </w:t>
      </w:r>
      <w:r>
        <w:t>seconded the motion. The motion passed unanimously. T</w:t>
      </w:r>
      <w:r w:rsidR="00046080">
        <w:t>he meeting was adjourned at 8:30</w:t>
      </w:r>
      <w:r w:rsidR="00211388">
        <w:t xml:space="preserve"> </w:t>
      </w:r>
      <w:r w:rsidR="00604641">
        <w:t>pm</w:t>
      </w:r>
      <w:r>
        <w:t>.</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2E07B7" w:rsidRDefault="00822AFD" w:rsidP="00284E87">
      <w:pPr>
        <w:spacing w:after="0" w:line="240" w:lineRule="auto"/>
      </w:pPr>
      <w:r>
        <w:t>Village Clerk</w:t>
      </w:r>
    </w:p>
    <w:sectPr w:rsidR="002E07B7"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2302B5">
      <w:rPr>
        <w:noProof/>
      </w:rPr>
      <w:t>3</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7-4259-4911, v. 2"/>
    <w:docVar w:name="ndGeneratedStampLocation" w:val="LastPage"/>
  </w:docVars>
  <w:rsids>
    <w:rsidRoot w:val="00D90AC8"/>
    <w:rsid w:val="000017E5"/>
    <w:rsid w:val="000153C6"/>
    <w:rsid w:val="00017138"/>
    <w:rsid w:val="00026278"/>
    <w:rsid w:val="00026E73"/>
    <w:rsid w:val="0002768E"/>
    <w:rsid w:val="00033350"/>
    <w:rsid w:val="000379C3"/>
    <w:rsid w:val="00040F80"/>
    <w:rsid w:val="00046080"/>
    <w:rsid w:val="00067A4F"/>
    <w:rsid w:val="00091BF1"/>
    <w:rsid w:val="000A460B"/>
    <w:rsid w:val="000A63D0"/>
    <w:rsid w:val="000C0544"/>
    <w:rsid w:val="000F19C4"/>
    <w:rsid w:val="000F2888"/>
    <w:rsid w:val="00103606"/>
    <w:rsid w:val="00114B7E"/>
    <w:rsid w:val="00116B8D"/>
    <w:rsid w:val="00146FFA"/>
    <w:rsid w:val="00153295"/>
    <w:rsid w:val="0016276C"/>
    <w:rsid w:val="00174621"/>
    <w:rsid w:val="0018165F"/>
    <w:rsid w:val="001859AF"/>
    <w:rsid w:val="00195B36"/>
    <w:rsid w:val="001B5147"/>
    <w:rsid w:val="001B6386"/>
    <w:rsid w:val="001C0276"/>
    <w:rsid w:val="001C69CF"/>
    <w:rsid w:val="001E5C19"/>
    <w:rsid w:val="00211388"/>
    <w:rsid w:val="002302B5"/>
    <w:rsid w:val="00233907"/>
    <w:rsid w:val="00235295"/>
    <w:rsid w:val="00245B76"/>
    <w:rsid w:val="00251713"/>
    <w:rsid w:val="0025724A"/>
    <w:rsid w:val="00261345"/>
    <w:rsid w:val="00261933"/>
    <w:rsid w:val="00270439"/>
    <w:rsid w:val="00284E87"/>
    <w:rsid w:val="002A310D"/>
    <w:rsid w:val="002A4BE4"/>
    <w:rsid w:val="002A4C64"/>
    <w:rsid w:val="002A6933"/>
    <w:rsid w:val="002D04AC"/>
    <w:rsid w:val="002E07B7"/>
    <w:rsid w:val="002E4C41"/>
    <w:rsid w:val="00303C19"/>
    <w:rsid w:val="00307200"/>
    <w:rsid w:val="00325858"/>
    <w:rsid w:val="00340EE8"/>
    <w:rsid w:val="00350EEF"/>
    <w:rsid w:val="00351C04"/>
    <w:rsid w:val="00356C4A"/>
    <w:rsid w:val="00360BEF"/>
    <w:rsid w:val="00365C26"/>
    <w:rsid w:val="003663F6"/>
    <w:rsid w:val="003A2116"/>
    <w:rsid w:val="003A525F"/>
    <w:rsid w:val="003E23B6"/>
    <w:rsid w:val="003F3857"/>
    <w:rsid w:val="0041193C"/>
    <w:rsid w:val="00413754"/>
    <w:rsid w:val="00421335"/>
    <w:rsid w:val="0043260B"/>
    <w:rsid w:val="00443143"/>
    <w:rsid w:val="0045205B"/>
    <w:rsid w:val="00482E6A"/>
    <w:rsid w:val="00492BB0"/>
    <w:rsid w:val="00496247"/>
    <w:rsid w:val="0050028C"/>
    <w:rsid w:val="00513811"/>
    <w:rsid w:val="005154C2"/>
    <w:rsid w:val="00515966"/>
    <w:rsid w:val="00535BC2"/>
    <w:rsid w:val="00544D9F"/>
    <w:rsid w:val="005459CE"/>
    <w:rsid w:val="00554D0C"/>
    <w:rsid w:val="005B4384"/>
    <w:rsid w:val="005B6BA6"/>
    <w:rsid w:val="005E3FED"/>
    <w:rsid w:val="005F335C"/>
    <w:rsid w:val="00601E1C"/>
    <w:rsid w:val="00604641"/>
    <w:rsid w:val="00613B26"/>
    <w:rsid w:val="00617755"/>
    <w:rsid w:val="00620369"/>
    <w:rsid w:val="0062184F"/>
    <w:rsid w:val="00641C53"/>
    <w:rsid w:val="00643A0A"/>
    <w:rsid w:val="006540CE"/>
    <w:rsid w:val="006727D6"/>
    <w:rsid w:val="00677532"/>
    <w:rsid w:val="00680E12"/>
    <w:rsid w:val="006822EB"/>
    <w:rsid w:val="00684BEF"/>
    <w:rsid w:val="006A57E8"/>
    <w:rsid w:val="006C5D87"/>
    <w:rsid w:val="006D2FB5"/>
    <w:rsid w:val="007004AA"/>
    <w:rsid w:val="00710FC5"/>
    <w:rsid w:val="007174D0"/>
    <w:rsid w:val="007514E7"/>
    <w:rsid w:val="0077087F"/>
    <w:rsid w:val="00772793"/>
    <w:rsid w:val="007A739F"/>
    <w:rsid w:val="007C24D1"/>
    <w:rsid w:val="007C5013"/>
    <w:rsid w:val="007D12AC"/>
    <w:rsid w:val="007E112D"/>
    <w:rsid w:val="007E5275"/>
    <w:rsid w:val="00805E98"/>
    <w:rsid w:val="00806BBE"/>
    <w:rsid w:val="00822AFD"/>
    <w:rsid w:val="00830231"/>
    <w:rsid w:val="00832F43"/>
    <w:rsid w:val="00833C76"/>
    <w:rsid w:val="008803E6"/>
    <w:rsid w:val="008E3885"/>
    <w:rsid w:val="008F1AFD"/>
    <w:rsid w:val="0092457D"/>
    <w:rsid w:val="0093143F"/>
    <w:rsid w:val="009366E4"/>
    <w:rsid w:val="00951664"/>
    <w:rsid w:val="00976AED"/>
    <w:rsid w:val="009778FC"/>
    <w:rsid w:val="00983882"/>
    <w:rsid w:val="0098560E"/>
    <w:rsid w:val="00985B49"/>
    <w:rsid w:val="009B2572"/>
    <w:rsid w:val="009B2ADE"/>
    <w:rsid w:val="009E6C9B"/>
    <w:rsid w:val="00A20AE9"/>
    <w:rsid w:val="00A2430F"/>
    <w:rsid w:val="00A266ED"/>
    <w:rsid w:val="00A32A56"/>
    <w:rsid w:val="00A348A8"/>
    <w:rsid w:val="00A702F3"/>
    <w:rsid w:val="00A94F8F"/>
    <w:rsid w:val="00AB01C9"/>
    <w:rsid w:val="00AB41B0"/>
    <w:rsid w:val="00AB7FF9"/>
    <w:rsid w:val="00AC4838"/>
    <w:rsid w:val="00AD6931"/>
    <w:rsid w:val="00AE04BD"/>
    <w:rsid w:val="00B10183"/>
    <w:rsid w:val="00B142F9"/>
    <w:rsid w:val="00B240CD"/>
    <w:rsid w:val="00B35EE8"/>
    <w:rsid w:val="00B63ACB"/>
    <w:rsid w:val="00B908CF"/>
    <w:rsid w:val="00B96AB4"/>
    <w:rsid w:val="00BA00D1"/>
    <w:rsid w:val="00BA0E3F"/>
    <w:rsid w:val="00BC1B38"/>
    <w:rsid w:val="00BC2B84"/>
    <w:rsid w:val="00BD1CAB"/>
    <w:rsid w:val="00C2439E"/>
    <w:rsid w:val="00C35442"/>
    <w:rsid w:val="00C44D4E"/>
    <w:rsid w:val="00C619CE"/>
    <w:rsid w:val="00C804FF"/>
    <w:rsid w:val="00C87368"/>
    <w:rsid w:val="00CA2F40"/>
    <w:rsid w:val="00CA4A85"/>
    <w:rsid w:val="00CA53F7"/>
    <w:rsid w:val="00CA6184"/>
    <w:rsid w:val="00CA684C"/>
    <w:rsid w:val="00CB12BA"/>
    <w:rsid w:val="00CB21B3"/>
    <w:rsid w:val="00CB79C9"/>
    <w:rsid w:val="00CC27F1"/>
    <w:rsid w:val="00CD199E"/>
    <w:rsid w:val="00CD5772"/>
    <w:rsid w:val="00CE0181"/>
    <w:rsid w:val="00CE76CC"/>
    <w:rsid w:val="00D00306"/>
    <w:rsid w:val="00D074A1"/>
    <w:rsid w:val="00D119F9"/>
    <w:rsid w:val="00D12E54"/>
    <w:rsid w:val="00D131AD"/>
    <w:rsid w:val="00D32B40"/>
    <w:rsid w:val="00D516F2"/>
    <w:rsid w:val="00D56D5F"/>
    <w:rsid w:val="00D62020"/>
    <w:rsid w:val="00D7350A"/>
    <w:rsid w:val="00D750A4"/>
    <w:rsid w:val="00D75B40"/>
    <w:rsid w:val="00D90AC8"/>
    <w:rsid w:val="00D969CC"/>
    <w:rsid w:val="00DA6869"/>
    <w:rsid w:val="00DB2DF7"/>
    <w:rsid w:val="00DB53A9"/>
    <w:rsid w:val="00DD6F73"/>
    <w:rsid w:val="00DF0AE0"/>
    <w:rsid w:val="00DF34A2"/>
    <w:rsid w:val="00E044DD"/>
    <w:rsid w:val="00E17A25"/>
    <w:rsid w:val="00E66F4F"/>
    <w:rsid w:val="00E85F40"/>
    <w:rsid w:val="00E91689"/>
    <w:rsid w:val="00EA4D74"/>
    <w:rsid w:val="00EB0153"/>
    <w:rsid w:val="00EB7BD6"/>
    <w:rsid w:val="00ED11AB"/>
    <w:rsid w:val="00ED7B11"/>
    <w:rsid w:val="00EE25CA"/>
    <w:rsid w:val="00EE3AEA"/>
    <w:rsid w:val="00F319CD"/>
    <w:rsid w:val="00F5058F"/>
    <w:rsid w:val="00F63BB4"/>
    <w:rsid w:val="00F6795B"/>
    <w:rsid w:val="00F71709"/>
    <w:rsid w:val="00F775F2"/>
    <w:rsid w:val="00F827BD"/>
    <w:rsid w:val="00F93506"/>
    <w:rsid w:val="00FB2F16"/>
    <w:rsid w:val="00FC31D4"/>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B58F00CD-043B-4F88-ABCE-C36905F2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F5977-E946-448B-A7DA-B4A50B32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CD0223DD.dotm</Template>
  <TotalTime>50</TotalTime>
  <Pages>3</Pages>
  <Words>1134</Words>
  <Characters>5864</Characters>
  <Application>Microsoft Office Word</Application>
  <DocSecurity>0</DocSecurity>
  <PresentationFormat>15|.DOCX</PresentationFormat>
  <Lines>146</Lines>
  <Paragraphs>97</Paragraphs>
  <ScaleCrop>false</ScaleCrop>
  <HeadingPairs>
    <vt:vector size="2" baseType="variant">
      <vt:variant>
        <vt:lpstr>Title</vt:lpstr>
      </vt:variant>
      <vt:variant>
        <vt:i4>1</vt:i4>
      </vt:variant>
    </vt:vector>
  </HeadingPairs>
  <TitlesOfParts>
    <vt:vector size="1" baseType="lpstr">
      <vt:lpstr>May 2018 VOG Meeting Minutes.docx</vt:lpstr>
    </vt:vector>
  </TitlesOfParts>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2018 VOG Meeting Minutes.docx</dc:title>
  <dc:creator>Kim Lundgren</dc:creator>
  <cp:lastModifiedBy>Kim Lundgren</cp:lastModifiedBy>
  <cp:revision>5</cp:revision>
  <cp:lastPrinted>2018-06-05T14:17:00Z</cp:lastPrinted>
  <dcterms:created xsi:type="dcterms:W3CDTF">2018-06-05T16:06:00Z</dcterms:created>
  <dcterms:modified xsi:type="dcterms:W3CDTF">2018-06-11T16:09:00Z</dcterms:modified>
</cp:coreProperties>
</file>